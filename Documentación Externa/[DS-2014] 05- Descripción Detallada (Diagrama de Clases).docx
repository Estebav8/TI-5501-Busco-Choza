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C8D" w:rsidRDefault="005E3C8D" w:rsidP="005E3C8D">
      <w:bookmarkStart w:id="0" w:name="_Toc17780617"/>
    </w:p>
    <w:p w:rsidR="005E3C8D" w:rsidRDefault="005E3C8D" w:rsidP="005E3C8D"/>
    <w:p w:rsidR="00897FEE" w:rsidRDefault="005E3C8D" w:rsidP="005E3C8D">
      <w:pPr>
        <w:sectPr w:rsidR="00897FEE" w:rsidSect="006654A4">
          <w:headerReference w:type="default" r:id="rId8"/>
          <w:footerReference w:type="even" r:id="rId9"/>
          <w:footerReference w:type="default" r:id="rId10"/>
          <w:pgSz w:w="12240" w:h="15840" w:code="1"/>
          <w:pgMar w:top="1701" w:right="1701" w:bottom="1474" w:left="2058" w:header="0" w:footer="0" w:gutter="0"/>
          <w:pgNumType w:start="1"/>
          <w:cols w:space="720"/>
          <w:docGrid w:linePitch="360"/>
        </w:sect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E536B" wp14:editId="5122FE9F">
                <wp:simplePos x="0" y="0"/>
                <wp:positionH relativeFrom="column">
                  <wp:posOffset>912495</wp:posOffset>
                </wp:positionH>
                <wp:positionV relativeFrom="paragraph">
                  <wp:posOffset>4511040</wp:posOffset>
                </wp:positionV>
                <wp:extent cx="4963795" cy="781050"/>
                <wp:effectExtent l="0" t="0" r="0" b="0"/>
                <wp:wrapNone/>
                <wp:docPr id="1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379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652" w:rsidRPr="005E3C8D" w:rsidRDefault="00056652" w:rsidP="005E3C8D">
                            <w:pPr>
                              <w:pStyle w:val="PortadaNombreServicio"/>
                              <w:rPr>
                                <w:spacing w:val="134"/>
                              </w:rPr>
                            </w:pPr>
                            <w:r>
                              <w:t>Diagrama de Clases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8E536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71.85pt;margin-top:355.2pt;width:390.8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" filled="f" stroked="f">
                <v:textbox>
                  <w:txbxContent>
                    <w:p w:rsidR="00056652" w:rsidRPr="005E3C8D" w:rsidRDefault="00056652" w:rsidP="005E3C8D">
                      <w:pPr>
                        <w:pStyle w:val="PortadaNombreServicio"/>
                        <w:rPr>
                          <w:spacing w:val="134"/>
                        </w:rPr>
                      </w:pPr>
                      <w:r>
                        <w:t>Diagrama de Clases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8EEFEE" wp14:editId="749752F4">
                <wp:simplePos x="0" y="0"/>
                <wp:positionH relativeFrom="column">
                  <wp:posOffset>950595</wp:posOffset>
                </wp:positionH>
                <wp:positionV relativeFrom="paragraph">
                  <wp:posOffset>5549265</wp:posOffset>
                </wp:positionV>
                <wp:extent cx="5173345" cy="1685925"/>
                <wp:effectExtent l="0" t="0" r="0" b="9525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3345" cy="168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652" w:rsidRPr="005E3C8D" w:rsidRDefault="00056652" w:rsidP="005E3C8D">
                            <w:pPr>
                              <w:pStyle w:val="PortadaNombreServicio"/>
                            </w:pPr>
                            <w:r w:rsidRPr="005E3C8D">
                              <w:t>integrantes:</w:t>
                            </w:r>
                          </w:p>
                          <w:p w:rsidR="00056652" w:rsidRPr="005E3C8D" w:rsidRDefault="00056652" w:rsidP="005E3C8D">
                            <w:pPr>
                              <w:pStyle w:val="PortadaNombreServicio"/>
                            </w:pPr>
                          </w:p>
                          <w:p w:rsidR="00056652" w:rsidRPr="005E3C8D" w:rsidRDefault="00056652" w:rsidP="005E3C8D">
                            <w:pPr>
                              <w:pStyle w:val="PortadaNombreServicio"/>
                            </w:pPr>
                            <w:r w:rsidRPr="005E3C8D">
                              <w:t>Esteban aguilar valverde</w:t>
                            </w:r>
                          </w:p>
                          <w:p w:rsidR="00056652" w:rsidRPr="005E3C8D" w:rsidRDefault="00056652" w:rsidP="005E3C8D">
                            <w:pPr>
                              <w:pStyle w:val="PortadaNombreServicio"/>
                            </w:pPr>
                            <w:r w:rsidRPr="005E3C8D">
                              <w:t>Bayron Portuguez castillo</w:t>
                            </w:r>
                          </w:p>
                          <w:p w:rsidR="00056652" w:rsidRPr="005E3C8D" w:rsidRDefault="00056652" w:rsidP="005E3C8D">
                            <w:pPr>
                              <w:pStyle w:val="PortadaNombreServicio"/>
                            </w:pPr>
                            <w:r w:rsidRPr="005E3C8D">
                              <w:t>Silvia Segura soto</w:t>
                            </w:r>
                          </w:p>
                          <w:p w:rsidR="00056652" w:rsidRPr="00177942" w:rsidRDefault="00056652" w:rsidP="005E3C8D">
                            <w:pPr>
                              <w:pStyle w:val="PortadaNombreServici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EEFEE" id="_x0000_s1027" type="#_x0000_t202" style="position:absolute;margin-left:74.85pt;margin-top:436.95pt;width:407.35pt;height:13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" filled="f" stroked="f">
                <v:textbox>
                  <w:txbxContent>
                    <w:p w:rsidR="00056652" w:rsidRPr="005E3C8D" w:rsidRDefault="00056652" w:rsidP="005E3C8D">
                      <w:pPr>
                        <w:pStyle w:val="PortadaNombreServicio"/>
                      </w:pPr>
                      <w:r w:rsidRPr="005E3C8D">
                        <w:t>integrantes:</w:t>
                      </w:r>
                    </w:p>
                    <w:p w:rsidR="00056652" w:rsidRPr="005E3C8D" w:rsidRDefault="00056652" w:rsidP="005E3C8D">
                      <w:pPr>
                        <w:pStyle w:val="PortadaNombreServicio"/>
                      </w:pPr>
                    </w:p>
                    <w:p w:rsidR="00056652" w:rsidRPr="005E3C8D" w:rsidRDefault="00056652" w:rsidP="005E3C8D">
                      <w:pPr>
                        <w:pStyle w:val="PortadaNombreServicio"/>
                      </w:pPr>
                      <w:r w:rsidRPr="005E3C8D">
                        <w:t>Esteban aguilar valverde</w:t>
                      </w:r>
                    </w:p>
                    <w:p w:rsidR="00056652" w:rsidRPr="005E3C8D" w:rsidRDefault="00056652" w:rsidP="005E3C8D">
                      <w:pPr>
                        <w:pStyle w:val="PortadaNombreServicio"/>
                      </w:pPr>
                      <w:r w:rsidRPr="005E3C8D">
                        <w:t>Bayron Portuguez castillo</w:t>
                      </w:r>
                    </w:p>
                    <w:p w:rsidR="00056652" w:rsidRPr="005E3C8D" w:rsidRDefault="00056652" w:rsidP="005E3C8D">
                      <w:pPr>
                        <w:pStyle w:val="PortadaNombreServicio"/>
                      </w:pPr>
                      <w:r w:rsidRPr="005E3C8D">
                        <w:t>Silvia Segura soto</w:t>
                      </w:r>
                    </w:p>
                    <w:p w:rsidR="00056652" w:rsidRPr="00177942" w:rsidRDefault="00056652" w:rsidP="005E3C8D">
                      <w:pPr>
                        <w:pStyle w:val="PortadaNombreServici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66432" behindDoc="1" locked="0" layoutInCell="1" allowOverlap="1" wp14:anchorId="6C563E25" wp14:editId="439AF3AC">
            <wp:simplePos x="0" y="0"/>
            <wp:positionH relativeFrom="column">
              <wp:posOffset>2064385</wp:posOffset>
            </wp:positionH>
            <wp:positionV relativeFrom="paragraph">
              <wp:posOffset>2758440</wp:posOffset>
            </wp:positionV>
            <wp:extent cx="2466975" cy="1529461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BuscoChoz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29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04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82EC6C" wp14:editId="7BB4A407">
                <wp:simplePos x="0" y="0"/>
                <wp:positionH relativeFrom="column">
                  <wp:posOffset>941070</wp:posOffset>
                </wp:positionH>
                <wp:positionV relativeFrom="paragraph">
                  <wp:posOffset>1815465</wp:posOffset>
                </wp:positionV>
                <wp:extent cx="4963795" cy="1495425"/>
                <wp:effectExtent l="0" t="0" r="0" b="9525"/>
                <wp:wrapNone/>
                <wp:docPr id="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3795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56652" w:rsidRDefault="00056652" w:rsidP="005E3C8D">
                            <w:pPr>
                              <w:pStyle w:val="PortadaTipoLibro"/>
                              <w:ind w:left="-142"/>
                            </w:pPr>
                            <w:r>
                              <w:t>Proyecto</w:t>
                            </w:r>
                          </w:p>
                          <w:p w:rsidR="00056652" w:rsidRPr="00FD5F6C" w:rsidRDefault="00056652" w:rsidP="005E3C8D">
                            <w:pPr>
                              <w:pStyle w:val="PortadaTipoLibro"/>
                              <w:ind w:left="-142"/>
                            </w:pPr>
                            <w:r>
                              <w:t>Buscochoza.com</w:t>
                            </w:r>
                          </w:p>
                          <w:p w:rsidR="00056652" w:rsidRPr="00FD5F6C" w:rsidRDefault="00056652" w:rsidP="005E3C8D">
                            <w:pPr>
                              <w:pStyle w:val="PortadaTipoLibro"/>
                              <w:jc w:val="left"/>
                            </w:pPr>
                          </w:p>
                          <w:p w:rsidR="00056652" w:rsidRPr="00177942" w:rsidRDefault="00056652" w:rsidP="005D7047">
                            <w:pPr>
                              <w:pStyle w:val="TextoInicial"/>
                              <w:rPr>
                                <w:spacing w:val="13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2EC6C" id="_x0000_s1028" type="#_x0000_t202" style="position:absolute;margin-left:74.1pt;margin-top:142.95pt;width:390.85pt;height:11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" filled="f" stroked="f">
                <v:textbox>
                  <w:txbxContent>
                    <w:p w:rsidR="00056652" w:rsidRDefault="00056652" w:rsidP="005E3C8D">
                      <w:pPr>
                        <w:pStyle w:val="PortadaTipoLibro"/>
                        <w:ind w:left="-142"/>
                      </w:pPr>
                      <w:r>
                        <w:t>Proyecto</w:t>
                      </w:r>
                    </w:p>
                    <w:p w:rsidR="00056652" w:rsidRPr="00FD5F6C" w:rsidRDefault="00056652" w:rsidP="005E3C8D">
                      <w:pPr>
                        <w:pStyle w:val="PortadaTipoLibro"/>
                        <w:ind w:left="-142"/>
                      </w:pPr>
                      <w:r>
                        <w:t>Buscochoza.com</w:t>
                      </w:r>
                    </w:p>
                    <w:p w:rsidR="00056652" w:rsidRPr="00FD5F6C" w:rsidRDefault="00056652" w:rsidP="005E3C8D">
                      <w:pPr>
                        <w:pStyle w:val="PortadaTipoLibro"/>
                        <w:jc w:val="left"/>
                      </w:pPr>
                    </w:p>
                    <w:p w:rsidR="00056652" w:rsidRPr="00177942" w:rsidRDefault="00056652" w:rsidP="005D7047">
                      <w:pPr>
                        <w:pStyle w:val="TextoInicial"/>
                        <w:rPr>
                          <w:spacing w:val="13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54F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05949B" wp14:editId="5D22E615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443789" cy="5972810"/>
                <wp:effectExtent l="0" t="0" r="4445" b="8890"/>
                <wp:wrapNone/>
                <wp:docPr id="16" name="Right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443789" cy="5972810"/>
                        </a:xfrm>
                        <a:prstGeom prst="rt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BA2B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6" o:spid="_x0000_s1026" type="#_x0000_t6" style="position:absolute;margin-left:0;margin-top:0;width:113.7pt;height:470.3pt;rotation:180;flip:x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" fillcolor="#a5a5a5 [2092]" stroked="f" strokeweight="1pt">
                <w10:wrap anchorx="page" anchory="page"/>
              </v:shape>
            </w:pict>
          </mc:Fallback>
        </mc:AlternateContent>
      </w:r>
      <w:r w:rsidR="00F954F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1A36D" wp14:editId="5147405F">
                <wp:simplePos x="0" y="0"/>
                <wp:positionH relativeFrom="page">
                  <wp:align>left</wp:align>
                </wp:positionH>
                <wp:positionV relativeFrom="page">
                  <wp:posOffset>0</wp:posOffset>
                </wp:positionV>
                <wp:extent cx="2541270" cy="10164726"/>
                <wp:effectExtent l="0" t="0" r="0" b="8255"/>
                <wp:wrapNone/>
                <wp:docPr id="8" name="Right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270" cy="10164726"/>
                        </a:xfrm>
                        <a:prstGeom prst="rtTriangle">
                          <a:avLst/>
                        </a:prstGeom>
                        <a:solidFill>
                          <a:srgbClr val="0094C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F9E3E" id="Right Triangle 8" o:spid="_x0000_s1026" type="#_x0000_t6" style="position:absolute;margin-left:0;margin-top:0;width:200.1pt;height:800.35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" fillcolor="#0094c8" stroked="f" strokeweight="1pt">
                <w10:wrap anchorx="page" anchory="page"/>
              </v:shape>
            </w:pict>
          </mc:Fallback>
        </mc:AlternateContent>
      </w:r>
    </w:p>
    <w:bookmarkEnd w:id="0"/>
    <w:p w:rsidR="005E3C8D" w:rsidRDefault="00144003" w:rsidP="00144003">
      <w:pPr>
        <w:pStyle w:val="Heading1"/>
      </w:pPr>
      <w:r>
        <w:lastRenderedPageBreak/>
        <w:t>Diagrama de clases</w:t>
      </w:r>
    </w:p>
    <w:p w:rsidR="00144003" w:rsidRDefault="007F4604" w:rsidP="00144003">
      <w:pPr>
        <w:rPr>
          <w:lang w:val="es-ES_tradnl" w:eastAsia="es-ES"/>
        </w:rPr>
      </w:pPr>
      <w:r w:rsidRPr="007F4604">
        <w:rPr>
          <w:noProof/>
          <w:lang w:val="es-ES" w:eastAsia="es-ES"/>
        </w:rPr>
        <w:drawing>
          <wp:inline distT="0" distB="0" distL="0" distR="0">
            <wp:extent cx="5385435" cy="5618550"/>
            <wp:effectExtent l="0" t="0" r="5715" b="1270"/>
            <wp:docPr id="13" name="Picture 13" descr="D:\GitHub\TI-5501-Busco-Choza\Diagramas\Diagrama de clases v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TI-5501-Busco-Choza\Diagramas\Diagrama de clases v4.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561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003" w:rsidRDefault="00144003" w:rsidP="00144003">
      <w:pPr>
        <w:rPr>
          <w:lang w:val="es-ES_tradnl" w:eastAsia="es-ES"/>
        </w:rPr>
      </w:pPr>
    </w:p>
    <w:p w:rsidR="00144003" w:rsidRDefault="00144003" w:rsidP="00144003">
      <w:pPr>
        <w:rPr>
          <w:lang w:val="es-ES_tradnl" w:eastAsia="es-ES"/>
        </w:rPr>
      </w:pPr>
    </w:p>
    <w:p w:rsidR="00144003" w:rsidRDefault="00144003" w:rsidP="00144003">
      <w:pPr>
        <w:rPr>
          <w:lang w:val="es-ES_tradnl" w:eastAsia="es-ES"/>
        </w:rPr>
      </w:pPr>
    </w:p>
    <w:p w:rsidR="00144003" w:rsidRDefault="00144003" w:rsidP="00144003">
      <w:pPr>
        <w:rPr>
          <w:lang w:val="es-ES_tradnl" w:eastAsia="es-ES"/>
        </w:rPr>
      </w:pPr>
    </w:p>
    <w:p w:rsidR="00144003" w:rsidRDefault="00144003" w:rsidP="00144003">
      <w:pPr>
        <w:pStyle w:val="Heading1"/>
      </w:pPr>
      <w:r w:rsidRPr="00E05316">
        <w:lastRenderedPageBreak/>
        <w:t>Descripción</w:t>
      </w:r>
      <w:r>
        <w:t xml:space="preserve"> detallada</w:t>
      </w:r>
    </w:p>
    <w:p w:rsidR="00035E35" w:rsidRDefault="00144003" w:rsidP="00144003">
      <w:pPr>
        <w:rPr>
          <w:lang w:val="es-ES_tradnl" w:eastAsia="es-ES"/>
        </w:rPr>
      </w:pPr>
      <w:r>
        <w:rPr>
          <w:lang w:val="es-ES_tradnl" w:eastAsia="es-ES"/>
        </w:rPr>
        <w:t>A continuación se detallar</w:t>
      </w:r>
      <w:r w:rsidR="00035E35">
        <w:rPr>
          <w:lang w:val="es-ES_tradnl" w:eastAsia="es-ES"/>
        </w:rPr>
        <w:t>án las clases diseñadas para la solución del problema planteado:</w:t>
      </w:r>
    </w:p>
    <w:p w:rsidR="00E05316" w:rsidRDefault="00E05316" w:rsidP="00E05316">
      <w:pPr>
        <w:pStyle w:val="Heading2"/>
      </w:pPr>
      <w:r>
        <w:t>Usuario</w:t>
      </w:r>
    </w:p>
    <w:p w:rsidR="00E05316" w:rsidRDefault="00E05316" w:rsidP="00E05316">
      <w:pPr>
        <w:jc w:val="both"/>
        <w:rPr>
          <w:lang w:val="es-ES_tradnl" w:eastAsia="es-ES"/>
        </w:rPr>
      </w:pPr>
      <w:r>
        <w:rPr>
          <w:lang w:val="es-ES_tradnl" w:eastAsia="es-ES"/>
        </w:rPr>
        <w:t xml:space="preserve">Esta clase fue diseñada para el manejo general de usuarios en el sistema y para definir el estándar de información que requiere el sistema. Esta posee las características básicas que contendrán todos los objetos usuario independientemente del rol o función que cumpla. Se implementará el método de </w:t>
      </w:r>
      <w:proofErr w:type="spellStart"/>
      <w:r>
        <w:rPr>
          <w:lang w:val="es-ES_tradnl" w:eastAsia="es-ES"/>
        </w:rPr>
        <w:t>login</w:t>
      </w:r>
      <w:proofErr w:type="spellEnd"/>
      <w:r>
        <w:rPr>
          <w:lang w:val="es-ES_tradnl" w:eastAsia="es-ES"/>
        </w:rPr>
        <w:t xml:space="preserve"> que será igual para todos los usuarios.</w:t>
      </w:r>
    </w:p>
    <w:p w:rsidR="001F1241" w:rsidRPr="00E05316" w:rsidRDefault="001F1241" w:rsidP="00E05316">
      <w:pPr>
        <w:jc w:val="both"/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600"/>
        <w:gridCol w:w="385"/>
        <w:gridCol w:w="1027"/>
        <w:gridCol w:w="711"/>
        <w:gridCol w:w="684"/>
        <w:gridCol w:w="1054"/>
        <w:gridCol w:w="1739"/>
      </w:tblGrid>
      <w:tr w:rsidR="00035E35" w:rsidTr="00106128">
        <w:tc>
          <w:tcPr>
            <w:tcW w:w="4283" w:type="dxa"/>
            <w:gridSpan w:val="4"/>
            <w:shd w:val="clear" w:color="auto" w:fill="F2F2F2" w:themeFill="background1" w:themeFillShade="F2"/>
          </w:tcPr>
          <w:p w:rsidR="00035E35" w:rsidRPr="00E05316" w:rsidRDefault="00035E35" w:rsidP="00144003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188" w:type="dxa"/>
            <w:gridSpan w:val="4"/>
          </w:tcPr>
          <w:p w:rsidR="00035E35" w:rsidRDefault="00B81136" w:rsidP="00144003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Usuario</w:t>
            </w:r>
          </w:p>
        </w:tc>
      </w:tr>
      <w:tr w:rsidR="00035E35" w:rsidTr="00106128">
        <w:tc>
          <w:tcPr>
            <w:tcW w:w="4283" w:type="dxa"/>
            <w:gridSpan w:val="4"/>
            <w:shd w:val="clear" w:color="auto" w:fill="F2F2F2" w:themeFill="background1" w:themeFillShade="F2"/>
          </w:tcPr>
          <w:p w:rsidR="00035E35" w:rsidRPr="00E05316" w:rsidRDefault="00035E35" w:rsidP="00144003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188" w:type="dxa"/>
            <w:gridSpan w:val="4"/>
          </w:tcPr>
          <w:p w:rsidR="00035E35" w:rsidRDefault="001007D0" w:rsidP="00144003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Abstracta</w:t>
            </w:r>
          </w:p>
        </w:tc>
      </w:tr>
      <w:tr w:rsidR="001007D0" w:rsidTr="00E05316">
        <w:tc>
          <w:tcPr>
            <w:tcW w:w="8471" w:type="dxa"/>
            <w:gridSpan w:val="8"/>
            <w:shd w:val="clear" w:color="auto" w:fill="3B3838" w:themeFill="background2" w:themeFillShade="40"/>
          </w:tcPr>
          <w:p w:rsidR="001007D0" w:rsidRPr="00E05316" w:rsidRDefault="001007D0" w:rsidP="00E05316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3E4F45" w:rsidTr="00106128">
        <w:tc>
          <w:tcPr>
            <w:tcW w:w="2871" w:type="dxa"/>
            <w:gridSpan w:val="2"/>
            <w:shd w:val="clear" w:color="auto" w:fill="F2F2F2" w:themeFill="background1" w:themeFillShade="F2"/>
          </w:tcPr>
          <w:p w:rsidR="003E4F45" w:rsidRDefault="003E4F45" w:rsidP="003E4F45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07" w:type="dxa"/>
            <w:gridSpan w:val="4"/>
            <w:shd w:val="clear" w:color="auto" w:fill="F2F2F2" w:themeFill="background1" w:themeFillShade="F2"/>
          </w:tcPr>
          <w:p w:rsidR="003E4F45" w:rsidRDefault="003E4F45" w:rsidP="003E4F45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793" w:type="dxa"/>
            <w:gridSpan w:val="2"/>
            <w:shd w:val="clear" w:color="auto" w:fill="F2F2F2" w:themeFill="background1" w:themeFillShade="F2"/>
          </w:tcPr>
          <w:p w:rsidR="003E4F45" w:rsidRDefault="003E4F45" w:rsidP="003E4F45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3E4F45" w:rsidTr="00106128">
        <w:tc>
          <w:tcPr>
            <w:tcW w:w="2871" w:type="dxa"/>
            <w:gridSpan w:val="2"/>
          </w:tcPr>
          <w:p w:rsidR="003E4F45" w:rsidRDefault="00932D90" w:rsidP="003E4F4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807" w:type="dxa"/>
            <w:gridSpan w:val="4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793" w:type="dxa"/>
            <w:gridSpan w:val="2"/>
          </w:tcPr>
          <w:p w:rsidR="003E4F45" w:rsidRDefault="003E4F45" w:rsidP="003E4F4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3E4F45" w:rsidTr="00106128">
        <w:tc>
          <w:tcPr>
            <w:tcW w:w="2871" w:type="dxa"/>
            <w:gridSpan w:val="2"/>
          </w:tcPr>
          <w:p w:rsidR="003E4F45" w:rsidRDefault="00932D90" w:rsidP="003E4F4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Private</w:t>
            </w:r>
            <w:proofErr w:type="spellEnd"/>
          </w:p>
        </w:tc>
        <w:tc>
          <w:tcPr>
            <w:tcW w:w="2807" w:type="dxa"/>
            <w:gridSpan w:val="4"/>
          </w:tcPr>
          <w:p w:rsidR="003E4F45" w:rsidRDefault="003E4F45" w:rsidP="003E4F4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password</w:t>
            </w:r>
            <w:proofErr w:type="spellEnd"/>
          </w:p>
        </w:tc>
        <w:tc>
          <w:tcPr>
            <w:tcW w:w="2793" w:type="dxa"/>
            <w:gridSpan w:val="2"/>
          </w:tcPr>
          <w:p w:rsidR="003E4F45" w:rsidRDefault="003E4F45" w:rsidP="003E4F4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3E4F45" w:rsidTr="00106128">
        <w:tc>
          <w:tcPr>
            <w:tcW w:w="2871" w:type="dxa"/>
            <w:gridSpan w:val="2"/>
          </w:tcPr>
          <w:p w:rsidR="003E4F45" w:rsidRDefault="00932D90" w:rsidP="003E4F4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807" w:type="dxa"/>
            <w:gridSpan w:val="4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correo</w:t>
            </w:r>
          </w:p>
        </w:tc>
        <w:tc>
          <w:tcPr>
            <w:tcW w:w="2793" w:type="dxa"/>
            <w:gridSpan w:val="2"/>
          </w:tcPr>
          <w:p w:rsidR="003E4F45" w:rsidRDefault="003E4F45" w:rsidP="003E4F4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3E4F45" w:rsidTr="00106128">
        <w:tc>
          <w:tcPr>
            <w:tcW w:w="2871" w:type="dxa"/>
            <w:gridSpan w:val="2"/>
          </w:tcPr>
          <w:p w:rsidR="003E4F45" w:rsidRDefault="00932D90" w:rsidP="003E4F4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807" w:type="dxa"/>
            <w:gridSpan w:val="4"/>
          </w:tcPr>
          <w:p w:rsidR="003E4F45" w:rsidRDefault="003E4F45" w:rsidP="003E4F4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telefono</w:t>
            </w:r>
            <w:proofErr w:type="spellEnd"/>
          </w:p>
        </w:tc>
        <w:tc>
          <w:tcPr>
            <w:tcW w:w="2793" w:type="dxa"/>
            <w:gridSpan w:val="2"/>
          </w:tcPr>
          <w:p w:rsidR="003E4F45" w:rsidRDefault="003E4F45" w:rsidP="003E4F4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3E4F45" w:rsidTr="00106128">
        <w:tc>
          <w:tcPr>
            <w:tcW w:w="2871" w:type="dxa"/>
            <w:gridSpan w:val="2"/>
          </w:tcPr>
          <w:p w:rsidR="003E4F45" w:rsidRDefault="00932D90" w:rsidP="003E4F4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807" w:type="dxa"/>
            <w:gridSpan w:val="4"/>
          </w:tcPr>
          <w:p w:rsidR="003E4F45" w:rsidRDefault="003E4F45" w:rsidP="003E4F4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direccion</w:t>
            </w:r>
            <w:proofErr w:type="spellEnd"/>
          </w:p>
        </w:tc>
        <w:tc>
          <w:tcPr>
            <w:tcW w:w="2793" w:type="dxa"/>
            <w:gridSpan w:val="2"/>
          </w:tcPr>
          <w:p w:rsidR="003E4F45" w:rsidRDefault="003E4F45" w:rsidP="003E4F4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3E4F45" w:rsidRPr="00E05316" w:rsidTr="00E05316">
        <w:tc>
          <w:tcPr>
            <w:tcW w:w="8471" w:type="dxa"/>
            <w:gridSpan w:val="8"/>
            <w:shd w:val="clear" w:color="auto" w:fill="3B3838" w:themeFill="background2" w:themeFillShade="40"/>
          </w:tcPr>
          <w:p w:rsidR="003E4F45" w:rsidRPr="00E05316" w:rsidRDefault="00810C79" w:rsidP="003E4F45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3E4F45" w:rsidTr="00E603AC">
        <w:tc>
          <w:tcPr>
            <w:tcW w:w="1271" w:type="dxa"/>
            <w:shd w:val="clear" w:color="auto" w:fill="F2F2F2" w:themeFill="background1" w:themeFillShade="F2"/>
          </w:tcPr>
          <w:p w:rsidR="003E4F45" w:rsidRDefault="00106128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985" w:type="dxa"/>
            <w:gridSpan w:val="2"/>
            <w:shd w:val="clear" w:color="auto" w:fill="F2F2F2" w:themeFill="background1" w:themeFillShade="F2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738" w:type="dxa"/>
            <w:gridSpan w:val="2"/>
            <w:shd w:val="clear" w:color="auto" w:fill="F2F2F2" w:themeFill="background1" w:themeFillShade="F2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738" w:type="dxa"/>
            <w:gridSpan w:val="2"/>
            <w:shd w:val="clear" w:color="auto" w:fill="F2F2F2" w:themeFill="background1" w:themeFillShade="F2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739" w:type="dxa"/>
            <w:shd w:val="clear" w:color="auto" w:fill="F2F2F2" w:themeFill="background1" w:themeFillShade="F2"/>
          </w:tcPr>
          <w:p w:rsidR="003E4F45" w:rsidRDefault="003E4F45" w:rsidP="003E4F4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106128" w:rsidTr="00E603AC">
        <w:tc>
          <w:tcPr>
            <w:tcW w:w="1271" w:type="dxa"/>
          </w:tcPr>
          <w:p w:rsidR="00106128" w:rsidRDefault="00932D90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985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getNombre</w:t>
            </w:r>
            <w:proofErr w:type="spellEnd"/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739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106128" w:rsidTr="00E603AC">
        <w:tc>
          <w:tcPr>
            <w:tcW w:w="1271" w:type="dxa"/>
          </w:tcPr>
          <w:p w:rsidR="00106128" w:rsidRDefault="00932D90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Private</w:t>
            </w:r>
            <w:proofErr w:type="spellEnd"/>
          </w:p>
        </w:tc>
        <w:tc>
          <w:tcPr>
            <w:tcW w:w="1985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getPassword</w:t>
            </w:r>
            <w:proofErr w:type="spellEnd"/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739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106128" w:rsidTr="00E603AC">
        <w:tc>
          <w:tcPr>
            <w:tcW w:w="1271" w:type="dxa"/>
          </w:tcPr>
          <w:p w:rsidR="00106128" w:rsidRDefault="00932D90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985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getCorreo</w:t>
            </w:r>
            <w:proofErr w:type="spellEnd"/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739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106128" w:rsidTr="00E603AC">
        <w:tc>
          <w:tcPr>
            <w:tcW w:w="1271" w:type="dxa"/>
          </w:tcPr>
          <w:p w:rsidR="00106128" w:rsidRDefault="00932D90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985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getTelefono</w:t>
            </w:r>
            <w:proofErr w:type="spellEnd"/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739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106128" w:rsidTr="00E603AC">
        <w:tc>
          <w:tcPr>
            <w:tcW w:w="1271" w:type="dxa"/>
          </w:tcPr>
          <w:p w:rsidR="00106128" w:rsidRDefault="00932D90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985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getDireccion</w:t>
            </w:r>
            <w:proofErr w:type="spellEnd"/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739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106128" w:rsidTr="00E603AC">
        <w:tc>
          <w:tcPr>
            <w:tcW w:w="1271" w:type="dxa"/>
          </w:tcPr>
          <w:p w:rsidR="00106128" w:rsidRDefault="00932D90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985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setNombre</w:t>
            </w:r>
            <w:proofErr w:type="spellEnd"/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739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106128" w:rsidTr="00E603AC">
        <w:tc>
          <w:tcPr>
            <w:tcW w:w="1271" w:type="dxa"/>
          </w:tcPr>
          <w:p w:rsidR="00106128" w:rsidRDefault="00932D90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Private</w:t>
            </w:r>
            <w:proofErr w:type="spellEnd"/>
          </w:p>
        </w:tc>
        <w:tc>
          <w:tcPr>
            <w:tcW w:w="1985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setPassword</w:t>
            </w:r>
            <w:proofErr w:type="spellEnd"/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password</w:t>
            </w:r>
            <w:proofErr w:type="spellEnd"/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739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106128" w:rsidTr="00E603AC">
        <w:tc>
          <w:tcPr>
            <w:tcW w:w="1271" w:type="dxa"/>
          </w:tcPr>
          <w:p w:rsidR="00106128" w:rsidRDefault="00932D90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985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setCorreo</w:t>
            </w:r>
            <w:proofErr w:type="spellEnd"/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correo</w:t>
            </w:r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739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106128" w:rsidTr="00E603AC">
        <w:tc>
          <w:tcPr>
            <w:tcW w:w="1271" w:type="dxa"/>
          </w:tcPr>
          <w:p w:rsidR="00106128" w:rsidRDefault="00932D90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985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setTelefono</w:t>
            </w:r>
            <w:proofErr w:type="spellEnd"/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telefono</w:t>
            </w:r>
            <w:proofErr w:type="spellEnd"/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  <w:tc>
          <w:tcPr>
            <w:tcW w:w="1739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106128" w:rsidTr="00E603AC">
        <w:tc>
          <w:tcPr>
            <w:tcW w:w="1271" w:type="dxa"/>
          </w:tcPr>
          <w:p w:rsidR="00106128" w:rsidRDefault="00932D90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985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setDireccion</w:t>
            </w:r>
            <w:proofErr w:type="spellEnd"/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direccion</w:t>
            </w:r>
            <w:proofErr w:type="spellEnd"/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739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106128" w:rsidTr="00E603AC">
        <w:tc>
          <w:tcPr>
            <w:tcW w:w="1271" w:type="dxa"/>
          </w:tcPr>
          <w:p w:rsidR="00106128" w:rsidRDefault="00932D90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985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login</w:t>
            </w:r>
            <w:proofErr w:type="spellEnd"/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password</w:t>
            </w:r>
            <w:proofErr w:type="spellEnd"/>
          </w:p>
        </w:tc>
        <w:tc>
          <w:tcPr>
            <w:tcW w:w="1738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739" w:type="dxa"/>
          </w:tcPr>
          <w:p w:rsidR="00106128" w:rsidRDefault="00106128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</w:tr>
      <w:tr w:rsidR="00932D90" w:rsidTr="00E603AC">
        <w:tc>
          <w:tcPr>
            <w:tcW w:w="1271" w:type="dxa"/>
          </w:tcPr>
          <w:p w:rsidR="00932D90" w:rsidRPr="00932D90" w:rsidRDefault="00932D90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985" w:type="dxa"/>
            <w:gridSpan w:val="2"/>
          </w:tcPr>
          <w:p w:rsidR="00932D90" w:rsidRDefault="00932D90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buscarVentas</w:t>
            </w:r>
            <w:proofErr w:type="spellEnd"/>
          </w:p>
        </w:tc>
        <w:tc>
          <w:tcPr>
            <w:tcW w:w="1738" w:type="dxa"/>
            <w:gridSpan w:val="2"/>
          </w:tcPr>
          <w:p w:rsidR="00932D90" w:rsidRDefault="00E603AC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direccion</w:t>
            </w:r>
            <w:proofErr w:type="spellEnd"/>
          </w:p>
        </w:tc>
        <w:tc>
          <w:tcPr>
            <w:tcW w:w="1738" w:type="dxa"/>
            <w:gridSpan w:val="2"/>
          </w:tcPr>
          <w:p w:rsidR="00932D90" w:rsidRDefault="00E603AC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739" w:type="dxa"/>
          </w:tcPr>
          <w:p w:rsidR="00932D90" w:rsidRDefault="00E603AC" w:rsidP="0010612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E603AC" w:rsidTr="00E603AC">
        <w:tc>
          <w:tcPr>
            <w:tcW w:w="1271" w:type="dxa"/>
          </w:tcPr>
          <w:p w:rsidR="00E603AC" w:rsidRPr="00932D90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985" w:type="dxa"/>
            <w:gridSpan w:val="2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buscarAlquileres</w:t>
            </w:r>
            <w:proofErr w:type="spellEnd"/>
          </w:p>
        </w:tc>
        <w:tc>
          <w:tcPr>
            <w:tcW w:w="1738" w:type="dxa"/>
            <w:gridSpan w:val="2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direccion</w:t>
            </w:r>
            <w:proofErr w:type="spellEnd"/>
          </w:p>
        </w:tc>
        <w:tc>
          <w:tcPr>
            <w:tcW w:w="1738" w:type="dxa"/>
            <w:gridSpan w:val="2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739" w:type="dxa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E603AC" w:rsidTr="00106128">
        <w:tc>
          <w:tcPr>
            <w:tcW w:w="4283" w:type="dxa"/>
            <w:gridSpan w:val="4"/>
            <w:shd w:val="clear" w:color="auto" w:fill="F2F2F2" w:themeFill="background1" w:themeFillShade="F2"/>
          </w:tcPr>
          <w:p w:rsidR="00E603AC" w:rsidRPr="007D1115" w:rsidRDefault="00E603AC" w:rsidP="00E603AC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188" w:type="dxa"/>
            <w:gridSpan w:val="4"/>
          </w:tcPr>
          <w:p w:rsidR="00E603AC" w:rsidRDefault="00E603AC" w:rsidP="00E603A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Basico</w:t>
            </w:r>
            <w:proofErr w:type="spellEnd"/>
          </w:p>
        </w:tc>
      </w:tr>
      <w:tr w:rsidR="00E603AC" w:rsidTr="00106128">
        <w:tc>
          <w:tcPr>
            <w:tcW w:w="4283" w:type="dxa"/>
            <w:gridSpan w:val="4"/>
            <w:shd w:val="clear" w:color="auto" w:fill="F2F2F2" w:themeFill="background1" w:themeFillShade="F2"/>
          </w:tcPr>
          <w:p w:rsidR="00E603AC" w:rsidRPr="007D1115" w:rsidRDefault="00E603AC" w:rsidP="00E603AC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188" w:type="dxa"/>
            <w:gridSpan w:val="4"/>
          </w:tcPr>
          <w:p w:rsidR="00E603AC" w:rsidRDefault="00E603AC" w:rsidP="00E603A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  <w:tr w:rsidR="00E603AC" w:rsidTr="00106128">
        <w:tc>
          <w:tcPr>
            <w:tcW w:w="4283" w:type="dxa"/>
            <w:gridSpan w:val="4"/>
            <w:shd w:val="clear" w:color="auto" w:fill="F2F2F2" w:themeFill="background1" w:themeFillShade="F2"/>
          </w:tcPr>
          <w:p w:rsidR="00E603AC" w:rsidRPr="007D1115" w:rsidRDefault="00E603AC" w:rsidP="00E603AC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188" w:type="dxa"/>
            <w:gridSpan w:val="4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FacebookAPI</w:t>
            </w:r>
            <w:proofErr w:type="spellEnd"/>
          </w:p>
        </w:tc>
      </w:tr>
    </w:tbl>
    <w:p w:rsidR="00144003" w:rsidRDefault="00144003" w:rsidP="00144003">
      <w:pPr>
        <w:rPr>
          <w:lang w:val="es-ES_tradnl" w:eastAsia="es-ES"/>
        </w:rPr>
      </w:pPr>
      <w:r>
        <w:rPr>
          <w:lang w:val="es-ES_tradnl" w:eastAsia="es-ES"/>
        </w:rPr>
        <w:t xml:space="preserve"> </w:t>
      </w:r>
    </w:p>
    <w:p w:rsidR="004018FD" w:rsidRDefault="004018FD" w:rsidP="00144003">
      <w:pPr>
        <w:rPr>
          <w:lang w:val="es-ES_tradnl" w:eastAsia="es-ES"/>
        </w:rPr>
      </w:pPr>
    </w:p>
    <w:p w:rsidR="004018FD" w:rsidRDefault="004018FD" w:rsidP="004018FD">
      <w:pPr>
        <w:pStyle w:val="Heading2"/>
      </w:pPr>
      <w:r>
        <w:t>Administrador</w:t>
      </w:r>
    </w:p>
    <w:p w:rsidR="00F93FF8" w:rsidRPr="00F93FF8" w:rsidRDefault="00F93FF8" w:rsidP="00F93FF8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4018FD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4018FD" w:rsidRPr="00E05316" w:rsidRDefault="004018FD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4018FD" w:rsidRDefault="004018FD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4018FD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4018FD" w:rsidRPr="00E05316" w:rsidRDefault="004018FD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4018FD" w:rsidRDefault="004018FD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4018FD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4018FD" w:rsidRPr="00E05316" w:rsidRDefault="004018FD" w:rsidP="00F93FF8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106128" w:rsidTr="00106128">
        <w:tc>
          <w:tcPr>
            <w:tcW w:w="2823" w:type="dxa"/>
            <w:gridSpan w:val="2"/>
            <w:shd w:val="clear" w:color="auto" w:fill="F2F2F2" w:themeFill="background1" w:themeFillShade="F2"/>
          </w:tcPr>
          <w:p w:rsidR="00106128" w:rsidRDefault="00133322" w:rsidP="0010612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106128" w:rsidRDefault="00106128" w:rsidP="0010612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106128" w:rsidRDefault="00106128" w:rsidP="0010612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106128" w:rsidTr="00106128">
        <w:tc>
          <w:tcPr>
            <w:tcW w:w="2823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106128" w:rsidRDefault="00106128" w:rsidP="0010612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2"/>
          </w:tcPr>
          <w:p w:rsidR="00106128" w:rsidRDefault="00106128" w:rsidP="00106128">
            <w:pPr>
              <w:rPr>
                <w:lang w:val="es-ES_tradnl" w:eastAsia="es-ES"/>
              </w:rPr>
            </w:pPr>
          </w:p>
        </w:tc>
      </w:tr>
      <w:tr w:rsidR="00106128" w:rsidRPr="00E05316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106128" w:rsidRPr="00E05316" w:rsidRDefault="00810C79" w:rsidP="00106128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106128" w:rsidTr="00106128">
        <w:tc>
          <w:tcPr>
            <w:tcW w:w="1271" w:type="dxa"/>
            <w:shd w:val="clear" w:color="auto" w:fill="F2F2F2" w:themeFill="background1" w:themeFillShade="F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106128" w:rsidRDefault="00106128" w:rsidP="0010612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</w:tr>
      <w:tr w:rsidR="00133322" w:rsidTr="00106128">
        <w:tc>
          <w:tcPr>
            <w:tcW w:w="1271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133322" w:rsidRDefault="00133322" w:rsidP="00133322">
            <w:pPr>
              <w:rPr>
                <w:lang w:val="es-ES_tradnl" w:eastAsia="es-ES"/>
              </w:rPr>
            </w:pPr>
          </w:p>
        </w:tc>
      </w:tr>
      <w:tr w:rsidR="00133322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133322" w:rsidRPr="007D1115" w:rsidRDefault="00133322" w:rsidP="00133322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  <w:tr w:rsidR="00133322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133322" w:rsidRPr="007D1115" w:rsidRDefault="00133322" w:rsidP="00133322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Usuario</w:t>
            </w:r>
          </w:p>
        </w:tc>
      </w:tr>
      <w:tr w:rsidR="00133322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133322" w:rsidRPr="007D1115" w:rsidRDefault="00133322" w:rsidP="00133322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133322" w:rsidRDefault="00133322" w:rsidP="0013332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</w:tbl>
    <w:p w:rsidR="004018FD" w:rsidRDefault="004018FD" w:rsidP="004018FD">
      <w:pPr>
        <w:rPr>
          <w:lang w:val="es-ES_tradnl" w:eastAsia="es-ES"/>
        </w:rPr>
      </w:pPr>
    </w:p>
    <w:p w:rsidR="004018FD" w:rsidRDefault="004018FD" w:rsidP="004018FD">
      <w:pPr>
        <w:rPr>
          <w:lang w:val="es-ES_tradnl" w:eastAsia="es-ES"/>
        </w:rPr>
      </w:pPr>
    </w:p>
    <w:p w:rsidR="004018FD" w:rsidRDefault="004018FD" w:rsidP="004018FD">
      <w:pPr>
        <w:rPr>
          <w:lang w:val="es-ES_tradnl" w:eastAsia="es-ES"/>
        </w:rPr>
      </w:pPr>
    </w:p>
    <w:p w:rsidR="00106128" w:rsidRDefault="00106128" w:rsidP="004018FD">
      <w:pPr>
        <w:rPr>
          <w:lang w:val="es-ES_tradnl" w:eastAsia="es-ES"/>
        </w:rPr>
      </w:pPr>
    </w:p>
    <w:p w:rsidR="00106128" w:rsidRDefault="00106128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106128" w:rsidRDefault="00106128" w:rsidP="00106128">
      <w:pPr>
        <w:pStyle w:val="Heading2"/>
      </w:pPr>
      <w:proofErr w:type="spellStart"/>
      <w:r>
        <w:lastRenderedPageBreak/>
        <w:t>Basico</w:t>
      </w:r>
      <w:proofErr w:type="spellEnd"/>
    </w:p>
    <w:p w:rsidR="00D02065" w:rsidRDefault="00D02065" w:rsidP="00D02065">
      <w:pPr>
        <w:rPr>
          <w:lang w:val="es-ES_tradnl" w:eastAsia="es-ES"/>
        </w:rPr>
      </w:pPr>
    </w:p>
    <w:p w:rsidR="00D02065" w:rsidRDefault="00D02065" w:rsidP="00D02065">
      <w:pPr>
        <w:rPr>
          <w:lang w:val="es-ES_tradnl" w:eastAsia="es-ES"/>
        </w:rPr>
      </w:pPr>
    </w:p>
    <w:p w:rsidR="00D02065" w:rsidRDefault="00D02065" w:rsidP="00D02065">
      <w:pPr>
        <w:rPr>
          <w:lang w:val="es-ES_tradnl" w:eastAsia="es-ES"/>
        </w:rPr>
      </w:pPr>
    </w:p>
    <w:p w:rsidR="00D02065" w:rsidRPr="00D02065" w:rsidRDefault="00D02065" w:rsidP="00D02065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10612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106128" w:rsidRPr="00E05316" w:rsidRDefault="0010612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106128" w:rsidRDefault="00E603AC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Basico</w:t>
            </w:r>
            <w:proofErr w:type="spellEnd"/>
          </w:p>
        </w:tc>
      </w:tr>
      <w:tr w:rsidR="0010612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106128" w:rsidRPr="00E05316" w:rsidRDefault="0010612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106128" w:rsidRDefault="0010612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106128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106128" w:rsidRPr="00E05316" w:rsidRDefault="00106128" w:rsidP="00F93FF8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106128" w:rsidTr="00F93FF8">
        <w:tc>
          <w:tcPr>
            <w:tcW w:w="2823" w:type="dxa"/>
            <w:gridSpan w:val="2"/>
            <w:shd w:val="clear" w:color="auto" w:fill="F2F2F2" w:themeFill="background1" w:themeFillShade="F2"/>
          </w:tcPr>
          <w:p w:rsidR="0010612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106128" w:rsidRDefault="0010612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106128" w:rsidRDefault="0010612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06310B" w:rsidTr="00F93FF8">
        <w:tc>
          <w:tcPr>
            <w:tcW w:w="2823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Pubico</w:t>
            </w:r>
            <w:proofErr w:type="spellEnd"/>
          </w:p>
        </w:tc>
        <w:tc>
          <w:tcPr>
            <w:tcW w:w="2824" w:type="dxa"/>
            <w:gridSpan w:val="4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06310B" w:rsidTr="00F93FF8">
        <w:tc>
          <w:tcPr>
            <w:tcW w:w="2823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Private</w:t>
            </w:r>
            <w:proofErr w:type="spellEnd"/>
          </w:p>
        </w:tc>
        <w:tc>
          <w:tcPr>
            <w:tcW w:w="2824" w:type="dxa"/>
            <w:gridSpan w:val="4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password</w:t>
            </w:r>
            <w:proofErr w:type="spellEnd"/>
          </w:p>
        </w:tc>
        <w:tc>
          <w:tcPr>
            <w:tcW w:w="2824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06310B" w:rsidTr="00F93FF8">
        <w:tc>
          <w:tcPr>
            <w:tcW w:w="2823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824" w:type="dxa"/>
            <w:gridSpan w:val="4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correo</w:t>
            </w:r>
          </w:p>
        </w:tc>
        <w:tc>
          <w:tcPr>
            <w:tcW w:w="2824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06310B" w:rsidTr="00F93FF8">
        <w:tc>
          <w:tcPr>
            <w:tcW w:w="2823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824" w:type="dxa"/>
            <w:gridSpan w:val="4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telefono</w:t>
            </w:r>
            <w:proofErr w:type="spellEnd"/>
          </w:p>
        </w:tc>
        <w:tc>
          <w:tcPr>
            <w:tcW w:w="2824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06310B" w:rsidTr="00F93FF8">
        <w:tc>
          <w:tcPr>
            <w:tcW w:w="2823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824" w:type="dxa"/>
            <w:gridSpan w:val="4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direccion</w:t>
            </w:r>
            <w:proofErr w:type="spellEnd"/>
          </w:p>
        </w:tc>
        <w:tc>
          <w:tcPr>
            <w:tcW w:w="2824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06310B" w:rsidRPr="00E05316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06310B" w:rsidRPr="00E05316" w:rsidRDefault="00810C79" w:rsidP="0006310B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06310B" w:rsidTr="00F93FF8">
        <w:tc>
          <w:tcPr>
            <w:tcW w:w="1271" w:type="dxa"/>
            <w:shd w:val="clear" w:color="auto" w:fill="F2F2F2" w:themeFill="background1" w:themeFillShade="F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getNombre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Private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getPassword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getCorreo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getTelefono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getDireccion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setNombre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Private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setPassword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password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setCorreo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correo</w:t>
            </w:r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setTelefono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telefono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setDireccion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direccion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06310B" w:rsidTr="00F93FF8">
        <w:tc>
          <w:tcPr>
            <w:tcW w:w="1271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 w:rsidRPr="00106128">
              <w:rPr>
                <w:color w:val="FF0000"/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login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password</w:t>
            </w:r>
            <w:proofErr w:type="spellEnd"/>
          </w:p>
        </w:tc>
        <w:tc>
          <w:tcPr>
            <w:tcW w:w="1800" w:type="dxa"/>
            <w:gridSpan w:val="2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800" w:type="dxa"/>
          </w:tcPr>
          <w:p w:rsidR="0006310B" w:rsidRDefault="0006310B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</w:tr>
      <w:tr w:rsidR="00E603AC" w:rsidTr="00F93FF8">
        <w:tc>
          <w:tcPr>
            <w:tcW w:w="1271" w:type="dxa"/>
          </w:tcPr>
          <w:p w:rsidR="00E603AC" w:rsidRPr="00932D90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buscarVentas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direccion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800" w:type="dxa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E603AC" w:rsidTr="00F93FF8">
        <w:tc>
          <w:tcPr>
            <w:tcW w:w="1271" w:type="dxa"/>
          </w:tcPr>
          <w:p w:rsidR="00E603AC" w:rsidRPr="00932D90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buscarAlquileres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direccion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800" w:type="dxa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E603AC" w:rsidTr="00F93FF8">
        <w:tc>
          <w:tcPr>
            <w:tcW w:w="1271" w:type="dxa"/>
          </w:tcPr>
          <w:p w:rsidR="00E603AC" w:rsidRDefault="00E603AC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E603AC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publicar</w:t>
            </w:r>
          </w:p>
        </w:tc>
        <w:tc>
          <w:tcPr>
            <w:tcW w:w="1800" w:type="dxa"/>
            <w:gridSpan w:val="2"/>
          </w:tcPr>
          <w:p w:rsidR="00E603AC" w:rsidRDefault="00D02065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</w:t>
            </w:r>
          </w:p>
          <w:p w:rsidR="00D02065" w:rsidRDefault="00D02065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coordenada</w:t>
            </w:r>
          </w:p>
          <w:p w:rsidR="00D02065" w:rsidRDefault="00D02065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informacion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D02065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  <w:p w:rsidR="00D02065" w:rsidRDefault="00D02065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  <w:p w:rsidR="00D02065" w:rsidRDefault="00D02065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800" w:type="dxa"/>
          </w:tcPr>
          <w:p w:rsidR="00E603AC" w:rsidRDefault="00D02065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E603AC" w:rsidTr="00F93FF8">
        <w:tc>
          <w:tcPr>
            <w:tcW w:w="1271" w:type="dxa"/>
          </w:tcPr>
          <w:p w:rsidR="00E603AC" w:rsidRDefault="00E603AC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E603AC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consultarVentasFavorito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D02065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E603AC" w:rsidRDefault="00D02065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E603AC" w:rsidRDefault="00D02065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E603AC" w:rsidTr="00F93FF8">
        <w:tc>
          <w:tcPr>
            <w:tcW w:w="1271" w:type="dxa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consultarVentas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D02065" w:rsidP="00E603A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E603AC" w:rsidRDefault="00D02065" w:rsidP="00E603A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E603AC" w:rsidRDefault="00D02065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E603AC" w:rsidTr="00F93FF8">
        <w:tc>
          <w:tcPr>
            <w:tcW w:w="1271" w:type="dxa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consultarAlquileresFavorito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D02065" w:rsidP="00E603A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E603AC" w:rsidRDefault="00D02065" w:rsidP="00E603A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E603AC" w:rsidRDefault="00D02065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E603AC" w:rsidTr="00F93FF8">
        <w:tc>
          <w:tcPr>
            <w:tcW w:w="1271" w:type="dxa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E603AC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consultarAlquileres</w:t>
            </w:r>
            <w:proofErr w:type="spellEnd"/>
          </w:p>
        </w:tc>
        <w:tc>
          <w:tcPr>
            <w:tcW w:w="1800" w:type="dxa"/>
            <w:gridSpan w:val="2"/>
          </w:tcPr>
          <w:p w:rsidR="00E603AC" w:rsidRDefault="00D02065" w:rsidP="00E603A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E603AC" w:rsidRDefault="00D02065" w:rsidP="00E603A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E603AC" w:rsidRDefault="00D02065" w:rsidP="00E603A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E603AC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E603AC" w:rsidRPr="007D1115" w:rsidRDefault="00E603AC" w:rsidP="00E603AC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lastRenderedPageBreak/>
              <w:t>Dependencias</w:t>
            </w:r>
          </w:p>
        </w:tc>
        <w:tc>
          <w:tcPr>
            <w:tcW w:w="4230" w:type="dxa"/>
            <w:gridSpan w:val="4"/>
          </w:tcPr>
          <w:p w:rsidR="00E603AC" w:rsidRDefault="00D02065" w:rsidP="00E603A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  <w:tr w:rsidR="00E603AC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E603AC" w:rsidRPr="007D1115" w:rsidRDefault="00E603AC" w:rsidP="00E603AC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E603AC" w:rsidRDefault="00D02065" w:rsidP="00E603A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Usuario</w:t>
            </w:r>
          </w:p>
        </w:tc>
      </w:tr>
      <w:tr w:rsidR="00E603AC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E603AC" w:rsidRPr="007D1115" w:rsidRDefault="00E603AC" w:rsidP="00E603AC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E603AC" w:rsidRDefault="00D02065" w:rsidP="00E603A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</w:tbl>
    <w:p w:rsidR="00106128" w:rsidRPr="00106128" w:rsidRDefault="00106128" w:rsidP="00106128">
      <w:pPr>
        <w:rPr>
          <w:lang w:val="es-ES_tradnl" w:eastAsia="es-ES"/>
        </w:rPr>
      </w:pPr>
    </w:p>
    <w:p w:rsidR="00F93FF8" w:rsidRDefault="00F93FF8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F93FF8" w:rsidRDefault="00F93FF8" w:rsidP="00F93FF8">
      <w:pPr>
        <w:pStyle w:val="Heading2"/>
      </w:pPr>
      <w:r>
        <w:lastRenderedPageBreak/>
        <w:t>Instalación</w:t>
      </w:r>
    </w:p>
    <w:p w:rsidR="00F93FF8" w:rsidRDefault="00F93FF8" w:rsidP="00F93FF8">
      <w:pPr>
        <w:rPr>
          <w:lang w:val="es-ES_tradnl" w:eastAsia="es-ES"/>
        </w:rPr>
      </w:pPr>
    </w:p>
    <w:tbl>
      <w:tblPr>
        <w:tblStyle w:val="TableGrid"/>
        <w:tblW w:w="9014" w:type="dxa"/>
        <w:tblLook w:val="04A0" w:firstRow="1" w:lastRow="0" w:firstColumn="1" w:lastColumn="0" w:noHBand="0" w:noVBand="1"/>
      </w:tblPr>
      <w:tblGrid>
        <w:gridCol w:w="1271"/>
        <w:gridCol w:w="1552"/>
        <w:gridCol w:w="740"/>
        <w:gridCol w:w="985"/>
        <w:gridCol w:w="866"/>
        <w:gridCol w:w="776"/>
        <w:gridCol w:w="1024"/>
        <w:gridCol w:w="1800"/>
      </w:tblGrid>
      <w:tr w:rsidR="00F93FF8" w:rsidTr="00450646">
        <w:tc>
          <w:tcPr>
            <w:tcW w:w="4548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466" w:type="dxa"/>
            <w:gridSpan w:val="4"/>
          </w:tcPr>
          <w:p w:rsidR="00F93FF8" w:rsidRDefault="00964A4C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Instalación</w:t>
            </w:r>
          </w:p>
        </w:tc>
      </w:tr>
      <w:tr w:rsidR="00F93FF8" w:rsidTr="00450646">
        <w:tc>
          <w:tcPr>
            <w:tcW w:w="4548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466" w:type="dxa"/>
            <w:gridSpan w:val="4"/>
          </w:tcPr>
          <w:p w:rsidR="00F93FF8" w:rsidRDefault="00964A4C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Abstracta</w:t>
            </w:r>
          </w:p>
        </w:tc>
      </w:tr>
      <w:tr w:rsidR="00F93FF8" w:rsidTr="00450646">
        <w:tc>
          <w:tcPr>
            <w:tcW w:w="9014" w:type="dxa"/>
            <w:gridSpan w:val="8"/>
            <w:shd w:val="clear" w:color="auto" w:fill="3B3838" w:themeFill="background2" w:themeFillShade="40"/>
          </w:tcPr>
          <w:p w:rsidR="00F93FF8" w:rsidRPr="00E05316" w:rsidRDefault="00F93FF8" w:rsidP="00F93FF8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F93FF8" w:rsidTr="00450646">
        <w:tc>
          <w:tcPr>
            <w:tcW w:w="2823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3367" w:type="dxa"/>
            <w:gridSpan w:val="4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F93FF8" w:rsidTr="00450646">
        <w:tc>
          <w:tcPr>
            <w:tcW w:w="2823" w:type="dxa"/>
            <w:gridSpan w:val="2"/>
          </w:tcPr>
          <w:p w:rsidR="00F93FF8" w:rsidRDefault="00810C79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367" w:type="dxa"/>
            <w:gridSpan w:val="4"/>
          </w:tcPr>
          <w:p w:rsidR="00F93FF8" w:rsidRDefault="00810C79" w:rsidP="00810C79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coordenada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F93FF8" w:rsidTr="00450646">
        <w:tc>
          <w:tcPr>
            <w:tcW w:w="2823" w:type="dxa"/>
            <w:gridSpan w:val="2"/>
          </w:tcPr>
          <w:p w:rsidR="00F93FF8" w:rsidRDefault="00810C79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367" w:type="dxa"/>
            <w:gridSpan w:val="4"/>
          </w:tcPr>
          <w:p w:rsidR="00F93FF8" w:rsidRDefault="00810C79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descripcion</w:t>
            </w:r>
            <w:proofErr w:type="spellEnd"/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F93FF8" w:rsidTr="00450646">
        <w:tc>
          <w:tcPr>
            <w:tcW w:w="2823" w:type="dxa"/>
            <w:gridSpan w:val="2"/>
          </w:tcPr>
          <w:p w:rsidR="00F93FF8" w:rsidRDefault="00810C79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367" w:type="dxa"/>
            <w:gridSpan w:val="4"/>
          </w:tcPr>
          <w:p w:rsidR="00F93FF8" w:rsidRDefault="00810C79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mtsConstruccion</w:t>
            </w:r>
            <w:proofErr w:type="spellEnd"/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F93FF8" w:rsidTr="00450646">
        <w:tc>
          <w:tcPr>
            <w:tcW w:w="2823" w:type="dxa"/>
            <w:gridSpan w:val="2"/>
          </w:tcPr>
          <w:p w:rsidR="00F93FF8" w:rsidRDefault="00810C79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367" w:type="dxa"/>
            <w:gridSpan w:val="4"/>
          </w:tcPr>
          <w:p w:rsidR="00F93FF8" w:rsidRDefault="00810C79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mtsTerreno</w:t>
            </w:r>
            <w:proofErr w:type="spellEnd"/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5545FC" w:rsidTr="00450646">
        <w:tc>
          <w:tcPr>
            <w:tcW w:w="2823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367" w:type="dxa"/>
            <w:gridSpan w:val="4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bannos</w:t>
            </w:r>
            <w:proofErr w:type="spellEnd"/>
          </w:p>
        </w:tc>
        <w:tc>
          <w:tcPr>
            <w:tcW w:w="2824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5545FC" w:rsidTr="00450646">
        <w:tc>
          <w:tcPr>
            <w:tcW w:w="2823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367" w:type="dxa"/>
            <w:gridSpan w:val="4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habitaciones</w:t>
            </w:r>
          </w:p>
        </w:tc>
        <w:tc>
          <w:tcPr>
            <w:tcW w:w="2824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5545FC" w:rsidTr="00450646">
        <w:tc>
          <w:tcPr>
            <w:tcW w:w="2823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</w:t>
            </w:r>
          </w:p>
        </w:tc>
        <w:tc>
          <w:tcPr>
            <w:tcW w:w="3367" w:type="dxa"/>
            <w:gridSpan w:val="4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estacionamiento</w:t>
            </w:r>
          </w:p>
        </w:tc>
        <w:tc>
          <w:tcPr>
            <w:tcW w:w="2824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</w:tr>
      <w:tr w:rsidR="005545FC" w:rsidRPr="00E05316" w:rsidTr="00450646">
        <w:tc>
          <w:tcPr>
            <w:tcW w:w="9014" w:type="dxa"/>
            <w:gridSpan w:val="8"/>
            <w:shd w:val="clear" w:color="auto" w:fill="3B3838" w:themeFill="background2" w:themeFillShade="40"/>
          </w:tcPr>
          <w:p w:rsidR="005545FC" w:rsidRPr="00E05316" w:rsidRDefault="005545FC" w:rsidP="005545FC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5545FC" w:rsidTr="00450646">
        <w:tc>
          <w:tcPr>
            <w:tcW w:w="1271" w:type="dxa"/>
            <w:shd w:val="clear" w:color="auto" w:fill="F2F2F2" w:themeFill="background1" w:themeFillShade="F2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292" w:type="dxa"/>
            <w:gridSpan w:val="2"/>
            <w:shd w:val="clear" w:color="auto" w:fill="F2F2F2" w:themeFill="background1" w:themeFillShade="F2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51" w:type="dxa"/>
            <w:gridSpan w:val="2"/>
            <w:shd w:val="clear" w:color="auto" w:fill="F2F2F2" w:themeFill="background1" w:themeFillShade="F2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5545FC" w:rsidTr="00450646">
        <w:tc>
          <w:tcPr>
            <w:tcW w:w="1271" w:type="dxa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92" w:type="dxa"/>
            <w:gridSpan w:val="2"/>
          </w:tcPr>
          <w:p w:rsidR="005545FC" w:rsidRPr="0051006B" w:rsidRDefault="005545FC" w:rsidP="005545FC">
            <w:proofErr w:type="spellStart"/>
            <w:r w:rsidRPr="0051006B">
              <w:t>getCoordenada</w:t>
            </w:r>
            <w:proofErr w:type="spellEnd"/>
          </w:p>
        </w:tc>
        <w:tc>
          <w:tcPr>
            <w:tcW w:w="1851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5545FC" w:rsidTr="00450646">
        <w:tc>
          <w:tcPr>
            <w:tcW w:w="1271" w:type="dxa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92" w:type="dxa"/>
            <w:gridSpan w:val="2"/>
          </w:tcPr>
          <w:p w:rsidR="005545FC" w:rsidRPr="0051006B" w:rsidRDefault="005545FC" w:rsidP="005545FC">
            <w:proofErr w:type="spellStart"/>
            <w:r w:rsidRPr="0051006B">
              <w:t>getDescripcion</w:t>
            </w:r>
            <w:proofErr w:type="spellEnd"/>
          </w:p>
        </w:tc>
        <w:tc>
          <w:tcPr>
            <w:tcW w:w="1851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5545FC" w:rsidTr="00450646">
        <w:tc>
          <w:tcPr>
            <w:tcW w:w="1271" w:type="dxa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92" w:type="dxa"/>
            <w:gridSpan w:val="2"/>
          </w:tcPr>
          <w:p w:rsidR="005545FC" w:rsidRPr="0051006B" w:rsidRDefault="005545FC" w:rsidP="005545FC">
            <w:proofErr w:type="spellStart"/>
            <w:r w:rsidRPr="0051006B">
              <w:t>getMtsConstruccion</w:t>
            </w:r>
            <w:proofErr w:type="spellEnd"/>
          </w:p>
        </w:tc>
        <w:tc>
          <w:tcPr>
            <w:tcW w:w="1851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5545FC" w:rsidTr="00450646">
        <w:tc>
          <w:tcPr>
            <w:tcW w:w="1271" w:type="dxa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92" w:type="dxa"/>
            <w:gridSpan w:val="2"/>
          </w:tcPr>
          <w:p w:rsidR="005545FC" w:rsidRPr="0051006B" w:rsidRDefault="005545FC" w:rsidP="005545FC">
            <w:proofErr w:type="spellStart"/>
            <w:r w:rsidRPr="0051006B">
              <w:t>getMtsTerreno</w:t>
            </w:r>
            <w:proofErr w:type="spellEnd"/>
          </w:p>
        </w:tc>
        <w:tc>
          <w:tcPr>
            <w:tcW w:w="1851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5545FC" w:rsidRDefault="005545FC" w:rsidP="005545FC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5545FC" w:rsidRDefault="005545FC" w:rsidP="005545FC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056652" w:rsidTr="00450646">
        <w:tc>
          <w:tcPr>
            <w:tcW w:w="1271" w:type="dxa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92" w:type="dxa"/>
            <w:gridSpan w:val="2"/>
          </w:tcPr>
          <w:p w:rsidR="00056652" w:rsidRPr="0051006B" w:rsidRDefault="00056652" w:rsidP="00056652">
            <w:proofErr w:type="spellStart"/>
            <w:r w:rsidRPr="0051006B">
              <w:t>getBannos</w:t>
            </w:r>
            <w:proofErr w:type="spellEnd"/>
          </w:p>
        </w:tc>
        <w:tc>
          <w:tcPr>
            <w:tcW w:w="1851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056652" w:rsidTr="00450646">
        <w:tc>
          <w:tcPr>
            <w:tcW w:w="1271" w:type="dxa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92" w:type="dxa"/>
            <w:gridSpan w:val="2"/>
          </w:tcPr>
          <w:p w:rsidR="00056652" w:rsidRPr="0051006B" w:rsidRDefault="00056652" w:rsidP="00056652">
            <w:proofErr w:type="spellStart"/>
            <w:r w:rsidRPr="0051006B">
              <w:t>getHabitaciones</w:t>
            </w:r>
            <w:proofErr w:type="spellEnd"/>
          </w:p>
        </w:tc>
        <w:tc>
          <w:tcPr>
            <w:tcW w:w="1851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056652" w:rsidTr="00450646">
        <w:tc>
          <w:tcPr>
            <w:tcW w:w="1271" w:type="dxa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92" w:type="dxa"/>
            <w:gridSpan w:val="2"/>
          </w:tcPr>
          <w:p w:rsidR="00056652" w:rsidRPr="0051006B" w:rsidRDefault="00056652" w:rsidP="00056652">
            <w:proofErr w:type="spellStart"/>
            <w:r w:rsidRPr="0051006B">
              <w:t>getEstacionamiento</w:t>
            </w:r>
            <w:proofErr w:type="spellEnd"/>
          </w:p>
        </w:tc>
        <w:tc>
          <w:tcPr>
            <w:tcW w:w="1851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</w:tr>
      <w:tr w:rsidR="00056652" w:rsidTr="00450646">
        <w:tc>
          <w:tcPr>
            <w:tcW w:w="1271" w:type="dxa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92" w:type="dxa"/>
            <w:gridSpan w:val="2"/>
          </w:tcPr>
          <w:p w:rsidR="00056652" w:rsidRPr="0051006B" w:rsidRDefault="00056652" w:rsidP="00056652">
            <w:proofErr w:type="spellStart"/>
            <w:r w:rsidRPr="0051006B">
              <w:t>setCoordenada</w:t>
            </w:r>
            <w:proofErr w:type="spellEnd"/>
          </w:p>
        </w:tc>
        <w:tc>
          <w:tcPr>
            <w:tcW w:w="1851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latitud</w:t>
            </w:r>
          </w:p>
          <w:p w:rsidR="00056652" w:rsidRDefault="00056652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longitud</w:t>
            </w:r>
          </w:p>
        </w:tc>
        <w:tc>
          <w:tcPr>
            <w:tcW w:w="1800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  <w:tc>
          <w:tcPr>
            <w:tcW w:w="1800" w:type="dxa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056652" w:rsidTr="00450646">
        <w:tc>
          <w:tcPr>
            <w:tcW w:w="1271" w:type="dxa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92" w:type="dxa"/>
            <w:gridSpan w:val="2"/>
          </w:tcPr>
          <w:p w:rsidR="00056652" w:rsidRPr="0051006B" w:rsidRDefault="00056652" w:rsidP="00056652">
            <w:proofErr w:type="spellStart"/>
            <w:r w:rsidRPr="0051006B">
              <w:t>setDescripcion</w:t>
            </w:r>
            <w:proofErr w:type="spellEnd"/>
          </w:p>
        </w:tc>
        <w:tc>
          <w:tcPr>
            <w:tcW w:w="1851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descripción</w:t>
            </w:r>
          </w:p>
        </w:tc>
        <w:tc>
          <w:tcPr>
            <w:tcW w:w="1800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800" w:type="dxa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056652" w:rsidTr="00450646">
        <w:tc>
          <w:tcPr>
            <w:tcW w:w="1271" w:type="dxa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92" w:type="dxa"/>
            <w:gridSpan w:val="2"/>
          </w:tcPr>
          <w:p w:rsidR="00056652" w:rsidRPr="0051006B" w:rsidRDefault="00056652" w:rsidP="00056652">
            <w:proofErr w:type="spellStart"/>
            <w:r w:rsidRPr="0051006B">
              <w:t>setMtsConstruccion</w:t>
            </w:r>
            <w:proofErr w:type="spellEnd"/>
          </w:p>
        </w:tc>
        <w:tc>
          <w:tcPr>
            <w:tcW w:w="1851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mtsConstruccion</w:t>
            </w:r>
            <w:proofErr w:type="spellEnd"/>
          </w:p>
        </w:tc>
        <w:tc>
          <w:tcPr>
            <w:tcW w:w="1800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  <w:tc>
          <w:tcPr>
            <w:tcW w:w="1800" w:type="dxa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056652" w:rsidTr="00450646">
        <w:tc>
          <w:tcPr>
            <w:tcW w:w="1271" w:type="dxa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92" w:type="dxa"/>
            <w:gridSpan w:val="2"/>
          </w:tcPr>
          <w:p w:rsidR="00056652" w:rsidRPr="0051006B" w:rsidRDefault="00056652" w:rsidP="00056652">
            <w:proofErr w:type="spellStart"/>
            <w:r w:rsidRPr="0051006B">
              <w:t>setMtsTerreno</w:t>
            </w:r>
            <w:proofErr w:type="spellEnd"/>
          </w:p>
        </w:tc>
        <w:tc>
          <w:tcPr>
            <w:tcW w:w="1851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mtsTerreno</w:t>
            </w:r>
            <w:proofErr w:type="spellEnd"/>
          </w:p>
        </w:tc>
        <w:tc>
          <w:tcPr>
            <w:tcW w:w="1800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  <w:tc>
          <w:tcPr>
            <w:tcW w:w="1800" w:type="dxa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056652" w:rsidTr="00450646">
        <w:tc>
          <w:tcPr>
            <w:tcW w:w="1271" w:type="dxa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92" w:type="dxa"/>
            <w:gridSpan w:val="2"/>
          </w:tcPr>
          <w:p w:rsidR="00056652" w:rsidRPr="0051006B" w:rsidRDefault="00056652" w:rsidP="00056652">
            <w:proofErr w:type="spellStart"/>
            <w:r w:rsidRPr="0051006B">
              <w:t>setBannos</w:t>
            </w:r>
            <w:proofErr w:type="spellEnd"/>
          </w:p>
        </w:tc>
        <w:tc>
          <w:tcPr>
            <w:tcW w:w="1851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bannos</w:t>
            </w:r>
            <w:proofErr w:type="spellEnd"/>
          </w:p>
        </w:tc>
        <w:tc>
          <w:tcPr>
            <w:tcW w:w="1800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  <w:tc>
          <w:tcPr>
            <w:tcW w:w="1800" w:type="dxa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056652" w:rsidTr="00450646">
        <w:tc>
          <w:tcPr>
            <w:tcW w:w="1271" w:type="dxa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92" w:type="dxa"/>
            <w:gridSpan w:val="2"/>
          </w:tcPr>
          <w:p w:rsidR="00056652" w:rsidRPr="0051006B" w:rsidRDefault="00056652" w:rsidP="00056652">
            <w:proofErr w:type="spellStart"/>
            <w:r w:rsidRPr="0051006B">
              <w:t>setHabitaciones</w:t>
            </w:r>
            <w:proofErr w:type="spellEnd"/>
          </w:p>
        </w:tc>
        <w:tc>
          <w:tcPr>
            <w:tcW w:w="1851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habitaciones</w:t>
            </w:r>
          </w:p>
        </w:tc>
        <w:tc>
          <w:tcPr>
            <w:tcW w:w="1800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  <w:tc>
          <w:tcPr>
            <w:tcW w:w="1800" w:type="dxa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056652" w:rsidTr="00450646">
        <w:tc>
          <w:tcPr>
            <w:tcW w:w="1271" w:type="dxa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92" w:type="dxa"/>
            <w:gridSpan w:val="2"/>
          </w:tcPr>
          <w:p w:rsidR="00056652" w:rsidRDefault="00056652" w:rsidP="00056652">
            <w:proofErr w:type="spellStart"/>
            <w:r w:rsidRPr="0051006B">
              <w:t>setEstacionamiento</w:t>
            </w:r>
            <w:proofErr w:type="spellEnd"/>
          </w:p>
        </w:tc>
        <w:tc>
          <w:tcPr>
            <w:tcW w:w="1851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estacionamiento</w:t>
            </w:r>
          </w:p>
        </w:tc>
        <w:tc>
          <w:tcPr>
            <w:tcW w:w="1800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  <w:tc>
          <w:tcPr>
            <w:tcW w:w="1800" w:type="dxa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056652" w:rsidTr="00450646">
        <w:tc>
          <w:tcPr>
            <w:tcW w:w="4548" w:type="dxa"/>
            <w:gridSpan w:val="4"/>
            <w:shd w:val="clear" w:color="auto" w:fill="F2F2F2" w:themeFill="background1" w:themeFillShade="F2"/>
          </w:tcPr>
          <w:p w:rsidR="00056652" w:rsidRPr="007D1115" w:rsidRDefault="00056652" w:rsidP="00056652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466" w:type="dxa"/>
            <w:gridSpan w:val="4"/>
          </w:tcPr>
          <w:p w:rsidR="00056652" w:rsidRDefault="00056652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Casa</w:t>
            </w:r>
          </w:p>
          <w:p w:rsidR="00056652" w:rsidRDefault="00056652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Edificio</w:t>
            </w:r>
          </w:p>
        </w:tc>
      </w:tr>
      <w:tr w:rsidR="00056652" w:rsidTr="00450646">
        <w:tc>
          <w:tcPr>
            <w:tcW w:w="4548" w:type="dxa"/>
            <w:gridSpan w:val="4"/>
            <w:shd w:val="clear" w:color="auto" w:fill="F2F2F2" w:themeFill="background1" w:themeFillShade="F2"/>
          </w:tcPr>
          <w:p w:rsidR="00056652" w:rsidRPr="007D1115" w:rsidRDefault="00056652" w:rsidP="00056652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466" w:type="dxa"/>
            <w:gridSpan w:val="4"/>
          </w:tcPr>
          <w:p w:rsidR="00056652" w:rsidRDefault="00056652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  <w:tr w:rsidR="00056652" w:rsidTr="00450646">
        <w:tc>
          <w:tcPr>
            <w:tcW w:w="4548" w:type="dxa"/>
            <w:gridSpan w:val="4"/>
            <w:shd w:val="clear" w:color="auto" w:fill="F2F2F2" w:themeFill="background1" w:themeFillShade="F2"/>
          </w:tcPr>
          <w:p w:rsidR="00056652" w:rsidRPr="007D1115" w:rsidRDefault="00056652" w:rsidP="00056652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466" w:type="dxa"/>
            <w:gridSpan w:val="4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GoogleMapsAPI</w:t>
            </w:r>
            <w:proofErr w:type="spellEnd"/>
          </w:p>
        </w:tc>
      </w:tr>
    </w:tbl>
    <w:p w:rsidR="00F93FF8" w:rsidRDefault="00F93FF8" w:rsidP="00F93FF8">
      <w:pPr>
        <w:rPr>
          <w:lang w:val="es-ES_tradnl" w:eastAsia="es-ES"/>
        </w:rPr>
      </w:pPr>
    </w:p>
    <w:p w:rsidR="00F93FF8" w:rsidRDefault="00F93FF8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F93FF8" w:rsidRDefault="00F93FF8" w:rsidP="00F93FF8">
      <w:pPr>
        <w:pStyle w:val="Heading2"/>
      </w:pPr>
      <w:r>
        <w:lastRenderedPageBreak/>
        <w:t>Casa</w:t>
      </w:r>
    </w:p>
    <w:p w:rsidR="00F93FF8" w:rsidRDefault="00F93FF8" w:rsidP="00F93FF8">
      <w:pPr>
        <w:rPr>
          <w:lang w:val="es-ES_tradnl" w:eastAsia="es-ES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1271"/>
        <w:gridCol w:w="1552"/>
        <w:gridCol w:w="720"/>
        <w:gridCol w:w="1170"/>
        <w:gridCol w:w="795"/>
        <w:gridCol w:w="776"/>
        <w:gridCol w:w="1024"/>
        <w:gridCol w:w="1800"/>
      </w:tblGrid>
      <w:tr w:rsidR="00F93FF8" w:rsidTr="00450646">
        <w:tc>
          <w:tcPr>
            <w:tcW w:w="4713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395" w:type="dxa"/>
            <w:gridSpan w:val="4"/>
          </w:tcPr>
          <w:p w:rsidR="00F93FF8" w:rsidRDefault="001256F2" w:rsidP="001256F2">
            <w:pPr>
              <w:tabs>
                <w:tab w:val="center" w:pos="2007"/>
              </w:tabs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Casa</w:t>
            </w:r>
          </w:p>
        </w:tc>
      </w:tr>
      <w:tr w:rsidR="00F93FF8" w:rsidTr="00450646">
        <w:tc>
          <w:tcPr>
            <w:tcW w:w="4713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395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F93FF8" w:rsidTr="00450646">
        <w:tc>
          <w:tcPr>
            <w:tcW w:w="9108" w:type="dxa"/>
            <w:gridSpan w:val="8"/>
            <w:shd w:val="clear" w:color="auto" w:fill="3B3838" w:themeFill="background2" w:themeFillShade="40"/>
          </w:tcPr>
          <w:p w:rsidR="00F93FF8" w:rsidRPr="00E05316" w:rsidRDefault="00F93FF8" w:rsidP="00F93FF8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F93FF8" w:rsidTr="00450646">
        <w:tc>
          <w:tcPr>
            <w:tcW w:w="2823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3461" w:type="dxa"/>
            <w:gridSpan w:val="4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450646" w:rsidTr="00450646">
        <w:tc>
          <w:tcPr>
            <w:tcW w:w="2823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461" w:type="dxa"/>
            <w:gridSpan w:val="4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coordenada</w:t>
            </w:r>
          </w:p>
        </w:tc>
        <w:tc>
          <w:tcPr>
            <w:tcW w:w="2824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450646" w:rsidTr="00450646">
        <w:tc>
          <w:tcPr>
            <w:tcW w:w="2823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461" w:type="dxa"/>
            <w:gridSpan w:val="4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descripcion</w:t>
            </w:r>
            <w:proofErr w:type="spellEnd"/>
          </w:p>
        </w:tc>
        <w:tc>
          <w:tcPr>
            <w:tcW w:w="2824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450646" w:rsidTr="00450646">
        <w:tc>
          <w:tcPr>
            <w:tcW w:w="2823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461" w:type="dxa"/>
            <w:gridSpan w:val="4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mtsConstruccion</w:t>
            </w:r>
            <w:proofErr w:type="spellEnd"/>
          </w:p>
        </w:tc>
        <w:tc>
          <w:tcPr>
            <w:tcW w:w="2824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450646" w:rsidTr="00450646">
        <w:tc>
          <w:tcPr>
            <w:tcW w:w="2823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461" w:type="dxa"/>
            <w:gridSpan w:val="4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mtsTerreno</w:t>
            </w:r>
            <w:proofErr w:type="spellEnd"/>
          </w:p>
        </w:tc>
        <w:tc>
          <w:tcPr>
            <w:tcW w:w="2824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450646" w:rsidTr="00450646">
        <w:tc>
          <w:tcPr>
            <w:tcW w:w="2823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461" w:type="dxa"/>
            <w:gridSpan w:val="4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bannos</w:t>
            </w:r>
            <w:proofErr w:type="spellEnd"/>
          </w:p>
        </w:tc>
        <w:tc>
          <w:tcPr>
            <w:tcW w:w="2824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450646" w:rsidTr="00450646">
        <w:tc>
          <w:tcPr>
            <w:tcW w:w="2823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461" w:type="dxa"/>
            <w:gridSpan w:val="4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habitaciones</w:t>
            </w:r>
          </w:p>
        </w:tc>
        <w:tc>
          <w:tcPr>
            <w:tcW w:w="2824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450646" w:rsidTr="00450646">
        <w:tc>
          <w:tcPr>
            <w:tcW w:w="2823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461" w:type="dxa"/>
            <w:gridSpan w:val="4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estacionamiento</w:t>
            </w:r>
          </w:p>
        </w:tc>
        <w:tc>
          <w:tcPr>
            <w:tcW w:w="2824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</w:tr>
      <w:tr w:rsidR="00450646" w:rsidTr="00450646">
        <w:tc>
          <w:tcPr>
            <w:tcW w:w="2823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461" w:type="dxa"/>
            <w:gridSpan w:val="4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piscina</w:t>
            </w:r>
          </w:p>
        </w:tc>
        <w:tc>
          <w:tcPr>
            <w:tcW w:w="2824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</w:tr>
      <w:tr w:rsidR="00450646" w:rsidTr="00450646">
        <w:tc>
          <w:tcPr>
            <w:tcW w:w="2823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461" w:type="dxa"/>
            <w:gridSpan w:val="4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balcon</w:t>
            </w:r>
            <w:proofErr w:type="spellEnd"/>
          </w:p>
        </w:tc>
        <w:tc>
          <w:tcPr>
            <w:tcW w:w="2824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</w:tr>
      <w:tr w:rsidR="00450646" w:rsidTr="00450646">
        <w:tc>
          <w:tcPr>
            <w:tcW w:w="2823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461" w:type="dxa"/>
            <w:gridSpan w:val="4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jardin</w:t>
            </w:r>
            <w:proofErr w:type="spellEnd"/>
          </w:p>
        </w:tc>
        <w:tc>
          <w:tcPr>
            <w:tcW w:w="2824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</w:tr>
      <w:tr w:rsidR="00450646" w:rsidRPr="00E05316" w:rsidTr="00450646">
        <w:tc>
          <w:tcPr>
            <w:tcW w:w="9108" w:type="dxa"/>
            <w:gridSpan w:val="8"/>
            <w:shd w:val="clear" w:color="auto" w:fill="3B3838" w:themeFill="background2" w:themeFillShade="40"/>
          </w:tcPr>
          <w:p w:rsidR="00450646" w:rsidRPr="00E05316" w:rsidRDefault="00450646" w:rsidP="00450646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450646" w:rsidTr="00450646">
        <w:tc>
          <w:tcPr>
            <w:tcW w:w="1271" w:type="dxa"/>
            <w:shd w:val="clear" w:color="auto" w:fill="F2F2F2" w:themeFill="background1" w:themeFillShade="F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272" w:type="dxa"/>
            <w:gridSpan w:val="2"/>
            <w:shd w:val="clear" w:color="auto" w:fill="F2F2F2" w:themeFill="background1" w:themeFillShade="F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965" w:type="dxa"/>
            <w:gridSpan w:val="2"/>
            <w:shd w:val="clear" w:color="auto" w:fill="F2F2F2" w:themeFill="background1" w:themeFillShade="F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450646" w:rsidTr="00450646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450646" w:rsidRPr="0051006B" w:rsidRDefault="00450646" w:rsidP="00450646">
            <w:proofErr w:type="spellStart"/>
            <w:r w:rsidRPr="0051006B">
              <w:t>getCoordenada</w:t>
            </w:r>
            <w:proofErr w:type="spellEnd"/>
          </w:p>
        </w:tc>
        <w:tc>
          <w:tcPr>
            <w:tcW w:w="1965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450646" w:rsidTr="00450646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450646" w:rsidRPr="0051006B" w:rsidRDefault="00450646" w:rsidP="00450646">
            <w:proofErr w:type="spellStart"/>
            <w:r w:rsidRPr="0051006B">
              <w:t>getDescripcion</w:t>
            </w:r>
            <w:proofErr w:type="spellEnd"/>
          </w:p>
        </w:tc>
        <w:tc>
          <w:tcPr>
            <w:tcW w:w="1965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450646" w:rsidTr="00450646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450646" w:rsidRPr="0051006B" w:rsidRDefault="00450646" w:rsidP="00450646">
            <w:proofErr w:type="spellStart"/>
            <w:r w:rsidRPr="0051006B">
              <w:t>getMtsConstruccion</w:t>
            </w:r>
            <w:proofErr w:type="spellEnd"/>
          </w:p>
        </w:tc>
        <w:tc>
          <w:tcPr>
            <w:tcW w:w="1965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450646" w:rsidTr="00450646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450646" w:rsidRPr="0051006B" w:rsidRDefault="00450646" w:rsidP="00450646">
            <w:proofErr w:type="spellStart"/>
            <w:r w:rsidRPr="0051006B">
              <w:t>getMtsTerreno</w:t>
            </w:r>
            <w:proofErr w:type="spellEnd"/>
          </w:p>
        </w:tc>
        <w:tc>
          <w:tcPr>
            <w:tcW w:w="1965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450646" w:rsidTr="00450646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450646" w:rsidRPr="0051006B" w:rsidRDefault="00450646" w:rsidP="00450646">
            <w:proofErr w:type="spellStart"/>
            <w:r w:rsidRPr="0051006B">
              <w:t>getBannos</w:t>
            </w:r>
            <w:proofErr w:type="spellEnd"/>
          </w:p>
        </w:tc>
        <w:tc>
          <w:tcPr>
            <w:tcW w:w="1965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450646" w:rsidTr="00450646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450646" w:rsidRPr="0051006B" w:rsidRDefault="00450646" w:rsidP="00450646">
            <w:proofErr w:type="spellStart"/>
            <w:r w:rsidRPr="0051006B">
              <w:t>getHabitaciones</w:t>
            </w:r>
            <w:proofErr w:type="spellEnd"/>
          </w:p>
        </w:tc>
        <w:tc>
          <w:tcPr>
            <w:tcW w:w="1965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450646" w:rsidTr="00450646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450646" w:rsidRPr="0051006B" w:rsidRDefault="00450646" w:rsidP="00450646">
            <w:proofErr w:type="spellStart"/>
            <w:r w:rsidRPr="0051006B">
              <w:t>getEstacionamiento</w:t>
            </w:r>
            <w:proofErr w:type="spellEnd"/>
          </w:p>
        </w:tc>
        <w:tc>
          <w:tcPr>
            <w:tcW w:w="1965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</w:tr>
      <w:tr w:rsidR="00450646" w:rsidTr="00450646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450646" w:rsidRPr="0051006B" w:rsidRDefault="00450646" w:rsidP="00450646">
            <w:proofErr w:type="spellStart"/>
            <w:r w:rsidRPr="0051006B">
              <w:t>setCoordenada</w:t>
            </w:r>
            <w:proofErr w:type="spellEnd"/>
          </w:p>
        </w:tc>
        <w:tc>
          <w:tcPr>
            <w:tcW w:w="1965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latitud</w:t>
            </w:r>
          </w:p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longitud</w:t>
            </w:r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450646" w:rsidTr="00450646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450646" w:rsidRPr="0051006B" w:rsidRDefault="00450646" w:rsidP="00450646">
            <w:proofErr w:type="spellStart"/>
            <w:r w:rsidRPr="0051006B">
              <w:t>setDescripcion</w:t>
            </w:r>
            <w:proofErr w:type="spellEnd"/>
          </w:p>
        </w:tc>
        <w:tc>
          <w:tcPr>
            <w:tcW w:w="1965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descripción</w:t>
            </w:r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450646" w:rsidTr="00450646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450646" w:rsidRPr="0051006B" w:rsidRDefault="00450646" w:rsidP="00450646">
            <w:proofErr w:type="spellStart"/>
            <w:r w:rsidRPr="0051006B">
              <w:t>setMtsConstruccion</w:t>
            </w:r>
            <w:proofErr w:type="spellEnd"/>
          </w:p>
        </w:tc>
        <w:tc>
          <w:tcPr>
            <w:tcW w:w="1965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mtsConstruccion</w:t>
            </w:r>
            <w:proofErr w:type="spellEnd"/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450646" w:rsidTr="00450646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450646" w:rsidRPr="0051006B" w:rsidRDefault="00450646" w:rsidP="00450646">
            <w:proofErr w:type="spellStart"/>
            <w:r w:rsidRPr="0051006B">
              <w:t>setMtsTerreno</w:t>
            </w:r>
            <w:proofErr w:type="spellEnd"/>
          </w:p>
        </w:tc>
        <w:tc>
          <w:tcPr>
            <w:tcW w:w="1965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mtsTerreno</w:t>
            </w:r>
            <w:proofErr w:type="spellEnd"/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450646" w:rsidTr="00450646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450646" w:rsidRPr="0051006B" w:rsidRDefault="00450646" w:rsidP="00450646">
            <w:proofErr w:type="spellStart"/>
            <w:r w:rsidRPr="0051006B">
              <w:t>setBannos</w:t>
            </w:r>
            <w:proofErr w:type="spellEnd"/>
          </w:p>
        </w:tc>
        <w:tc>
          <w:tcPr>
            <w:tcW w:w="1965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bannos</w:t>
            </w:r>
            <w:proofErr w:type="spellEnd"/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450646" w:rsidTr="00450646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450646" w:rsidRPr="0051006B" w:rsidRDefault="00450646" w:rsidP="00450646">
            <w:proofErr w:type="spellStart"/>
            <w:r w:rsidRPr="0051006B">
              <w:t>setHabitaciones</w:t>
            </w:r>
            <w:proofErr w:type="spellEnd"/>
          </w:p>
        </w:tc>
        <w:tc>
          <w:tcPr>
            <w:tcW w:w="1965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habitaciones</w:t>
            </w:r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450646" w:rsidTr="00450646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450646" w:rsidRDefault="00450646" w:rsidP="00450646">
            <w:proofErr w:type="spellStart"/>
            <w:r w:rsidRPr="0051006B">
              <w:t>setEstacionamiento</w:t>
            </w:r>
            <w:proofErr w:type="spellEnd"/>
          </w:p>
        </w:tc>
        <w:tc>
          <w:tcPr>
            <w:tcW w:w="1965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estacionamiento</w:t>
            </w:r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450646" w:rsidTr="00450646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</w:p>
        </w:tc>
        <w:tc>
          <w:tcPr>
            <w:tcW w:w="2272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</w:p>
        </w:tc>
        <w:tc>
          <w:tcPr>
            <w:tcW w:w="1965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</w:p>
        </w:tc>
      </w:tr>
      <w:tr w:rsidR="00450646" w:rsidTr="00450646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</w:p>
        </w:tc>
        <w:tc>
          <w:tcPr>
            <w:tcW w:w="2272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</w:p>
        </w:tc>
        <w:tc>
          <w:tcPr>
            <w:tcW w:w="1965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</w:p>
        </w:tc>
      </w:tr>
      <w:tr w:rsidR="00450646" w:rsidTr="00450646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</w:p>
        </w:tc>
        <w:tc>
          <w:tcPr>
            <w:tcW w:w="2272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</w:p>
        </w:tc>
        <w:tc>
          <w:tcPr>
            <w:tcW w:w="1965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</w:p>
        </w:tc>
      </w:tr>
      <w:tr w:rsidR="00450646" w:rsidTr="00450646">
        <w:tc>
          <w:tcPr>
            <w:tcW w:w="4713" w:type="dxa"/>
            <w:gridSpan w:val="4"/>
            <w:shd w:val="clear" w:color="auto" w:fill="F2F2F2" w:themeFill="background1" w:themeFillShade="F2"/>
          </w:tcPr>
          <w:p w:rsidR="00450646" w:rsidRPr="007D1115" w:rsidRDefault="00450646" w:rsidP="00450646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395" w:type="dxa"/>
            <w:gridSpan w:val="4"/>
          </w:tcPr>
          <w:p w:rsidR="00450646" w:rsidRDefault="00450646" w:rsidP="00450646">
            <w:pPr>
              <w:rPr>
                <w:lang w:val="es-ES_tradnl" w:eastAsia="es-ES"/>
              </w:rPr>
            </w:pPr>
          </w:p>
        </w:tc>
      </w:tr>
      <w:tr w:rsidR="00450646" w:rsidTr="00450646">
        <w:tc>
          <w:tcPr>
            <w:tcW w:w="4713" w:type="dxa"/>
            <w:gridSpan w:val="4"/>
            <w:shd w:val="clear" w:color="auto" w:fill="F2F2F2" w:themeFill="background1" w:themeFillShade="F2"/>
          </w:tcPr>
          <w:p w:rsidR="00450646" w:rsidRPr="007D1115" w:rsidRDefault="00450646" w:rsidP="00450646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395" w:type="dxa"/>
            <w:gridSpan w:val="4"/>
          </w:tcPr>
          <w:p w:rsidR="00450646" w:rsidRDefault="00450646" w:rsidP="00450646">
            <w:pPr>
              <w:rPr>
                <w:lang w:val="es-ES_tradnl" w:eastAsia="es-ES"/>
              </w:rPr>
            </w:pPr>
          </w:p>
        </w:tc>
      </w:tr>
      <w:tr w:rsidR="00450646" w:rsidTr="00450646">
        <w:tc>
          <w:tcPr>
            <w:tcW w:w="4713" w:type="dxa"/>
            <w:gridSpan w:val="4"/>
            <w:shd w:val="clear" w:color="auto" w:fill="F2F2F2" w:themeFill="background1" w:themeFillShade="F2"/>
          </w:tcPr>
          <w:p w:rsidR="00450646" w:rsidRPr="007D1115" w:rsidRDefault="00450646" w:rsidP="00450646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395" w:type="dxa"/>
            <w:gridSpan w:val="4"/>
          </w:tcPr>
          <w:p w:rsidR="00450646" w:rsidRDefault="00450646" w:rsidP="00450646">
            <w:pPr>
              <w:rPr>
                <w:lang w:val="es-ES_tradnl" w:eastAsia="es-ES"/>
              </w:rPr>
            </w:pPr>
          </w:p>
        </w:tc>
      </w:tr>
    </w:tbl>
    <w:p w:rsidR="00F93FF8" w:rsidRDefault="00F93FF8" w:rsidP="00F93FF8">
      <w:pPr>
        <w:rPr>
          <w:lang w:val="es-ES_tradnl" w:eastAsia="es-ES"/>
        </w:rPr>
      </w:pPr>
    </w:p>
    <w:p w:rsidR="00F93FF8" w:rsidRDefault="00F93FF8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F93FF8" w:rsidRDefault="00F93FF8" w:rsidP="00F93FF8">
      <w:pPr>
        <w:pStyle w:val="Heading2"/>
      </w:pPr>
      <w:r>
        <w:lastRenderedPageBreak/>
        <w:t>Edificio</w:t>
      </w:r>
    </w:p>
    <w:p w:rsidR="00F93FF8" w:rsidRDefault="00F93FF8" w:rsidP="00F93FF8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F93FF8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F93FF8" w:rsidP="00F93FF8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F93FF8" w:rsidTr="00F93FF8">
        <w:tc>
          <w:tcPr>
            <w:tcW w:w="2823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056652" w:rsidTr="00F93FF8">
        <w:tc>
          <w:tcPr>
            <w:tcW w:w="2823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824" w:type="dxa"/>
            <w:gridSpan w:val="4"/>
          </w:tcPr>
          <w:p w:rsidR="00056652" w:rsidRDefault="00056652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coordenada</w:t>
            </w:r>
          </w:p>
        </w:tc>
        <w:tc>
          <w:tcPr>
            <w:tcW w:w="2824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056652" w:rsidTr="00F93FF8">
        <w:tc>
          <w:tcPr>
            <w:tcW w:w="2823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824" w:type="dxa"/>
            <w:gridSpan w:val="4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descripcion</w:t>
            </w:r>
            <w:proofErr w:type="spellEnd"/>
          </w:p>
        </w:tc>
        <w:tc>
          <w:tcPr>
            <w:tcW w:w="2824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056652" w:rsidTr="00F93FF8">
        <w:tc>
          <w:tcPr>
            <w:tcW w:w="2823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824" w:type="dxa"/>
            <w:gridSpan w:val="4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mtsConstruccion</w:t>
            </w:r>
            <w:proofErr w:type="spellEnd"/>
          </w:p>
        </w:tc>
        <w:tc>
          <w:tcPr>
            <w:tcW w:w="2824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056652" w:rsidTr="00F93FF8">
        <w:tc>
          <w:tcPr>
            <w:tcW w:w="2823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824" w:type="dxa"/>
            <w:gridSpan w:val="4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mtsTerreno</w:t>
            </w:r>
            <w:proofErr w:type="spellEnd"/>
          </w:p>
        </w:tc>
        <w:tc>
          <w:tcPr>
            <w:tcW w:w="2824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056652" w:rsidTr="00F93FF8">
        <w:tc>
          <w:tcPr>
            <w:tcW w:w="2823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824" w:type="dxa"/>
            <w:gridSpan w:val="4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bannos</w:t>
            </w:r>
            <w:proofErr w:type="spellEnd"/>
          </w:p>
        </w:tc>
        <w:tc>
          <w:tcPr>
            <w:tcW w:w="2824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056652" w:rsidTr="00F93FF8">
        <w:tc>
          <w:tcPr>
            <w:tcW w:w="2823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824" w:type="dxa"/>
            <w:gridSpan w:val="4"/>
          </w:tcPr>
          <w:p w:rsidR="00056652" w:rsidRDefault="00056652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habitaciones</w:t>
            </w:r>
          </w:p>
        </w:tc>
        <w:tc>
          <w:tcPr>
            <w:tcW w:w="2824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056652" w:rsidTr="00F93FF8">
        <w:tc>
          <w:tcPr>
            <w:tcW w:w="2823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824" w:type="dxa"/>
            <w:gridSpan w:val="4"/>
          </w:tcPr>
          <w:p w:rsidR="00056652" w:rsidRDefault="00056652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estacionamiento</w:t>
            </w:r>
          </w:p>
        </w:tc>
        <w:tc>
          <w:tcPr>
            <w:tcW w:w="2824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</w:tr>
      <w:tr w:rsidR="00056652" w:rsidTr="00F93FF8">
        <w:tc>
          <w:tcPr>
            <w:tcW w:w="2823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824" w:type="dxa"/>
            <w:gridSpan w:val="4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listaPisos</w:t>
            </w:r>
            <w:proofErr w:type="spellEnd"/>
          </w:p>
        </w:tc>
        <w:tc>
          <w:tcPr>
            <w:tcW w:w="2824" w:type="dxa"/>
            <w:gridSpan w:val="2"/>
          </w:tcPr>
          <w:p w:rsidR="00056652" w:rsidRDefault="00056652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Array</w:t>
            </w:r>
            <w:proofErr w:type="spellEnd"/>
            <w:r>
              <w:rPr>
                <w:lang w:val="es-ES_tradnl" w:eastAsia="es-ES"/>
              </w:rPr>
              <w:t>[Pisos]</w:t>
            </w:r>
          </w:p>
        </w:tc>
      </w:tr>
      <w:tr w:rsidR="00F93FF8" w:rsidRPr="00E05316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810C79" w:rsidP="00F93FF8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F93FF8" w:rsidTr="00F93FF8">
        <w:tc>
          <w:tcPr>
            <w:tcW w:w="1271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450646" w:rsidTr="00F93FF8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450646" w:rsidRPr="0051006B" w:rsidRDefault="00450646" w:rsidP="00450646">
            <w:proofErr w:type="spellStart"/>
            <w:r w:rsidRPr="0051006B">
              <w:t>getCoordenada</w:t>
            </w:r>
            <w:proofErr w:type="spellEnd"/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450646" w:rsidTr="00F93FF8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450646" w:rsidRPr="0051006B" w:rsidRDefault="00450646" w:rsidP="00450646">
            <w:proofErr w:type="spellStart"/>
            <w:r w:rsidRPr="0051006B">
              <w:t>getDescripcion</w:t>
            </w:r>
            <w:proofErr w:type="spellEnd"/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450646" w:rsidTr="00F93FF8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450646" w:rsidRPr="0051006B" w:rsidRDefault="00450646" w:rsidP="00450646">
            <w:proofErr w:type="spellStart"/>
            <w:r w:rsidRPr="0051006B">
              <w:t>getMtsConstruccion</w:t>
            </w:r>
            <w:proofErr w:type="spellEnd"/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450646" w:rsidTr="00F93FF8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450646" w:rsidRPr="0051006B" w:rsidRDefault="00450646" w:rsidP="00450646">
            <w:proofErr w:type="spellStart"/>
            <w:r w:rsidRPr="0051006B">
              <w:t>getMtsTerreno</w:t>
            </w:r>
            <w:proofErr w:type="spellEnd"/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450646" w:rsidTr="00F93FF8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450646" w:rsidRPr="0051006B" w:rsidRDefault="00450646" w:rsidP="00450646">
            <w:proofErr w:type="spellStart"/>
            <w:r w:rsidRPr="0051006B">
              <w:t>getBannos</w:t>
            </w:r>
            <w:proofErr w:type="spellEnd"/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450646" w:rsidTr="00F93FF8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450646" w:rsidRPr="0051006B" w:rsidRDefault="00450646" w:rsidP="00450646">
            <w:proofErr w:type="spellStart"/>
            <w:r w:rsidRPr="0051006B">
              <w:t>getHabitaciones</w:t>
            </w:r>
            <w:proofErr w:type="spellEnd"/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450646" w:rsidTr="00F93FF8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450646" w:rsidRPr="0051006B" w:rsidRDefault="00450646" w:rsidP="00450646">
            <w:proofErr w:type="spellStart"/>
            <w:r w:rsidRPr="0051006B">
              <w:t>getEstacionamiento</w:t>
            </w:r>
            <w:proofErr w:type="spellEnd"/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</w:tr>
      <w:tr w:rsidR="00450646" w:rsidTr="00F93FF8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450646" w:rsidRPr="0051006B" w:rsidRDefault="00450646" w:rsidP="00450646">
            <w:proofErr w:type="spellStart"/>
            <w:r w:rsidRPr="0051006B">
              <w:t>setCoordenada</w:t>
            </w:r>
            <w:proofErr w:type="spellEnd"/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latitud</w:t>
            </w:r>
          </w:p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longitud</w:t>
            </w:r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450646" w:rsidTr="00F93FF8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450646" w:rsidRPr="0051006B" w:rsidRDefault="00450646" w:rsidP="00450646">
            <w:proofErr w:type="spellStart"/>
            <w:r w:rsidRPr="0051006B">
              <w:t>setDescripcion</w:t>
            </w:r>
            <w:proofErr w:type="spellEnd"/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descripción</w:t>
            </w:r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450646" w:rsidTr="00F93FF8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450646" w:rsidRPr="0051006B" w:rsidRDefault="00450646" w:rsidP="00450646">
            <w:proofErr w:type="spellStart"/>
            <w:r w:rsidRPr="0051006B">
              <w:t>setMtsConstruccion</w:t>
            </w:r>
            <w:proofErr w:type="spellEnd"/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mtsConstruccion</w:t>
            </w:r>
            <w:proofErr w:type="spellEnd"/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450646" w:rsidTr="00F93FF8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450646" w:rsidRPr="0051006B" w:rsidRDefault="00450646" w:rsidP="00450646">
            <w:proofErr w:type="spellStart"/>
            <w:r w:rsidRPr="0051006B">
              <w:t>setMtsTerreno</w:t>
            </w:r>
            <w:proofErr w:type="spellEnd"/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mtsTerreno</w:t>
            </w:r>
            <w:proofErr w:type="spellEnd"/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450646" w:rsidTr="00F93FF8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450646" w:rsidRPr="0051006B" w:rsidRDefault="00450646" w:rsidP="00450646">
            <w:proofErr w:type="spellStart"/>
            <w:r w:rsidRPr="0051006B">
              <w:t>setBannos</w:t>
            </w:r>
            <w:proofErr w:type="spellEnd"/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bannos</w:t>
            </w:r>
            <w:proofErr w:type="spellEnd"/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450646" w:rsidTr="00F93FF8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450646" w:rsidRPr="0051006B" w:rsidRDefault="00450646" w:rsidP="00450646">
            <w:proofErr w:type="spellStart"/>
            <w:r w:rsidRPr="0051006B">
              <w:t>setHabitaciones</w:t>
            </w:r>
            <w:proofErr w:type="spellEnd"/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habitaciones</w:t>
            </w:r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450646" w:rsidTr="00F93FF8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450646" w:rsidRDefault="00450646" w:rsidP="00450646">
            <w:proofErr w:type="spellStart"/>
            <w:r w:rsidRPr="0051006B">
              <w:t>setEstacionamiento</w:t>
            </w:r>
            <w:proofErr w:type="spellEnd"/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estacionamiento</w:t>
            </w:r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450646" w:rsidTr="00F93FF8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450646" w:rsidRPr="001A0E69" w:rsidRDefault="00450646" w:rsidP="00450646">
            <w:proofErr w:type="spellStart"/>
            <w:r w:rsidRPr="001A0E69">
              <w:t>getlistaPisos</w:t>
            </w:r>
            <w:proofErr w:type="spellEnd"/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Array</w:t>
            </w:r>
            <w:proofErr w:type="spellEnd"/>
            <w:r>
              <w:rPr>
                <w:lang w:val="es-ES_tradnl" w:eastAsia="es-ES"/>
              </w:rPr>
              <w:t>[Piso]</w:t>
            </w:r>
          </w:p>
        </w:tc>
      </w:tr>
      <w:tr w:rsidR="00450646" w:rsidTr="00F93FF8">
        <w:tc>
          <w:tcPr>
            <w:tcW w:w="1271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1800" w:type="dxa"/>
            <w:gridSpan w:val="2"/>
          </w:tcPr>
          <w:p w:rsidR="00450646" w:rsidRPr="001A0E69" w:rsidRDefault="00450646" w:rsidP="00450646">
            <w:proofErr w:type="spellStart"/>
            <w:r w:rsidRPr="001A0E69">
              <w:t>set</w:t>
            </w:r>
            <w:r>
              <w:t>Piso</w:t>
            </w:r>
            <w:proofErr w:type="spellEnd"/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piso</w:t>
            </w:r>
          </w:p>
        </w:tc>
        <w:tc>
          <w:tcPr>
            <w:tcW w:w="1800" w:type="dxa"/>
            <w:gridSpan w:val="2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Piso</w:t>
            </w:r>
          </w:p>
        </w:tc>
        <w:tc>
          <w:tcPr>
            <w:tcW w:w="1800" w:type="dxa"/>
          </w:tcPr>
          <w:p w:rsidR="00450646" w:rsidRDefault="00450646" w:rsidP="00450646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450646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450646" w:rsidRPr="007D1115" w:rsidRDefault="00450646" w:rsidP="00450646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Piso</w:t>
            </w:r>
          </w:p>
        </w:tc>
      </w:tr>
      <w:tr w:rsidR="00450646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450646" w:rsidRPr="007D1115" w:rsidRDefault="00450646" w:rsidP="00450646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Instalación</w:t>
            </w:r>
          </w:p>
        </w:tc>
      </w:tr>
      <w:tr w:rsidR="00450646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450646" w:rsidRPr="007D1115" w:rsidRDefault="00450646" w:rsidP="00450646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450646" w:rsidRDefault="00450646" w:rsidP="00450646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  <w:bookmarkStart w:id="1" w:name="_GoBack"/>
            <w:bookmarkEnd w:id="1"/>
          </w:p>
        </w:tc>
      </w:tr>
    </w:tbl>
    <w:p w:rsidR="00F93FF8" w:rsidRDefault="00F93FF8" w:rsidP="00F93FF8">
      <w:pPr>
        <w:rPr>
          <w:lang w:val="es-ES_tradnl" w:eastAsia="es-ES"/>
        </w:rPr>
      </w:pPr>
    </w:p>
    <w:p w:rsidR="00F93FF8" w:rsidRDefault="00F93FF8">
      <w:pPr>
        <w:rPr>
          <w:lang w:val="es-ES_tradnl" w:eastAsia="es-ES"/>
        </w:rPr>
      </w:pPr>
      <w:r>
        <w:rPr>
          <w:lang w:val="es-ES_tradnl" w:eastAsia="es-ES"/>
        </w:rPr>
        <w:lastRenderedPageBreak/>
        <w:br w:type="page"/>
      </w:r>
    </w:p>
    <w:p w:rsidR="00F93FF8" w:rsidRDefault="00F93FF8" w:rsidP="00F93FF8">
      <w:pPr>
        <w:pStyle w:val="Heading2"/>
      </w:pPr>
      <w:r>
        <w:lastRenderedPageBreak/>
        <w:t>Oficina</w:t>
      </w:r>
    </w:p>
    <w:p w:rsidR="00F93FF8" w:rsidRDefault="00F93FF8" w:rsidP="00F93FF8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E05316" w:rsidRDefault="00F93FF8" w:rsidP="00F93FF8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F93FF8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F93FF8" w:rsidP="00F93FF8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F93FF8" w:rsidTr="00F93FF8">
        <w:tc>
          <w:tcPr>
            <w:tcW w:w="2823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password</w:t>
            </w:r>
            <w:proofErr w:type="spellEnd"/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telefono</w:t>
            </w:r>
            <w:proofErr w:type="spellEnd"/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direccion</w:t>
            </w:r>
            <w:proofErr w:type="spellEnd"/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listaCasas</w:t>
            </w:r>
            <w:proofErr w:type="spellEnd"/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Array</w:t>
            </w:r>
            <w:proofErr w:type="spellEnd"/>
            <w:r>
              <w:rPr>
                <w:lang w:val="es-ES_tradnl" w:eastAsia="es-ES"/>
              </w:rPr>
              <w:t>[Casas]</w:t>
            </w:r>
          </w:p>
        </w:tc>
      </w:tr>
      <w:tr w:rsidR="00F93FF8" w:rsidTr="00F93FF8">
        <w:tc>
          <w:tcPr>
            <w:tcW w:w="2823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listaEdificios</w:t>
            </w:r>
            <w:proofErr w:type="spellEnd"/>
          </w:p>
        </w:tc>
        <w:tc>
          <w:tcPr>
            <w:tcW w:w="2824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Array</w:t>
            </w:r>
            <w:proofErr w:type="spellEnd"/>
            <w:r>
              <w:rPr>
                <w:lang w:val="es-ES_tradnl" w:eastAsia="es-ES"/>
              </w:rPr>
              <w:t>[Edificios]</w:t>
            </w:r>
          </w:p>
        </w:tc>
      </w:tr>
      <w:tr w:rsidR="00F93FF8" w:rsidRPr="00E05316" w:rsidTr="00F93FF8">
        <w:tc>
          <w:tcPr>
            <w:tcW w:w="8471" w:type="dxa"/>
            <w:gridSpan w:val="8"/>
            <w:shd w:val="clear" w:color="auto" w:fill="3B3838" w:themeFill="background2" w:themeFillShade="40"/>
          </w:tcPr>
          <w:p w:rsidR="00F93FF8" w:rsidRPr="00E05316" w:rsidRDefault="00810C79" w:rsidP="00F93FF8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F93FF8" w:rsidTr="00F93FF8">
        <w:tc>
          <w:tcPr>
            <w:tcW w:w="1271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F93FF8" w:rsidRDefault="00F93FF8" w:rsidP="00F93FF8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1271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  <w:tr w:rsidR="00F93FF8" w:rsidTr="00F93FF8">
        <w:tc>
          <w:tcPr>
            <w:tcW w:w="4241" w:type="dxa"/>
            <w:gridSpan w:val="4"/>
            <w:shd w:val="clear" w:color="auto" w:fill="F2F2F2" w:themeFill="background1" w:themeFillShade="F2"/>
          </w:tcPr>
          <w:p w:rsidR="00F93FF8" w:rsidRPr="007D1115" w:rsidRDefault="00F93FF8" w:rsidP="00F93FF8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F93FF8" w:rsidRDefault="00F93FF8" w:rsidP="00F93FF8">
            <w:pPr>
              <w:rPr>
                <w:lang w:val="es-ES_tradnl" w:eastAsia="es-ES"/>
              </w:rPr>
            </w:pPr>
          </w:p>
        </w:tc>
      </w:tr>
    </w:tbl>
    <w:p w:rsidR="00F93FF8" w:rsidRDefault="00F93FF8" w:rsidP="00F93FF8">
      <w:pPr>
        <w:rPr>
          <w:lang w:val="es-ES_tradnl" w:eastAsia="es-ES"/>
        </w:rPr>
      </w:pPr>
    </w:p>
    <w:p w:rsidR="00F93FF8" w:rsidRDefault="00F93FF8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F93FF8" w:rsidRDefault="00C27C82" w:rsidP="00F93FF8">
      <w:pPr>
        <w:pStyle w:val="Heading2"/>
      </w:pPr>
      <w:r>
        <w:lastRenderedPageBreak/>
        <w:t>Piso</w:t>
      </w:r>
    </w:p>
    <w:p w:rsidR="00C27C82" w:rsidRDefault="00C27C82" w:rsidP="00C27C82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C27C82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C27C82" w:rsidP="0006310B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C27C82" w:rsidTr="0006310B">
        <w:tc>
          <w:tcPr>
            <w:tcW w:w="2823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password</w:t>
            </w:r>
            <w:proofErr w:type="spellEnd"/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telefono</w:t>
            </w:r>
            <w:proofErr w:type="spellEnd"/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direccion</w:t>
            </w:r>
            <w:proofErr w:type="spellEnd"/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listaCasas</w:t>
            </w:r>
            <w:proofErr w:type="spellEnd"/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Array</w:t>
            </w:r>
            <w:proofErr w:type="spellEnd"/>
            <w:r>
              <w:rPr>
                <w:lang w:val="es-ES_tradnl" w:eastAsia="es-ES"/>
              </w:rPr>
              <w:t>[Casas]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listaEdificios</w:t>
            </w:r>
            <w:proofErr w:type="spellEnd"/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Array</w:t>
            </w:r>
            <w:proofErr w:type="spellEnd"/>
            <w:r>
              <w:rPr>
                <w:lang w:val="es-ES_tradnl" w:eastAsia="es-ES"/>
              </w:rPr>
              <w:t>[Edificios]</w:t>
            </w:r>
          </w:p>
        </w:tc>
      </w:tr>
      <w:tr w:rsidR="00C27C82" w:rsidRPr="00E05316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810C79" w:rsidP="0006310B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C27C82" w:rsidTr="0006310B">
        <w:tc>
          <w:tcPr>
            <w:tcW w:w="1271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</w:tbl>
    <w:p w:rsidR="00C27C82" w:rsidRDefault="00C27C82" w:rsidP="00C27C82">
      <w:pPr>
        <w:rPr>
          <w:lang w:val="es-ES_tradnl" w:eastAsia="es-ES"/>
        </w:rPr>
      </w:pPr>
    </w:p>
    <w:p w:rsidR="00C27C82" w:rsidRDefault="00C27C82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C27C82" w:rsidRDefault="00C27C82" w:rsidP="00C27C82">
      <w:pPr>
        <w:pStyle w:val="Heading2"/>
      </w:pPr>
      <w:r>
        <w:lastRenderedPageBreak/>
        <w:t>Apartamento</w:t>
      </w:r>
    </w:p>
    <w:p w:rsidR="00C27C82" w:rsidRDefault="00C27C82" w:rsidP="00C27C82">
      <w:pPr>
        <w:rPr>
          <w:lang w:val="es-ES_tradnl" w:eastAsia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552"/>
        <w:gridCol w:w="248"/>
        <w:gridCol w:w="1170"/>
        <w:gridCol w:w="630"/>
        <w:gridCol w:w="776"/>
        <w:gridCol w:w="1024"/>
        <w:gridCol w:w="1800"/>
      </w:tblGrid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C27C82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C27C82" w:rsidP="0006310B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C27C82" w:rsidTr="0006310B">
        <w:tc>
          <w:tcPr>
            <w:tcW w:w="2823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824" w:type="dxa"/>
            <w:gridSpan w:val="4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_nombre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password</w:t>
            </w:r>
            <w:proofErr w:type="spellEnd"/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_correo</w:t>
            </w:r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telefono</w:t>
            </w:r>
            <w:proofErr w:type="spellEnd"/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direccion</w:t>
            </w:r>
            <w:proofErr w:type="spellEnd"/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listaCasas</w:t>
            </w:r>
            <w:proofErr w:type="spellEnd"/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Array</w:t>
            </w:r>
            <w:proofErr w:type="spellEnd"/>
            <w:r>
              <w:rPr>
                <w:lang w:val="es-ES_tradnl" w:eastAsia="es-ES"/>
              </w:rPr>
              <w:t>[Casas]</w:t>
            </w:r>
          </w:p>
        </w:tc>
      </w:tr>
      <w:tr w:rsidR="00C27C82" w:rsidTr="0006310B">
        <w:tc>
          <w:tcPr>
            <w:tcW w:w="2823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2824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_</w:t>
            </w:r>
            <w:proofErr w:type="spellStart"/>
            <w:r>
              <w:rPr>
                <w:lang w:val="es-ES_tradnl" w:eastAsia="es-ES"/>
              </w:rPr>
              <w:t>listaEdificios</w:t>
            </w:r>
            <w:proofErr w:type="spellEnd"/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Array</w:t>
            </w:r>
            <w:proofErr w:type="spellEnd"/>
            <w:r>
              <w:rPr>
                <w:lang w:val="es-ES_tradnl" w:eastAsia="es-ES"/>
              </w:rPr>
              <w:t>[Edificios]</w:t>
            </w:r>
          </w:p>
        </w:tc>
      </w:tr>
      <w:tr w:rsidR="00C27C82" w:rsidRPr="00E05316" w:rsidTr="0006310B">
        <w:tc>
          <w:tcPr>
            <w:tcW w:w="8471" w:type="dxa"/>
            <w:gridSpan w:val="8"/>
            <w:shd w:val="clear" w:color="auto" w:fill="3B3838" w:themeFill="background2" w:themeFillShade="40"/>
          </w:tcPr>
          <w:p w:rsidR="00C27C82" w:rsidRPr="00E05316" w:rsidRDefault="00810C79" w:rsidP="0006310B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C27C82" w:rsidTr="0006310B">
        <w:tc>
          <w:tcPr>
            <w:tcW w:w="1271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1271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  <w:tc>
          <w:tcPr>
            <w:tcW w:w="1800" w:type="dxa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  <w:tr w:rsidR="00C27C82" w:rsidTr="0006310B">
        <w:tc>
          <w:tcPr>
            <w:tcW w:w="4241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</w:p>
        </w:tc>
      </w:tr>
    </w:tbl>
    <w:p w:rsidR="00C27C82" w:rsidRDefault="00C27C82" w:rsidP="00C27C82">
      <w:pPr>
        <w:rPr>
          <w:lang w:val="es-ES_tradnl" w:eastAsia="es-ES"/>
        </w:rPr>
      </w:pPr>
    </w:p>
    <w:p w:rsidR="00C27C82" w:rsidRDefault="00C27C82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C27C82" w:rsidRDefault="00932D90" w:rsidP="00C27C82">
      <w:pPr>
        <w:pStyle w:val="Heading2"/>
      </w:pPr>
      <w:proofErr w:type="spellStart"/>
      <w:r>
        <w:lastRenderedPageBreak/>
        <w:t>Publicacion</w:t>
      </w:r>
      <w:proofErr w:type="spellEnd"/>
    </w:p>
    <w:p w:rsidR="00C27C82" w:rsidRDefault="00C27C82" w:rsidP="00C27C82">
      <w:pPr>
        <w:rPr>
          <w:lang w:val="es-ES_tradnl" w:eastAsia="es-ES"/>
        </w:rPr>
      </w:pPr>
    </w:p>
    <w:p w:rsidR="00A36510" w:rsidRDefault="00A36510" w:rsidP="00C27C82">
      <w:pPr>
        <w:rPr>
          <w:lang w:val="es-ES_tradnl" w:eastAsia="es-ES"/>
        </w:rPr>
      </w:pPr>
    </w:p>
    <w:tbl>
      <w:tblPr>
        <w:tblStyle w:val="TableGrid"/>
        <w:tblW w:w="8943" w:type="dxa"/>
        <w:tblLook w:val="04A0" w:firstRow="1" w:lastRow="0" w:firstColumn="1" w:lastColumn="0" w:noHBand="0" w:noVBand="1"/>
      </w:tblPr>
      <w:tblGrid>
        <w:gridCol w:w="1271"/>
        <w:gridCol w:w="1552"/>
        <w:gridCol w:w="720"/>
        <w:gridCol w:w="1170"/>
        <w:gridCol w:w="630"/>
        <w:gridCol w:w="776"/>
        <w:gridCol w:w="1024"/>
        <w:gridCol w:w="1800"/>
      </w:tblGrid>
      <w:tr w:rsidR="00C27C82" w:rsidTr="00A36510">
        <w:tc>
          <w:tcPr>
            <w:tcW w:w="4713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C27C82" w:rsidRDefault="00D02065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Publicacion</w:t>
            </w:r>
            <w:proofErr w:type="spellEnd"/>
          </w:p>
        </w:tc>
      </w:tr>
      <w:tr w:rsidR="00C27C82" w:rsidTr="00A36510">
        <w:tc>
          <w:tcPr>
            <w:tcW w:w="4713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C27C82" w:rsidRDefault="00D02065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Abstracta</w:t>
            </w:r>
          </w:p>
        </w:tc>
      </w:tr>
      <w:tr w:rsidR="00C27C82" w:rsidTr="00A36510">
        <w:tc>
          <w:tcPr>
            <w:tcW w:w="8943" w:type="dxa"/>
            <w:gridSpan w:val="8"/>
            <w:shd w:val="clear" w:color="auto" w:fill="3B3838" w:themeFill="background2" w:themeFillShade="40"/>
          </w:tcPr>
          <w:p w:rsidR="00C27C82" w:rsidRPr="00E05316" w:rsidRDefault="00C27C82" w:rsidP="0006310B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C27C82" w:rsidTr="00A36510">
        <w:tc>
          <w:tcPr>
            <w:tcW w:w="2823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3296" w:type="dxa"/>
            <w:gridSpan w:val="4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C27C82" w:rsidTr="00A36510">
        <w:tc>
          <w:tcPr>
            <w:tcW w:w="2823" w:type="dxa"/>
            <w:gridSpan w:val="2"/>
          </w:tcPr>
          <w:p w:rsidR="00C27C82" w:rsidRDefault="00D02065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296" w:type="dxa"/>
            <w:gridSpan w:val="4"/>
          </w:tcPr>
          <w:p w:rsidR="00C27C82" w:rsidRDefault="00D02065" w:rsidP="00D0206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fechaPublicacion</w:t>
            </w:r>
            <w:proofErr w:type="spellEnd"/>
          </w:p>
        </w:tc>
        <w:tc>
          <w:tcPr>
            <w:tcW w:w="2824" w:type="dxa"/>
            <w:gridSpan w:val="2"/>
          </w:tcPr>
          <w:p w:rsidR="00C27C82" w:rsidRDefault="00D02065" w:rsidP="00D0206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D02065" w:rsidTr="00A36510">
        <w:tc>
          <w:tcPr>
            <w:tcW w:w="2823" w:type="dxa"/>
            <w:gridSpan w:val="2"/>
          </w:tcPr>
          <w:p w:rsidR="00D02065" w:rsidRDefault="00D02065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296" w:type="dxa"/>
            <w:gridSpan w:val="4"/>
          </w:tcPr>
          <w:p w:rsidR="00D02065" w:rsidRDefault="00D02065" w:rsidP="00D0206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estado</w:t>
            </w:r>
          </w:p>
        </w:tc>
        <w:tc>
          <w:tcPr>
            <w:tcW w:w="2824" w:type="dxa"/>
            <w:gridSpan w:val="2"/>
          </w:tcPr>
          <w:p w:rsidR="00D02065" w:rsidRDefault="00D02065" w:rsidP="00D0206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</w:tr>
      <w:tr w:rsidR="00C27C82" w:rsidRPr="00E05316" w:rsidTr="00A36510">
        <w:tc>
          <w:tcPr>
            <w:tcW w:w="8943" w:type="dxa"/>
            <w:gridSpan w:val="8"/>
            <w:shd w:val="clear" w:color="auto" w:fill="3B3838" w:themeFill="background2" w:themeFillShade="40"/>
          </w:tcPr>
          <w:p w:rsidR="00C27C82" w:rsidRPr="00E05316" w:rsidRDefault="00810C79" w:rsidP="0006310B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C27C82" w:rsidTr="00A36510">
        <w:tc>
          <w:tcPr>
            <w:tcW w:w="1271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272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D02065" w:rsidTr="00A36510">
        <w:tc>
          <w:tcPr>
            <w:tcW w:w="1271" w:type="dxa"/>
          </w:tcPr>
          <w:p w:rsidR="00D02065" w:rsidRDefault="00D02065" w:rsidP="00D0206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D02065" w:rsidRDefault="00A36510" w:rsidP="00D0206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getEstado</w:t>
            </w:r>
            <w:proofErr w:type="spellEnd"/>
          </w:p>
        </w:tc>
        <w:tc>
          <w:tcPr>
            <w:tcW w:w="1800" w:type="dxa"/>
            <w:gridSpan w:val="2"/>
          </w:tcPr>
          <w:p w:rsidR="00D02065" w:rsidRDefault="00A36510" w:rsidP="00D0206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D02065" w:rsidRDefault="00A36510" w:rsidP="00D0206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D02065" w:rsidRDefault="00A36510" w:rsidP="00D0206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</w:tr>
      <w:tr w:rsidR="00D02065" w:rsidTr="00A36510">
        <w:tc>
          <w:tcPr>
            <w:tcW w:w="1271" w:type="dxa"/>
          </w:tcPr>
          <w:p w:rsidR="00D02065" w:rsidRDefault="00D02065" w:rsidP="00D0206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D02065" w:rsidRDefault="00A36510" w:rsidP="00D0206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getFechaPublicacion</w:t>
            </w:r>
            <w:proofErr w:type="spellEnd"/>
          </w:p>
        </w:tc>
        <w:tc>
          <w:tcPr>
            <w:tcW w:w="1800" w:type="dxa"/>
            <w:gridSpan w:val="2"/>
          </w:tcPr>
          <w:p w:rsidR="00D02065" w:rsidRDefault="00A36510" w:rsidP="00D0206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D02065" w:rsidRDefault="00A36510" w:rsidP="00D02065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D02065" w:rsidRDefault="00A36510" w:rsidP="00D02065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A36510" w:rsidTr="00A36510">
        <w:tc>
          <w:tcPr>
            <w:tcW w:w="1271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setEstado</w:t>
            </w:r>
            <w:proofErr w:type="spellEnd"/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estado</w:t>
            </w:r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  <w:tc>
          <w:tcPr>
            <w:tcW w:w="1800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A36510" w:rsidTr="00A36510">
        <w:tc>
          <w:tcPr>
            <w:tcW w:w="1271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setFechaPublicacion</w:t>
            </w:r>
            <w:proofErr w:type="spellEnd"/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fecha</w:t>
            </w:r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800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A36510" w:rsidTr="00A36510">
        <w:tc>
          <w:tcPr>
            <w:tcW w:w="4713" w:type="dxa"/>
            <w:gridSpan w:val="4"/>
            <w:shd w:val="clear" w:color="auto" w:fill="F2F2F2" w:themeFill="background1" w:themeFillShade="F2"/>
          </w:tcPr>
          <w:p w:rsidR="00A36510" w:rsidRPr="007D1115" w:rsidRDefault="00A36510" w:rsidP="00A36510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Venta</w:t>
            </w:r>
          </w:p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Alquiler</w:t>
            </w:r>
          </w:p>
        </w:tc>
      </w:tr>
      <w:tr w:rsidR="00A36510" w:rsidTr="00A36510">
        <w:tc>
          <w:tcPr>
            <w:tcW w:w="4713" w:type="dxa"/>
            <w:gridSpan w:val="4"/>
            <w:shd w:val="clear" w:color="auto" w:fill="F2F2F2" w:themeFill="background1" w:themeFillShade="F2"/>
          </w:tcPr>
          <w:p w:rsidR="00A36510" w:rsidRPr="007D1115" w:rsidRDefault="00A36510" w:rsidP="00A36510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  <w:tr w:rsidR="00A36510" w:rsidTr="00A36510">
        <w:tc>
          <w:tcPr>
            <w:tcW w:w="4713" w:type="dxa"/>
            <w:gridSpan w:val="4"/>
            <w:shd w:val="clear" w:color="auto" w:fill="F2F2F2" w:themeFill="background1" w:themeFillShade="F2"/>
          </w:tcPr>
          <w:p w:rsidR="00A36510" w:rsidRPr="007D1115" w:rsidRDefault="00A36510" w:rsidP="00A36510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</w:tbl>
    <w:p w:rsidR="00C27C82" w:rsidRDefault="00C27C82" w:rsidP="00C27C82">
      <w:pPr>
        <w:rPr>
          <w:lang w:val="es-ES_tradnl" w:eastAsia="es-ES"/>
        </w:rPr>
      </w:pPr>
    </w:p>
    <w:p w:rsidR="00C27C82" w:rsidRDefault="00C27C82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C27C82" w:rsidRDefault="00932D90" w:rsidP="00C27C82">
      <w:pPr>
        <w:pStyle w:val="Heading2"/>
      </w:pPr>
      <w:r>
        <w:lastRenderedPageBreak/>
        <w:t>Venta</w:t>
      </w:r>
    </w:p>
    <w:p w:rsidR="00C27C82" w:rsidRDefault="00C27C82" w:rsidP="00C27C82">
      <w:pPr>
        <w:rPr>
          <w:lang w:val="es-ES_tradnl" w:eastAsia="es-ES"/>
        </w:rPr>
      </w:pPr>
    </w:p>
    <w:tbl>
      <w:tblPr>
        <w:tblStyle w:val="TableGrid"/>
        <w:tblW w:w="8943" w:type="dxa"/>
        <w:tblLook w:val="04A0" w:firstRow="1" w:lastRow="0" w:firstColumn="1" w:lastColumn="0" w:noHBand="0" w:noVBand="1"/>
      </w:tblPr>
      <w:tblGrid>
        <w:gridCol w:w="1271"/>
        <w:gridCol w:w="1552"/>
        <w:gridCol w:w="720"/>
        <w:gridCol w:w="1170"/>
        <w:gridCol w:w="630"/>
        <w:gridCol w:w="776"/>
        <w:gridCol w:w="1024"/>
        <w:gridCol w:w="1800"/>
      </w:tblGrid>
      <w:tr w:rsidR="00C27C82" w:rsidTr="00A36510">
        <w:tc>
          <w:tcPr>
            <w:tcW w:w="4713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Administrador</w:t>
            </w:r>
          </w:p>
        </w:tc>
      </w:tr>
      <w:tr w:rsidR="00C27C82" w:rsidTr="00A36510">
        <w:tc>
          <w:tcPr>
            <w:tcW w:w="4713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C27C82" w:rsidTr="00A36510">
        <w:tc>
          <w:tcPr>
            <w:tcW w:w="8943" w:type="dxa"/>
            <w:gridSpan w:val="8"/>
            <w:shd w:val="clear" w:color="auto" w:fill="3B3838" w:themeFill="background2" w:themeFillShade="40"/>
          </w:tcPr>
          <w:p w:rsidR="00C27C82" w:rsidRPr="00E05316" w:rsidRDefault="00C27C82" w:rsidP="0006310B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C27C82" w:rsidTr="00A36510">
        <w:tc>
          <w:tcPr>
            <w:tcW w:w="2823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3296" w:type="dxa"/>
            <w:gridSpan w:val="4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A36510" w:rsidTr="00A36510">
        <w:tc>
          <w:tcPr>
            <w:tcW w:w="2823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296" w:type="dxa"/>
            <w:gridSpan w:val="4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fechaPublicacion</w:t>
            </w:r>
            <w:proofErr w:type="spellEnd"/>
          </w:p>
        </w:tc>
        <w:tc>
          <w:tcPr>
            <w:tcW w:w="2824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A36510" w:rsidTr="00A36510">
        <w:tc>
          <w:tcPr>
            <w:tcW w:w="2823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296" w:type="dxa"/>
            <w:gridSpan w:val="4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estado</w:t>
            </w:r>
          </w:p>
        </w:tc>
        <w:tc>
          <w:tcPr>
            <w:tcW w:w="2824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</w:tr>
      <w:tr w:rsidR="00C27C82" w:rsidTr="00A36510">
        <w:tc>
          <w:tcPr>
            <w:tcW w:w="2823" w:type="dxa"/>
            <w:gridSpan w:val="2"/>
          </w:tcPr>
          <w:p w:rsidR="00C27C82" w:rsidRDefault="00A36510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296" w:type="dxa"/>
            <w:gridSpan w:val="4"/>
          </w:tcPr>
          <w:p w:rsidR="00C27C82" w:rsidRDefault="00A36510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precioVenta</w:t>
            </w:r>
            <w:proofErr w:type="spellEnd"/>
          </w:p>
        </w:tc>
        <w:tc>
          <w:tcPr>
            <w:tcW w:w="2824" w:type="dxa"/>
            <w:gridSpan w:val="2"/>
          </w:tcPr>
          <w:p w:rsidR="00C27C82" w:rsidRDefault="00A36510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C27C82" w:rsidRPr="00E05316" w:rsidTr="00A36510">
        <w:tc>
          <w:tcPr>
            <w:tcW w:w="8943" w:type="dxa"/>
            <w:gridSpan w:val="8"/>
            <w:shd w:val="clear" w:color="auto" w:fill="3B3838" w:themeFill="background2" w:themeFillShade="40"/>
          </w:tcPr>
          <w:p w:rsidR="00C27C82" w:rsidRPr="00E05316" w:rsidRDefault="00810C79" w:rsidP="0006310B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C27C82" w:rsidTr="00A36510">
        <w:tc>
          <w:tcPr>
            <w:tcW w:w="1271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272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A36510" w:rsidTr="00A36510">
        <w:tc>
          <w:tcPr>
            <w:tcW w:w="1271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getEstado</w:t>
            </w:r>
            <w:proofErr w:type="spellEnd"/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</w:tr>
      <w:tr w:rsidR="00A36510" w:rsidTr="00A36510">
        <w:tc>
          <w:tcPr>
            <w:tcW w:w="1271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getFechaPublicacion</w:t>
            </w:r>
            <w:proofErr w:type="spellEnd"/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A36510" w:rsidTr="00A36510">
        <w:tc>
          <w:tcPr>
            <w:tcW w:w="1271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setEstado</w:t>
            </w:r>
            <w:proofErr w:type="spellEnd"/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estado</w:t>
            </w:r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  <w:tc>
          <w:tcPr>
            <w:tcW w:w="1800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A36510" w:rsidTr="00A36510">
        <w:tc>
          <w:tcPr>
            <w:tcW w:w="1271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setFechaPublicacion</w:t>
            </w:r>
            <w:proofErr w:type="spellEnd"/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fecha</w:t>
            </w:r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800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A36510" w:rsidTr="00A36510">
        <w:tc>
          <w:tcPr>
            <w:tcW w:w="1271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getPrecioVenta</w:t>
            </w:r>
            <w:proofErr w:type="spellEnd"/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A36510" w:rsidTr="00A36510">
        <w:tc>
          <w:tcPr>
            <w:tcW w:w="1271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setPrecioVenta</w:t>
            </w:r>
            <w:proofErr w:type="spellEnd"/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precioVenta</w:t>
            </w:r>
            <w:proofErr w:type="spellEnd"/>
          </w:p>
        </w:tc>
        <w:tc>
          <w:tcPr>
            <w:tcW w:w="1800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  <w:tc>
          <w:tcPr>
            <w:tcW w:w="1800" w:type="dxa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A36510" w:rsidTr="00A36510">
        <w:tc>
          <w:tcPr>
            <w:tcW w:w="4713" w:type="dxa"/>
            <w:gridSpan w:val="4"/>
            <w:shd w:val="clear" w:color="auto" w:fill="F2F2F2" w:themeFill="background1" w:themeFillShade="F2"/>
          </w:tcPr>
          <w:p w:rsidR="00A36510" w:rsidRPr="007D1115" w:rsidRDefault="00A36510" w:rsidP="00A36510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  <w:tr w:rsidR="00A36510" w:rsidTr="00A36510">
        <w:tc>
          <w:tcPr>
            <w:tcW w:w="4713" w:type="dxa"/>
            <w:gridSpan w:val="4"/>
            <w:shd w:val="clear" w:color="auto" w:fill="F2F2F2" w:themeFill="background1" w:themeFillShade="F2"/>
          </w:tcPr>
          <w:p w:rsidR="00A36510" w:rsidRPr="007D1115" w:rsidRDefault="00A36510" w:rsidP="00A36510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Publicación</w:t>
            </w:r>
          </w:p>
        </w:tc>
      </w:tr>
      <w:tr w:rsidR="00A36510" w:rsidTr="00A36510">
        <w:tc>
          <w:tcPr>
            <w:tcW w:w="4713" w:type="dxa"/>
            <w:gridSpan w:val="4"/>
            <w:shd w:val="clear" w:color="auto" w:fill="F2F2F2" w:themeFill="background1" w:themeFillShade="F2"/>
          </w:tcPr>
          <w:p w:rsidR="00A36510" w:rsidRPr="007D1115" w:rsidRDefault="00A36510" w:rsidP="00A36510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</w:tbl>
    <w:p w:rsidR="00C27C82" w:rsidRDefault="00C27C82" w:rsidP="00C27C82">
      <w:pPr>
        <w:rPr>
          <w:lang w:val="es-ES_tradnl" w:eastAsia="es-ES"/>
        </w:rPr>
      </w:pPr>
    </w:p>
    <w:p w:rsidR="00932D90" w:rsidRDefault="00932D90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932D90" w:rsidRDefault="00932D90" w:rsidP="00932D90">
      <w:pPr>
        <w:pStyle w:val="Heading2"/>
      </w:pPr>
      <w:r>
        <w:lastRenderedPageBreak/>
        <w:t>Alquiler</w:t>
      </w:r>
    </w:p>
    <w:p w:rsidR="00932D90" w:rsidRDefault="00932D90" w:rsidP="00932D90">
      <w:pPr>
        <w:rPr>
          <w:lang w:val="es-ES_tradnl" w:eastAsia="es-ES"/>
        </w:rPr>
      </w:pPr>
    </w:p>
    <w:tbl>
      <w:tblPr>
        <w:tblStyle w:val="TableGrid"/>
        <w:tblW w:w="8943" w:type="dxa"/>
        <w:tblLook w:val="04A0" w:firstRow="1" w:lastRow="0" w:firstColumn="1" w:lastColumn="0" w:noHBand="0" w:noVBand="1"/>
      </w:tblPr>
      <w:tblGrid>
        <w:gridCol w:w="1271"/>
        <w:gridCol w:w="1552"/>
        <w:gridCol w:w="720"/>
        <w:gridCol w:w="1170"/>
        <w:gridCol w:w="630"/>
        <w:gridCol w:w="776"/>
        <w:gridCol w:w="1024"/>
        <w:gridCol w:w="1800"/>
      </w:tblGrid>
      <w:tr w:rsidR="00932D90" w:rsidTr="00384FB4">
        <w:tc>
          <w:tcPr>
            <w:tcW w:w="4713" w:type="dxa"/>
            <w:gridSpan w:val="4"/>
            <w:shd w:val="clear" w:color="auto" w:fill="F2F2F2" w:themeFill="background1" w:themeFillShade="F2"/>
          </w:tcPr>
          <w:p w:rsidR="00932D90" w:rsidRPr="00E05316" w:rsidRDefault="00932D90" w:rsidP="00056652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932D90" w:rsidRDefault="00384FB4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Alquiler</w:t>
            </w:r>
          </w:p>
        </w:tc>
      </w:tr>
      <w:tr w:rsidR="00932D90" w:rsidTr="00384FB4">
        <w:tc>
          <w:tcPr>
            <w:tcW w:w="4713" w:type="dxa"/>
            <w:gridSpan w:val="4"/>
            <w:shd w:val="clear" w:color="auto" w:fill="F2F2F2" w:themeFill="background1" w:themeFillShade="F2"/>
          </w:tcPr>
          <w:p w:rsidR="00932D90" w:rsidRPr="00E05316" w:rsidRDefault="00932D90" w:rsidP="00056652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932D90" w:rsidRDefault="00932D90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Concreta</w:t>
            </w:r>
          </w:p>
        </w:tc>
      </w:tr>
      <w:tr w:rsidR="00932D90" w:rsidTr="00384FB4">
        <w:tc>
          <w:tcPr>
            <w:tcW w:w="8943" w:type="dxa"/>
            <w:gridSpan w:val="8"/>
            <w:shd w:val="clear" w:color="auto" w:fill="3B3838" w:themeFill="background2" w:themeFillShade="40"/>
          </w:tcPr>
          <w:p w:rsidR="00932D90" w:rsidRPr="00E05316" w:rsidRDefault="00932D90" w:rsidP="00056652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932D90" w:rsidTr="00384FB4">
        <w:tc>
          <w:tcPr>
            <w:tcW w:w="2823" w:type="dxa"/>
            <w:gridSpan w:val="2"/>
            <w:shd w:val="clear" w:color="auto" w:fill="F2F2F2" w:themeFill="background1" w:themeFillShade="F2"/>
          </w:tcPr>
          <w:p w:rsidR="00932D90" w:rsidRDefault="00932D90" w:rsidP="00056652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3296" w:type="dxa"/>
            <w:gridSpan w:val="4"/>
            <w:shd w:val="clear" w:color="auto" w:fill="F2F2F2" w:themeFill="background1" w:themeFillShade="F2"/>
          </w:tcPr>
          <w:p w:rsidR="00932D90" w:rsidRDefault="00932D90" w:rsidP="00056652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932D90" w:rsidRDefault="00932D90" w:rsidP="00056652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A36510" w:rsidTr="00384FB4">
        <w:tc>
          <w:tcPr>
            <w:tcW w:w="2823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296" w:type="dxa"/>
            <w:gridSpan w:val="4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fechaPublicacion</w:t>
            </w:r>
            <w:proofErr w:type="spellEnd"/>
          </w:p>
        </w:tc>
        <w:tc>
          <w:tcPr>
            <w:tcW w:w="2824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A36510" w:rsidTr="00384FB4">
        <w:tc>
          <w:tcPr>
            <w:tcW w:w="2823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296" w:type="dxa"/>
            <w:gridSpan w:val="4"/>
          </w:tcPr>
          <w:p w:rsidR="00A36510" w:rsidRDefault="00A36510" w:rsidP="00A36510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estado</w:t>
            </w:r>
          </w:p>
        </w:tc>
        <w:tc>
          <w:tcPr>
            <w:tcW w:w="2824" w:type="dxa"/>
            <w:gridSpan w:val="2"/>
          </w:tcPr>
          <w:p w:rsidR="00A36510" w:rsidRDefault="00A36510" w:rsidP="00A36510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</w:tr>
      <w:tr w:rsidR="00932D90" w:rsidTr="00384FB4">
        <w:tc>
          <w:tcPr>
            <w:tcW w:w="2823" w:type="dxa"/>
            <w:gridSpan w:val="2"/>
          </w:tcPr>
          <w:p w:rsidR="00932D90" w:rsidRDefault="00A36510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296" w:type="dxa"/>
            <w:gridSpan w:val="4"/>
          </w:tcPr>
          <w:p w:rsidR="00932D90" w:rsidRDefault="00384FB4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precioPorMes</w:t>
            </w:r>
            <w:proofErr w:type="spellEnd"/>
          </w:p>
        </w:tc>
        <w:tc>
          <w:tcPr>
            <w:tcW w:w="2824" w:type="dxa"/>
            <w:gridSpan w:val="2"/>
          </w:tcPr>
          <w:p w:rsidR="00932D90" w:rsidRDefault="00384FB4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932D90" w:rsidTr="00384FB4">
        <w:tc>
          <w:tcPr>
            <w:tcW w:w="2823" w:type="dxa"/>
            <w:gridSpan w:val="2"/>
          </w:tcPr>
          <w:p w:rsidR="00932D90" w:rsidRDefault="00A36510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296" w:type="dxa"/>
            <w:gridSpan w:val="4"/>
          </w:tcPr>
          <w:p w:rsidR="00932D90" w:rsidRDefault="00384FB4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anticipo</w:t>
            </w:r>
          </w:p>
        </w:tc>
        <w:tc>
          <w:tcPr>
            <w:tcW w:w="2824" w:type="dxa"/>
            <w:gridSpan w:val="2"/>
          </w:tcPr>
          <w:p w:rsidR="00932D90" w:rsidRDefault="00384FB4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932D90" w:rsidRPr="00E05316" w:rsidTr="00384FB4">
        <w:tc>
          <w:tcPr>
            <w:tcW w:w="8943" w:type="dxa"/>
            <w:gridSpan w:val="8"/>
            <w:shd w:val="clear" w:color="auto" w:fill="3B3838" w:themeFill="background2" w:themeFillShade="40"/>
          </w:tcPr>
          <w:p w:rsidR="00932D90" w:rsidRPr="00E05316" w:rsidRDefault="00932D90" w:rsidP="00056652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932D90" w:rsidTr="00384FB4">
        <w:tc>
          <w:tcPr>
            <w:tcW w:w="1271" w:type="dxa"/>
            <w:shd w:val="clear" w:color="auto" w:fill="F2F2F2" w:themeFill="background1" w:themeFillShade="F2"/>
          </w:tcPr>
          <w:p w:rsidR="00932D90" w:rsidRDefault="00932D90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272" w:type="dxa"/>
            <w:gridSpan w:val="2"/>
            <w:shd w:val="clear" w:color="auto" w:fill="F2F2F2" w:themeFill="background1" w:themeFillShade="F2"/>
          </w:tcPr>
          <w:p w:rsidR="00932D90" w:rsidRDefault="00932D90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932D90" w:rsidRDefault="00932D90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932D90" w:rsidRDefault="00932D90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932D90" w:rsidRDefault="00932D90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384FB4" w:rsidTr="00384FB4">
        <w:tc>
          <w:tcPr>
            <w:tcW w:w="1271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getEstado</w:t>
            </w:r>
            <w:proofErr w:type="spellEnd"/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</w:tr>
      <w:tr w:rsidR="00384FB4" w:rsidTr="00384FB4">
        <w:tc>
          <w:tcPr>
            <w:tcW w:w="1271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getFechaPublicacion</w:t>
            </w:r>
            <w:proofErr w:type="spellEnd"/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384FB4" w:rsidTr="00384FB4">
        <w:tc>
          <w:tcPr>
            <w:tcW w:w="1271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setEstado</w:t>
            </w:r>
            <w:proofErr w:type="spellEnd"/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estado</w:t>
            </w:r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Boolean</w:t>
            </w:r>
            <w:proofErr w:type="spellEnd"/>
          </w:p>
        </w:tc>
        <w:tc>
          <w:tcPr>
            <w:tcW w:w="1800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384FB4" w:rsidTr="00384FB4">
        <w:tc>
          <w:tcPr>
            <w:tcW w:w="1271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setFechaPublicacion</w:t>
            </w:r>
            <w:proofErr w:type="spellEnd"/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fecha</w:t>
            </w:r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800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384FB4" w:rsidTr="00384FB4">
        <w:tc>
          <w:tcPr>
            <w:tcW w:w="1271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384FB4" w:rsidRPr="005602C9" w:rsidRDefault="00384FB4" w:rsidP="00384FB4">
            <w:proofErr w:type="spellStart"/>
            <w:r w:rsidRPr="005602C9">
              <w:t>getAnticipo</w:t>
            </w:r>
            <w:proofErr w:type="spellEnd"/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384FB4" w:rsidTr="00384FB4">
        <w:tc>
          <w:tcPr>
            <w:tcW w:w="1271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384FB4" w:rsidRPr="005602C9" w:rsidRDefault="00384FB4" w:rsidP="00384FB4">
            <w:proofErr w:type="spellStart"/>
            <w:r w:rsidRPr="005602C9">
              <w:t>getPrecioPorMes</w:t>
            </w:r>
            <w:proofErr w:type="spellEnd"/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  <w:tc>
          <w:tcPr>
            <w:tcW w:w="1800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</w:tr>
      <w:tr w:rsidR="00384FB4" w:rsidTr="00384FB4">
        <w:tc>
          <w:tcPr>
            <w:tcW w:w="1271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384FB4" w:rsidRPr="005602C9" w:rsidRDefault="00384FB4" w:rsidP="00384FB4">
            <w:proofErr w:type="spellStart"/>
            <w:r w:rsidRPr="005602C9">
              <w:t>setAnticipo</w:t>
            </w:r>
            <w:proofErr w:type="spellEnd"/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anticipo</w:t>
            </w:r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  <w:tc>
          <w:tcPr>
            <w:tcW w:w="1800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384FB4" w:rsidTr="00384FB4">
        <w:tc>
          <w:tcPr>
            <w:tcW w:w="1271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272" w:type="dxa"/>
            <w:gridSpan w:val="2"/>
          </w:tcPr>
          <w:p w:rsidR="00384FB4" w:rsidRDefault="00384FB4" w:rsidP="00384FB4">
            <w:proofErr w:type="spellStart"/>
            <w:r w:rsidRPr="005602C9">
              <w:t>setPrecioPorMes</w:t>
            </w:r>
            <w:proofErr w:type="spellEnd"/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precioPorMes</w:t>
            </w:r>
            <w:proofErr w:type="spellEnd"/>
          </w:p>
        </w:tc>
        <w:tc>
          <w:tcPr>
            <w:tcW w:w="1800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Integer</w:t>
            </w:r>
            <w:proofErr w:type="spellEnd"/>
          </w:p>
        </w:tc>
        <w:tc>
          <w:tcPr>
            <w:tcW w:w="1800" w:type="dxa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384FB4" w:rsidTr="00384FB4">
        <w:tc>
          <w:tcPr>
            <w:tcW w:w="4713" w:type="dxa"/>
            <w:gridSpan w:val="4"/>
            <w:shd w:val="clear" w:color="auto" w:fill="F2F2F2" w:themeFill="background1" w:themeFillShade="F2"/>
          </w:tcPr>
          <w:p w:rsidR="00384FB4" w:rsidRPr="007D1115" w:rsidRDefault="00384FB4" w:rsidP="00384FB4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384FB4" w:rsidRDefault="00384FB4" w:rsidP="00384FB4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  <w:tr w:rsidR="00384FB4" w:rsidTr="00384FB4">
        <w:tc>
          <w:tcPr>
            <w:tcW w:w="4713" w:type="dxa"/>
            <w:gridSpan w:val="4"/>
            <w:shd w:val="clear" w:color="auto" w:fill="F2F2F2" w:themeFill="background1" w:themeFillShade="F2"/>
          </w:tcPr>
          <w:p w:rsidR="00384FB4" w:rsidRPr="007D1115" w:rsidRDefault="00384FB4" w:rsidP="00384FB4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Publicacion</w:t>
            </w:r>
            <w:proofErr w:type="spellEnd"/>
          </w:p>
        </w:tc>
      </w:tr>
      <w:tr w:rsidR="00384FB4" w:rsidTr="00384FB4">
        <w:tc>
          <w:tcPr>
            <w:tcW w:w="4713" w:type="dxa"/>
            <w:gridSpan w:val="4"/>
            <w:shd w:val="clear" w:color="auto" w:fill="F2F2F2" w:themeFill="background1" w:themeFillShade="F2"/>
          </w:tcPr>
          <w:p w:rsidR="00384FB4" w:rsidRPr="007D1115" w:rsidRDefault="00384FB4" w:rsidP="00384FB4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384FB4" w:rsidRDefault="00384FB4" w:rsidP="00384FB4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</w:tbl>
    <w:p w:rsidR="00932D90" w:rsidRPr="00932D90" w:rsidRDefault="00932D90" w:rsidP="00932D90">
      <w:pPr>
        <w:rPr>
          <w:lang w:val="es-ES_tradnl" w:eastAsia="es-ES"/>
        </w:rPr>
      </w:pPr>
    </w:p>
    <w:p w:rsidR="00C27C82" w:rsidRDefault="00C27C82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C27C82" w:rsidRDefault="00C27C82" w:rsidP="00C27C82">
      <w:pPr>
        <w:pStyle w:val="Heading2"/>
      </w:pPr>
      <w:proofErr w:type="spellStart"/>
      <w:r>
        <w:lastRenderedPageBreak/>
        <w:t>FacebookAPI</w:t>
      </w:r>
      <w:proofErr w:type="spellEnd"/>
    </w:p>
    <w:p w:rsidR="005545FC" w:rsidRPr="005545FC" w:rsidRDefault="005545FC" w:rsidP="005545FC">
      <w:pPr>
        <w:rPr>
          <w:lang w:val="es-ES_tradnl" w:eastAsia="es-ES"/>
        </w:rPr>
      </w:pPr>
    </w:p>
    <w:tbl>
      <w:tblPr>
        <w:tblStyle w:val="TableGrid"/>
        <w:tblW w:w="8707" w:type="dxa"/>
        <w:tblLook w:val="04A0" w:firstRow="1" w:lastRow="0" w:firstColumn="1" w:lastColumn="0" w:noHBand="0" w:noVBand="1"/>
      </w:tblPr>
      <w:tblGrid>
        <w:gridCol w:w="1271"/>
        <w:gridCol w:w="1552"/>
        <w:gridCol w:w="484"/>
        <w:gridCol w:w="1170"/>
        <w:gridCol w:w="630"/>
        <w:gridCol w:w="776"/>
        <w:gridCol w:w="1024"/>
        <w:gridCol w:w="1800"/>
      </w:tblGrid>
      <w:tr w:rsidR="00C27C82" w:rsidTr="005545FC">
        <w:tc>
          <w:tcPr>
            <w:tcW w:w="4477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C27C82" w:rsidRDefault="00384FB4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FacebookAPI</w:t>
            </w:r>
            <w:proofErr w:type="spellEnd"/>
          </w:p>
        </w:tc>
      </w:tr>
      <w:tr w:rsidR="00C27C82" w:rsidTr="005545FC">
        <w:tc>
          <w:tcPr>
            <w:tcW w:w="4477" w:type="dxa"/>
            <w:gridSpan w:val="4"/>
            <w:shd w:val="clear" w:color="auto" w:fill="F2F2F2" w:themeFill="background1" w:themeFillShade="F2"/>
          </w:tcPr>
          <w:p w:rsidR="00C27C82" w:rsidRPr="00E05316" w:rsidRDefault="00C27C82" w:rsidP="0006310B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C27C82" w:rsidRDefault="00384FB4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Interface</w:t>
            </w:r>
          </w:p>
        </w:tc>
      </w:tr>
      <w:tr w:rsidR="00C27C82" w:rsidTr="005545FC">
        <w:tc>
          <w:tcPr>
            <w:tcW w:w="8707" w:type="dxa"/>
            <w:gridSpan w:val="8"/>
            <w:shd w:val="clear" w:color="auto" w:fill="3B3838" w:themeFill="background2" w:themeFillShade="40"/>
          </w:tcPr>
          <w:p w:rsidR="00C27C82" w:rsidRPr="00E05316" w:rsidRDefault="00C27C82" w:rsidP="0006310B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C27C82" w:rsidTr="005545FC">
        <w:tc>
          <w:tcPr>
            <w:tcW w:w="2823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3060" w:type="dxa"/>
            <w:gridSpan w:val="4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C27C82" w:rsidTr="005545FC">
        <w:tc>
          <w:tcPr>
            <w:tcW w:w="2823" w:type="dxa"/>
            <w:gridSpan w:val="2"/>
          </w:tcPr>
          <w:p w:rsidR="00C27C82" w:rsidRDefault="00384FB4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060" w:type="dxa"/>
            <w:gridSpan w:val="4"/>
          </w:tcPr>
          <w:p w:rsidR="00C27C82" w:rsidRDefault="00384FB4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conexionFacebook</w:t>
            </w:r>
            <w:proofErr w:type="spellEnd"/>
          </w:p>
        </w:tc>
        <w:tc>
          <w:tcPr>
            <w:tcW w:w="2824" w:type="dxa"/>
            <w:gridSpan w:val="2"/>
          </w:tcPr>
          <w:p w:rsidR="00C27C82" w:rsidRDefault="00C27C82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C27C82" w:rsidRPr="00E05316" w:rsidTr="005545FC">
        <w:tc>
          <w:tcPr>
            <w:tcW w:w="8707" w:type="dxa"/>
            <w:gridSpan w:val="8"/>
            <w:shd w:val="clear" w:color="auto" w:fill="3B3838" w:themeFill="background2" w:themeFillShade="40"/>
          </w:tcPr>
          <w:p w:rsidR="00C27C82" w:rsidRPr="00E05316" w:rsidRDefault="00810C79" w:rsidP="0006310B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C27C82" w:rsidTr="005545FC">
        <w:tc>
          <w:tcPr>
            <w:tcW w:w="1271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036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C27C82" w:rsidRDefault="00C27C82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C27C82" w:rsidTr="005545FC">
        <w:tc>
          <w:tcPr>
            <w:tcW w:w="1271" w:type="dxa"/>
          </w:tcPr>
          <w:p w:rsidR="00C27C82" w:rsidRDefault="00384FB4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036" w:type="dxa"/>
            <w:gridSpan w:val="2"/>
          </w:tcPr>
          <w:p w:rsidR="00C27C82" w:rsidRDefault="00384FB4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conectarFacebook</w:t>
            </w:r>
            <w:proofErr w:type="spellEnd"/>
          </w:p>
        </w:tc>
        <w:tc>
          <w:tcPr>
            <w:tcW w:w="1800" w:type="dxa"/>
            <w:gridSpan w:val="2"/>
          </w:tcPr>
          <w:p w:rsidR="00C27C82" w:rsidRDefault="00384FB4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stringConexion</w:t>
            </w:r>
            <w:proofErr w:type="spellEnd"/>
          </w:p>
        </w:tc>
        <w:tc>
          <w:tcPr>
            <w:tcW w:w="1800" w:type="dxa"/>
            <w:gridSpan w:val="2"/>
          </w:tcPr>
          <w:p w:rsidR="00C27C82" w:rsidRDefault="00384FB4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800" w:type="dxa"/>
          </w:tcPr>
          <w:p w:rsidR="00C27C82" w:rsidRDefault="00384FB4" w:rsidP="0006310B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C27C82" w:rsidTr="005545FC">
        <w:tc>
          <w:tcPr>
            <w:tcW w:w="4477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C27C82" w:rsidRDefault="00384FB4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  <w:tr w:rsidR="00C27C82" w:rsidTr="005545FC">
        <w:tc>
          <w:tcPr>
            <w:tcW w:w="4477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C27C82" w:rsidRDefault="00384FB4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  <w:tr w:rsidR="00C27C82" w:rsidTr="005545FC">
        <w:tc>
          <w:tcPr>
            <w:tcW w:w="4477" w:type="dxa"/>
            <w:gridSpan w:val="4"/>
            <w:shd w:val="clear" w:color="auto" w:fill="F2F2F2" w:themeFill="background1" w:themeFillShade="F2"/>
          </w:tcPr>
          <w:p w:rsidR="00C27C82" w:rsidRPr="007D1115" w:rsidRDefault="00C27C82" w:rsidP="0006310B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C27C82" w:rsidRDefault="00384FB4" w:rsidP="0006310B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</w:tbl>
    <w:p w:rsidR="00C27C82" w:rsidRDefault="00C27C82" w:rsidP="00C27C82">
      <w:pPr>
        <w:rPr>
          <w:lang w:val="es-ES_tradnl" w:eastAsia="es-ES"/>
        </w:rPr>
      </w:pPr>
    </w:p>
    <w:p w:rsidR="00C27C82" w:rsidRDefault="00C27C82">
      <w:pPr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C27C82" w:rsidRDefault="00C27C82" w:rsidP="00C27C82">
      <w:pPr>
        <w:pStyle w:val="Heading2"/>
      </w:pPr>
      <w:proofErr w:type="spellStart"/>
      <w:r>
        <w:lastRenderedPageBreak/>
        <w:t>GoogleMapsAPI</w:t>
      </w:r>
      <w:proofErr w:type="spellEnd"/>
    </w:p>
    <w:p w:rsidR="00C27C82" w:rsidRDefault="00C27C82" w:rsidP="00C27C82">
      <w:pPr>
        <w:rPr>
          <w:lang w:val="es-ES_tradnl" w:eastAsia="es-ES"/>
        </w:rPr>
      </w:pPr>
    </w:p>
    <w:tbl>
      <w:tblPr>
        <w:tblStyle w:val="TableGrid"/>
        <w:tblW w:w="9083" w:type="dxa"/>
        <w:tblLook w:val="04A0" w:firstRow="1" w:lastRow="0" w:firstColumn="1" w:lastColumn="0" w:noHBand="0" w:noVBand="1"/>
      </w:tblPr>
      <w:tblGrid>
        <w:gridCol w:w="1271"/>
        <w:gridCol w:w="1552"/>
        <w:gridCol w:w="860"/>
        <w:gridCol w:w="1170"/>
        <w:gridCol w:w="630"/>
        <w:gridCol w:w="776"/>
        <w:gridCol w:w="1024"/>
        <w:gridCol w:w="1800"/>
      </w:tblGrid>
      <w:tr w:rsidR="00384FB4" w:rsidTr="005545FC">
        <w:tc>
          <w:tcPr>
            <w:tcW w:w="4853" w:type="dxa"/>
            <w:gridSpan w:val="4"/>
            <w:shd w:val="clear" w:color="auto" w:fill="F2F2F2" w:themeFill="background1" w:themeFillShade="F2"/>
          </w:tcPr>
          <w:p w:rsidR="00384FB4" w:rsidRPr="00E05316" w:rsidRDefault="00384FB4" w:rsidP="00056652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Nombre</w:t>
            </w:r>
          </w:p>
        </w:tc>
        <w:tc>
          <w:tcPr>
            <w:tcW w:w="4230" w:type="dxa"/>
            <w:gridSpan w:val="4"/>
          </w:tcPr>
          <w:p w:rsidR="00384FB4" w:rsidRDefault="00384FB4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FacebookAPI</w:t>
            </w:r>
            <w:proofErr w:type="spellEnd"/>
          </w:p>
        </w:tc>
      </w:tr>
      <w:tr w:rsidR="00384FB4" w:rsidTr="005545FC">
        <w:tc>
          <w:tcPr>
            <w:tcW w:w="4853" w:type="dxa"/>
            <w:gridSpan w:val="4"/>
            <w:shd w:val="clear" w:color="auto" w:fill="F2F2F2" w:themeFill="background1" w:themeFillShade="F2"/>
          </w:tcPr>
          <w:p w:rsidR="00384FB4" w:rsidRPr="00E05316" w:rsidRDefault="00384FB4" w:rsidP="00056652">
            <w:pPr>
              <w:rPr>
                <w:color w:val="0094C8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Tipo</w:t>
            </w:r>
          </w:p>
        </w:tc>
        <w:tc>
          <w:tcPr>
            <w:tcW w:w="4230" w:type="dxa"/>
            <w:gridSpan w:val="4"/>
          </w:tcPr>
          <w:p w:rsidR="00384FB4" w:rsidRDefault="00384FB4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Interface</w:t>
            </w:r>
          </w:p>
        </w:tc>
      </w:tr>
      <w:tr w:rsidR="00384FB4" w:rsidTr="005545FC">
        <w:tc>
          <w:tcPr>
            <w:tcW w:w="9083" w:type="dxa"/>
            <w:gridSpan w:val="8"/>
            <w:shd w:val="clear" w:color="auto" w:fill="3B3838" w:themeFill="background2" w:themeFillShade="40"/>
          </w:tcPr>
          <w:p w:rsidR="00384FB4" w:rsidRPr="00E05316" w:rsidRDefault="00384FB4" w:rsidP="00056652">
            <w:pPr>
              <w:tabs>
                <w:tab w:val="left" w:pos="6330"/>
              </w:tabs>
              <w:jc w:val="center"/>
              <w:rPr>
                <w:color w:val="00B0F0"/>
                <w:lang w:val="es-ES_tradnl" w:eastAsia="es-ES"/>
              </w:rPr>
            </w:pPr>
            <w:r w:rsidRPr="00E05316">
              <w:rPr>
                <w:color w:val="0094C8"/>
                <w:lang w:val="es-ES_tradnl" w:eastAsia="es-ES"/>
              </w:rPr>
              <w:t>Atributos</w:t>
            </w:r>
          </w:p>
        </w:tc>
      </w:tr>
      <w:tr w:rsidR="00384FB4" w:rsidTr="005545FC">
        <w:tc>
          <w:tcPr>
            <w:tcW w:w="2823" w:type="dxa"/>
            <w:gridSpan w:val="2"/>
            <w:shd w:val="clear" w:color="auto" w:fill="F2F2F2" w:themeFill="background1" w:themeFillShade="F2"/>
          </w:tcPr>
          <w:p w:rsidR="00384FB4" w:rsidRDefault="00384FB4" w:rsidP="00056652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3436" w:type="dxa"/>
            <w:gridSpan w:val="4"/>
            <w:shd w:val="clear" w:color="auto" w:fill="F2F2F2" w:themeFill="background1" w:themeFillShade="F2"/>
          </w:tcPr>
          <w:p w:rsidR="00384FB4" w:rsidRDefault="00384FB4" w:rsidP="00056652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2824" w:type="dxa"/>
            <w:gridSpan w:val="2"/>
            <w:shd w:val="clear" w:color="auto" w:fill="F2F2F2" w:themeFill="background1" w:themeFillShade="F2"/>
          </w:tcPr>
          <w:p w:rsidR="00384FB4" w:rsidRDefault="00384FB4" w:rsidP="00056652">
            <w:pPr>
              <w:jc w:val="center"/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</w:tr>
      <w:tr w:rsidR="00384FB4" w:rsidTr="005545FC">
        <w:tc>
          <w:tcPr>
            <w:tcW w:w="2823" w:type="dxa"/>
            <w:gridSpan w:val="2"/>
          </w:tcPr>
          <w:p w:rsidR="00384FB4" w:rsidRDefault="00384FB4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3436" w:type="dxa"/>
            <w:gridSpan w:val="4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conexionGoogleMaps</w:t>
            </w:r>
            <w:proofErr w:type="spellEnd"/>
          </w:p>
        </w:tc>
        <w:tc>
          <w:tcPr>
            <w:tcW w:w="2824" w:type="dxa"/>
            <w:gridSpan w:val="2"/>
          </w:tcPr>
          <w:p w:rsidR="00384FB4" w:rsidRDefault="00384FB4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</w:tr>
      <w:tr w:rsidR="00384FB4" w:rsidRPr="00E05316" w:rsidTr="005545FC">
        <w:tc>
          <w:tcPr>
            <w:tcW w:w="9083" w:type="dxa"/>
            <w:gridSpan w:val="8"/>
            <w:shd w:val="clear" w:color="auto" w:fill="3B3838" w:themeFill="background2" w:themeFillShade="40"/>
          </w:tcPr>
          <w:p w:rsidR="00384FB4" w:rsidRPr="00E05316" w:rsidRDefault="00384FB4" w:rsidP="00056652">
            <w:pPr>
              <w:jc w:val="center"/>
              <w:rPr>
                <w:color w:val="0094C8"/>
                <w:lang w:val="es-ES_tradnl" w:eastAsia="es-ES"/>
              </w:rPr>
            </w:pPr>
            <w:r>
              <w:rPr>
                <w:color w:val="0094C8"/>
                <w:lang w:val="es-ES_tradnl" w:eastAsia="es-ES"/>
              </w:rPr>
              <w:t>Métodos</w:t>
            </w:r>
          </w:p>
        </w:tc>
      </w:tr>
      <w:tr w:rsidR="00384FB4" w:rsidTr="005545FC">
        <w:tc>
          <w:tcPr>
            <w:tcW w:w="1271" w:type="dxa"/>
            <w:shd w:val="clear" w:color="auto" w:fill="F2F2F2" w:themeFill="background1" w:themeFillShade="F2"/>
          </w:tcPr>
          <w:p w:rsidR="00384FB4" w:rsidRDefault="00384FB4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Visibilidad</w:t>
            </w:r>
          </w:p>
        </w:tc>
        <w:tc>
          <w:tcPr>
            <w:tcW w:w="2412" w:type="dxa"/>
            <w:gridSpan w:val="2"/>
            <w:shd w:val="clear" w:color="auto" w:fill="F2F2F2" w:themeFill="background1" w:themeFillShade="F2"/>
          </w:tcPr>
          <w:p w:rsidR="00384FB4" w:rsidRDefault="00384FB4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Nombre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384FB4" w:rsidRDefault="00384FB4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Parámetros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</w:tcPr>
          <w:p w:rsidR="00384FB4" w:rsidRDefault="00384FB4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dato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:rsidR="00384FB4" w:rsidRDefault="00384FB4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Tipo de retorno</w:t>
            </w:r>
          </w:p>
        </w:tc>
      </w:tr>
      <w:tr w:rsidR="00384FB4" w:rsidTr="005545FC">
        <w:tc>
          <w:tcPr>
            <w:tcW w:w="1271" w:type="dxa"/>
          </w:tcPr>
          <w:p w:rsidR="00384FB4" w:rsidRDefault="00384FB4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Public</w:t>
            </w:r>
            <w:proofErr w:type="spellEnd"/>
          </w:p>
        </w:tc>
        <w:tc>
          <w:tcPr>
            <w:tcW w:w="2412" w:type="dxa"/>
            <w:gridSpan w:val="2"/>
          </w:tcPr>
          <w:p w:rsidR="00384FB4" w:rsidRDefault="00384FB4" w:rsidP="00384FB4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conectarGoogleMaps</w:t>
            </w:r>
            <w:proofErr w:type="spellEnd"/>
          </w:p>
        </w:tc>
        <w:tc>
          <w:tcPr>
            <w:tcW w:w="1800" w:type="dxa"/>
            <w:gridSpan w:val="2"/>
          </w:tcPr>
          <w:p w:rsidR="00384FB4" w:rsidRDefault="00384FB4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stringConexion</w:t>
            </w:r>
            <w:proofErr w:type="spellEnd"/>
          </w:p>
        </w:tc>
        <w:tc>
          <w:tcPr>
            <w:tcW w:w="1800" w:type="dxa"/>
            <w:gridSpan w:val="2"/>
          </w:tcPr>
          <w:p w:rsidR="00384FB4" w:rsidRDefault="00384FB4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String</w:t>
            </w:r>
            <w:proofErr w:type="spellEnd"/>
          </w:p>
        </w:tc>
        <w:tc>
          <w:tcPr>
            <w:tcW w:w="1800" w:type="dxa"/>
          </w:tcPr>
          <w:p w:rsidR="00384FB4" w:rsidRDefault="00384FB4" w:rsidP="00056652">
            <w:pPr>
              <w:rPr>
                <w:lang w:val="es-ES_tradnl" w:eastAsia="es-ES"/>
              </w:rPr>
            </w:pPr>
            <w:proofErr w:type="spellStart"/>
            <w:r>
              <w:rPr>
                <w:lang w:val="es-ES_tradnl" w:eastAsia="es-ES"/>
              </w:rPr>
              <w:t>Void</w:t>
            </w:r>
            <w:proofErr w:type="spellEnd"/>
          </w:p>
        </w:tc>
      </w:tr>
      <w:tr w:rsidR="00384FB4" w:rsidTr="005545FC">
        <w:tc>
          <w:tcPr>
            <w:tcW w:w="4853" w:type="dxa"/>
            <w:gridSpan w:val="4"/>
            <w:shd w:val="clear" w:color="auto" w:fill="F2F2F2" w:themeFill="background1" w:themeFillShade="F2"/>
          </w:tcPr>
          <w:p w:rsidR="00384FB4" w:rsidRPr="007D1115" w:rsidRDefault="00384FB4" w:rsidP="00056652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Dependencias</w:t>
            </w:r>
          </w:p>
        </w:tc>
        <w:tc>
          <w:tcPr>
            <w:tcW w:w="4230" w:type="dxa"/>
            <w:gridSpan w:val="4"/>
          </w:tcPr>
          <w:p w:rsidR="00384FB4" w:rsidRDefault="00384FB4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  <w:tr w:rsidR="00384FB4" w:rsidTr="005545FC">
        <w:tc>
          <w:tcPr>
            <w:tcW w:w="4853" w:type="dxa"/>
            <w:gridSpan w:val="4"/>
            <w:shd w:val="clear" w:color="auto" w:fill="F2F2F2" w:themeFill="background1" w:themeFillShade="F2"/>
          </w:tcPr>
          <w:p w:rsidR="00384FB4" w:rsidRPr="007D1115" w:rsidRDefault="00384FB4" w:rsidP="00056652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Padres</w:t>
            </w:r>
          </w:p>
        </w:tc>
        <w:tc>
          <w:tcPr>
            <w:tcW w:w="4230" w:type="dxa"/>
            <w:gridSpan w:val="4"/>
          </w:tcPr>
          <w:p w:rsidR="00384FB4" w:rsidRDefault="00384FB4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  <w:tr w:rsidR="00384FB4" w:rsidTr="005545FC">
        <w:tc>
          <w:tcPr>
            <w:tcW w:w="4853" w:type="dxa"/>
            <w:gridSpan w:val="4"/>
            <w:shd w:val="clear" w:color="auto" w:fill="F2F2F2" w:themeFill="background1" w:themeFillShade="F2"/>
          </w:tcPr>
          <w:p w:rsidR="00384FB4" w:rsidRPr="007D1115" w:rsidRDefault="00384FB4" w:rsidP="00056652">
            <w:pPr>
              <w:rPr>
                <w:color w:val="0094C8"/>
                <w:lang w:val="es-ES_tradnl" w:eastAsia="es-ES"/>
              </w:rPr>
            </w:pPr>
            <w:r w:rsidRPr="007D1115">
              <w:rPr>
                <w:color w:val="0094C8"/>
                <w:lang w:val="es-ES_tradnl" w:eastAsia="es-ES"/>
              </w:rPr>
              <w:t>Implementación</w:t>
            </w:r>
          </w:p>
        </w:tc>
        <w:tc>
          <w:tcPr>
            <w:tcW w:w="4230" w:type="dxa"/>
            <w:gridSpan w:val="4"/>
          </w:tcPr>
          <w:p w:rsidR="00384FB4" w:rsidRDefault="00384FB4" w:rsidP="00056652">
            <w:pPr>
              <w:rPr>
                <w:lang w:val="es-ES_tradnl" w:eastAsia="es-ES"/>
              </w:rPr>
            </w:pPr>
            <w:r>
              <w:rPr>
                <w:lang w:val="es-ES_tradnl" w:eastAsia="es-ES"/>
              </w:rPr>
              <w:t>-</w:t>
            </w:r>
          </w:p>
        </w:tc>
      </w:tr>
    </w:tbl>
    <w:p w:rsidR="00C27C82" w:rsidRPr="00C27C82" w:rsidRDefault="00C27C82" w:rsidP="00C27C82">
      <w:pPr>
        <w:rPr>
          <w:lang w:val="es-ES_tradnl" w:eastAsia="es-ES"/>
        </w:rPr>
      </w:pPr>
    </w:p>
    <w:sectPr w:rsidR="00C27C82" w:rsidRPr="00C27C82" w:rsidSect="006654A4">
      <w:headerReference w:type="even" r:id="rId13"/>
      <w:footerReference w:type="default" r:id="rId14"/>
      <w:pgSz w:w="12240" w:h="15840" w:code="1"/>
      <w:pgMar w:top="1701" w:right="1701" w:bottom="1474" w:left="205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91D" w:rsidRDefault="0015291D">
      <w:r>
        <w:separator/>
      </w:r>
    </w:p>
    <w:p w:rsidR="0015291D" w:rsidRDefault="0015291D"/>
  </w:endnote>
  <w:endnote w:type="continuationSeparator" w:id="0">
    <w:p w:rsidR="0015291D" w:rsidRDefault="0015291D">
      <w:r>
        <w:continuationSeparator/>
      </w:r>
    </w:p>
    <w:p w:rsidR="0015291D" w:rsidRDefault="001529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652" w:rsidRDefault="00056652" w:rsidP="00897FEE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18</w:t>
    </w:r>
    <w:r>
      <w:fldChar w:fldCharType="end"/>
    </w:r>
  </w:p>
  <w:p w:rsidR="00056652" w:rsidRDefault="00056652" w:rsidP="00897FEE">
    <w:pPr>
      <w:ind w:right="360"/>
    </w:pPr>
  </w:p>
  <w:p w:rsidR="00056652" w:rsidRDefault="0005665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652" w:rsidRDefault="00056652" w:rsidP="00897FEE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652" w:rsidRDefault="00056652" w:rsidP="005E3C8D">
    <w:pPr>
      <w:pStyle w:val="PiedePgina"/>
      <w:jc w:val="left"/>
    </w:pPr>
    <w:r>
      <w:rPr>
        <w:noProof/>
        <w:lang w:val="es-ES" w:eastAsia="es-ES"/>
      </w:rPr>
      <w:drawing>
        <wp:anchor distT="0" distB="0" distL="114300" distR="114300" simplePos="0" relativeHeight="251665920" behindDoc="1" locked="0" layoutInCell="1" allowOverlap="1" wp14:anchorId="4AAA6910" wp14:editId="068D5CA3">
          <wp:simplePos x="0" y="0"/>
          <wp:positionH relativeFrom="column">
            <wp:posOffset>2398395</wp:posOffset>
          </wp:positionH>
          <wp:positionV relativeFrom="paragraph">
            <wp:posOffset>-264795</wp:posOffset>
          </wp:positionV>
          <wp:extent cx="676275" cy="419100"/>
          <wp:effectExtent l="0" t="0" r="9525" b="0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uscoChoz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228CA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8279A2D" wp14:editId="22529CB2">
              <wp:simplePos x="0" y="0"/>
              <wp:positionH relativeFrom="margin">
                <wp:posOffset>5495800</wp:posOffset>
              </wp:positionH>
              <wp:positionV relativeFrom="paragraph">
                <wp:posOffset>-28499</wp:posOffset>
              </wp:positionV>
              <wp:extent cx="329184" cy="282575"/>
              <wp:effectExtent l="0" t="0" r="0" b="317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184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56652" w:rsidRPr="008339E1" w:rsidRDefault="00056652" w:rsidP="009A2AA7">
                          <w:pPr>
                            <w:pStyle w:val="NmerodePgina"/>
                          </w:pPr>
                          <w:r>
                            <w:fldChar w:fldCharType="begin"/>
                          </w:r>
                          <w:r>
                            <w:instrText xml:space="preserve"> NUMPAGES  \# "0" \* Arabic  \* MERGEFORMAT </w:instrText>
                          </w:r>
                          <w:r>
                            <w:fldChar w:fldCharType="separate"/>
                          </w:r>
                          <w:r w:rsidR="00450646">
                            <w:rPr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279A2D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9" type="#_x0000_t202" style="position:absolute;margin-left:432.75pt;margin-top:-2.25pt;width:25.9pt;height:22.2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" filled="f" stroked="f">
              <v:textbox>
                <w:txbxContent>
                  <w:p w:rsidR="00056652" w:rsidRPr="008339E1" w:rsidRDefault="00056652" w:rsidP="009A2AA7">
                    <w:pPr>
                      <w:pStyle w:val="NmerodePgina"/>
                    </w:pPr>
                    <w:r>
                      <w:fldChar w:fldCharType="begin"/>
                    </w:r>
                    <w:r>
                      <w:instrText xml:space="preserve"> NUMPAGES  \# "0" \* Arabic  \* MERGEFORMAT </w:instrText>
                    </w:r>
                    <w:r>
                      <w:fldChar w:fldCharType="separate"/>
                    </w:r>
                    <w:r w:rsidR="00450646">
                      <w:rPr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228CA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04B6423" wp14:editId="774D7445">
              <wp:simplePos x="0" y="0"/>
              <wp:positionH relativeFrom="margin">
                <wp:align>right</wp:align>
              </wp:positionH>
              <wp:positionV relativeFrom="paragraph">
                <wp:posOffset>-28194</wp:posOffset>
              </wp:positionV>
              <wp:extent cx="297180" cy="282575"/>
              <wp:effectExtent l="0" t="0" r="0" b="317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56652" w:rsidRPr="008339E1" w:rsidRDefault="00056652" w:rsidP="00897FEE">
                          <w:pPr>
                            <w:pStyle w:val="NmerodePgina"/>
                          </w:pPr>
                          <w:r w:rsidRPr="008339E1">
                            <w:fldChar w:fldCharType="begin"/>
                          </w:r>
                          <w:r w:rsidRPr="008339E1">
                            <w:instrText xml:space="preserve"> PAGE </w:instrText>
                          </w:r>
                          <w:r w:rsidRPr="008339E1">
                            <w:fldChar w:fldCharType="separate"/>
                          </w:r>
                          <w:r w:rsidR="00450646">
                            <w:rPr>
                              <w:noProof/>
                            </w:rPr>
                            <w:t>10</w:t>
                          </w:r>
                          <w:r w:rsidRPr="008339E1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4B6423" id="Text Box 3" o:spid="_x0000_s1030" type="#_x0000_t202" style="position:absolute;margin-left:-27.8pt;margin-top:-2.2pt;width:23.4pt;height:22.25pt;z-index:251655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" filled="f" stroked="f">
              <v:textbox>
                <w:txbxContent>
                  <w:p w:rsidR="00056652" w:rsidRPr="008339E1" w:rsidRDefault="00056652" w:rsidP="00897FEE">
                    <w:pPr>
                      <w:pStyle w:val="NmerodePgina"/>
                    </w:pPr>
                    <w:r w:rsidRPr="008339E1">
                      <w:fldChar w:fldCharType="begin"/>
                    </w:r>
                    <w:r w:rsidRPr="008339E1">
                      <w:instrText xml:space="preserve"> PAGE </w:instrText>
                    </w:r>
                    <w:r w:rsidRPr="008339E1">
                      <w:fldChar w:fldCharType="separate"/>
                    </w:r>
                    <w:r w:rsidR="00450646">
                      <w:rPr>
                        <w:noProof/>
                      </w:rPr>
                      <w:t>10</w:t>
                    </w:r>
                    <w:r w:rsidRPr="008339E1"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A063EA1" wp14:editId="2C9D4AAE">
              <wp:simplePos x="0" y="0"/>
              <wp:positionH relativeFrom="leftMargin">
                <wp:posOffset>497434</wp:posOffset>
              </wp:positionH>
              <wp:positionV relativeFrom="paragraph">
                <wp:posOffset>-102489</wp:posOffset>
              </wp:positionV>
              <wp:extent cx="1060704" cy="359308"/>
              <wp:effectExtent l="0" t="0" r="0" b="3175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0704" cy="3593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56652" w:rsidRDefault="00056652" w:rsidP="009C09F1">
                          <w:pPr>
                            <w:pStyle w:val="PiedePgina"/>
                          </w:pPr>
                          <w:r>
                            <w:t>BuscoChoza.com</w:t>
                          </w:r>
                        </w:p>
                        <w:p w:rsidR="00056652" w:rsidRPr="0053797D" w:rsidRDefault="00056652" w:rsidP="009C09F1">
                          <w:pPr>
                            <w:pStyle w:val="PiedePgina"/>
                          </w:pPr>
                          <w:r>
                            <w:t>Versión</w:t>
                          </w:r>
                          <w:r w:rsidRPr="0053797D">
                            <w:t xml:space="preserve"> </w:t>
                          </w:r>
                          <w:r>
                            <w:t xml:space="preserve"> 1.0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63EA1" id="Text Box 9" o:spid="_x0000_s1031" type="#_x0000_t202" style="position:absolute;margin-left:39.15pt;margin-top:-8.05pt;width:83.5pt;height:28.3pt;z-index:251656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" filled="f" stroked="f">
              <v:textbox>
                <w:txbxContent>
                  <w:p w:rsidR="00056652" w:rsidRDefault="00056652" w:rsidP="009C09F1">
                    <w:pPr>
                      <w:pStyle w:val="PiedePgina"/>
                    </w:pPr>
                    <w:r>
                      <w:t>BuscoChoza.com</w:t>
                    </w:r>
                  </w:p>
                  <w:p w:rsidR="00056652" w:rsidRPr="0053797D" w:rsidRDefault="00056652" w:rsidP="009C09F1">
                    <w:pPr>
                      <w:pStyle w:val="PiedePgina"/>
                    </w:pPr>
                    <w:r>
                      <w:t>Versión</w:t>
                    </w:r>
                    <w:r w:rsidRPr="0053797D">
                      <w:t xml:space="preserve"> </w:t>
                    </w:r>
                    <w:r>
                      <w:t xml:space="preserve">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946C4C9" wp14:editId="1AF8291D">
              <wp:simplePos x="0" y="0"/>
              <wp:positionH relativeFrom="page">
                <wp:align>left</wp:align>
              </wp:positionH>
              <wp:positionV relativeFrom="paragraph">
                <wp:posOffset>-343891</wp:posOffset>
              </wp:positionV>
              <wp:extent cx="7790688" cy="7316"/>
              <wp:effectExtent l="0" t="0" r="20320" b="31115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90688" cy="7316"/>
                      </a:xfrm>
                      <a:prstGeom prst="line">
                        <a:avLst/>
                      </a:prstGeom>
                      <a:ln w="1905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1331FC" id="Straight Connector 20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-27.1pt" to="613.45pt,-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" strokecolor="#002060" strokeweight="1.5pt">
              <v:stroke joinstyle="miter"/>
              <w10:wrap anchorx="page"/>
            </v:lin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C3DF1AF" wp14:editId="3F6D7627">
              <wp:simplePos x="0" y="0"/>
              <wp:positionH relativeFrom="column">
                <wp:posOffset>5408524</wp:posOffset>
              </wp:positionH>
              <wp:positionV relativeFrom="paragraph">
                <wp:posOffset>-336575</wp:posOffset>
              </wp:positionV>
              <wp:extent cx="87249" cy="921715"/>
              <wp:effectExtent l="0" t="0" r="8255" b="0"/>
              <wp:wrapNone/>
              <wp:docPr id="2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249" cy="921715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B8CF2E" id="Rectangle 25" o:spid="_x0000_s1026" style="position:absolute;margin-left:425.85pt;margin-top:-26.5pt;width:6.85pt;height:72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" fillcolor="#393737 [814]" stroked="f"/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91D" w:rsidRDefault="0015291D">
      <w:r>
        <w:separator/>
      </w:r>
    </w:p>
    <w:p w:rsidR="0015291D" w:rsidRDefault="0015291D"/>
  </w:footnote>
  <w:footnote w:type="continuationSeparator" w:id="0">
    <w:p w:rsidR="0015291D" w:rsidRDefault="0015291D">
      <w:r>
        <w:continuationSeparator/>
      </w:r>
    </w:p>
    <w:p w:rsidR="0015291D" w:rsidRDefault="0015291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652" w:rsidRDefault="00056652" w:rsidP="00897FEE"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3BA81BF" wp14:editId="15104FDC">
              <wp:simplePos x="0" y="0"/>
              <wp:positionH relativeFrom="column">
                <wp:posOffset>960120</wp:posOffset>
              </wp:positionH>
              <wp:positionV relativeFrom="paragraph">
                <wp:posOffset>-407035</wp:posOffset>
              </wp:positionV>
              <wp:extent cx="119380" cy="457200"/>
              <wp:effectExtent l="0" t="2540" r="4445" b="0"/>
              <wp:wrapNone/>
              <wp:docPr id="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938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86A311" id="Rectangle 1" o:spid="_x0000_s1026" style="position:absolute;margin-left:75.6pt;margin-top:-32.05pt;width:9.4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652" w:rsidRDefault="000566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30B32"/>
    <w:multiLevelType w:val="hybridMultilevel"/>
    <w:tmpl w:val="8CFC2660"/>
    <w:lvl w:ilvl="0" w:tplc="99D6509C">
      <w:start w:val="1"/>
      <w:numFmt w:val="bullet"/>
      <w:pStyle w:val="ListaTabla"/>
      <w:lvlText w:val=""/>
      <w:lvlJc w:val="left"/>
      <w:pPr>
        <w:tabs>
          <w:tab w:val="num" w:pos="423"/>
        </w:tabs>
        <w:ind w:left="4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3"/>
        </w:tabs>
        <w:ind w:left="1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3"/>
        </w:tabs>
        <w:ind w:left="1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3"/>
        </w:tabs>
        <w:ind w:left="2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3"/>
        </w:tabs>
        <w:ind w:left="3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3"/>
        </w:tabs>
        <w:ind w:left="4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3"/>
        </w:tabs>
        <w:ind w:left="4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3"/>
        </w:tabs>
        <w:ind w:left="5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3"/>
        </w:tabs>
        <w:ind w:left="6183" w:hanging="360"/>
      </w:pPr>
      <w:rPr>
        <w:rFonts w:ascii="Wingdings" w:hAnsi="Wingdings" w:hint="default"/>
      </w:rPr>
    </w:lvl>
  </w:abstractNum>
  <w:abstractNum w:abstractNumId="1">
    <w:nsid w:val="0ABC03ED"/>
    <w:multiLevelType w:val="hybridMultilevel"/>
    <w:tmpl w:val="A314DC3C"/>
    <w:lvl w:ilvl="0" w:tplc="140A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">
    <w:nsid w:val="0B881DF2"/>
    <w:multiLevelType w:val="hybridMultilevel"/>
    <w:tmpl w:val="20084C00"/>
    <w:lvl w:ilvl="0" w:tplc="FDC63FFC">
      <w:start w:val="1"/>
      <w:numFmt w:val="decimal"/>
      <w:pStyle w:val="Heading4"/>
      <w:lvlText w:val="%1."/>
      <w:lvlJc w:val="left"/>
      <w:pPr>
        <w:ind w:left="2880" w:hanging="360"/>
      </w:pPr>
      <w:rPr>
        <w:rFonts w:ascii="Segoe UI Light" w:hAnsi="Segoe UI Light" w:hint="default"/>
        <w:b w:val="0"/>
        <w:i w:val="0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3600" w:hanging="360"/>
      </w:pPr>
    </w:lvl>
    <w:lvl w:ilvl="2" w:tplc="140A001B" w:tentative="1">
      <w:start w:val="1"/>
      <w:numFmt w:val="lowerRoman"/>
      <w:lvlText w:val="%3."/>
      <w:lvlJc w:val="right"/>
      <w:pPr>
        <w:ind w:left="4320" w:hanging="180"/>
      </w:pPr>
    </w:lvl>
    <w:lvl w:ilvl="3" w:tplc="140A000F" w:tentative="1">
      <w:start w:val="1"/>
      <w:numFmt w:val="decimal"/>
      <w:lvlText w:val="%4."/>
      <w:lvlJc w:val="left"/>
      <w:pPr>
        <w:ind w:left="5040" w:hanging="360"/>
      </w:pPr>
    </w:lvl>
    <w:lvl w:ilvl="4" w:tplc="140A0019" w:tentative="1">
      <w:start w:val="1"/>
      <w:numFmt w:val="lowerLetter"/>
      <w:lvlText w:val="%5."/>
      <w:lvlJc w:val="left"/>
      <w:pPr>
        <w:ind w:left="5760" w:hanging="360"/>
      </w:pPr>
    </w:lvl>
    <w:lvl w:ilvl="5" w:tplc="140A001B" w:tentative="1">
      <w:start w:val="1"/>
      <w:numFmt w:val="lowerRoman"/>
      <w:lvlText w:val="%6."/>
      <w:lvlJc w:val="right"/>
      <w:pPr>
        <w:ind w:left="6480" w:hanging="180"/>
      </w:pPr>
    </w:lvl>
    <w:lvl w:ilvl="6" w:tplc="140A000F" w:tentative="1">
      <w:start w:val="1"/>
      <w:numFmt w:val="decimal"/>
      <w:lvlText w:val="%7."/>
      <w:lvlJc w:val="left"/>
      <w:pPr>
        <w:ind w:left="7200" w:hanging="360"/>
      </w:pPr>
    </w:lvl>
    <w:lvl w:ilvl="7" w:tplc="140A0019" w:tentative="1">
      <w:start w:val="1"/>
      <w:numFmt w:val="lowerLetter"/>
      <w:lvlText w:val="%8."/>
      <w:lvlJc w:val="left"/>
      <w:pPr>
        <w:ind w:left="7920" w:hanging="360"/>
      </w:pPr>
    </w:lvl>
    <w:lvl w:ilvl="8" w:tplc="1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0DF227AB"/>
    <w:multiLevelType w:val="multilevel"/>
    <w:tmpl w:val="FE92F5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51568F0"/>
    <w:multiLevelType w:val="hybridMultilevel"/>
    <w:tmpl w:val="1DF0C6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D0BE6"/>
    <w:multiLevelType w:val="multilevel"/>
    <w:tmpl w:val="40020F82"/>
    <w:lvl w:ilvl="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>
      <w:start w:val="1"/>
      <w:numFmt w:val="bullet"/>
      <w:lvlText w:val=""/>
      <w:lvlJc w:val="left"/>
      <w:pPr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010721"/>
    <w:multiLevelType w:val="hybridMultilevel"/>
    <w:tmpl w:val="51CC82AC"/>
    <w:lvl w:ilvl="0" w:tplc="1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>
    <w:nsid w:val="1A1122A6"/>
    <w:multiLevelType w:val="multilevel"/>
    <w:tmpl w:val="1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ACB0FE2"/>
    <w:multiLevelType w:val="hybridMultilevel"/>
    <w:tmpl w:val="2420645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4F015A"/>
    <w:multiLevelType w:val="multilevel"/>
    <w:tmpl w:val="D5966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3193" w:hanging="1134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2806" w:hanging="567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3346" w:hanging="567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139"/>
        </w:tabs>
        <w:ind w:left="2707" w:hanging="1008"/>
      </w:pPr>
      <w:rPr>
        <w:rFonts w:ascii="Arial" w:hAnsi="Arial" w:hint="default"/>
        <w:b/>
        <w:i w:val="0"/>
        <w:sz w:val="18"/>
        <w:szCs w:val="18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2851"/>
        </w:tabs>
        <w:ind w:left="2851" w:hanging="1152"/>
      </w:pPr>
      <w:rPr>
        <w:rFonts w:ascii="Arial" w:hAnsi="Arial" w:hint="default"/>
        <w:b/>
        <w:i w:val="0"/>
        <w:sz w:val="18"/>
        <w:szCs w:val="18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995"/>
        </w:tabs>
        <w:ind w:left="2995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139"/>
        </w:tabs>
        <w:ind w:left="31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83"/>
        </w:tabs>
        <w:ind w:left="3283" w:hanging="1584"/>
      </w:pPr>
      <w:rPr>
        <w:rFonts w:hint="default"/>
      </w:rPr>
    </w:lvl>
  </w:abstractNum>
  <w:abstractNum w:abstractNumId="10">
    <w:nsid w:val="1EF83B35"/>
    <w:multiLevelType w:val="hybridMultilevel"/>
    <w:tmpl w:val="52DC1DFC"/>
    <w:lvl w:ilvl="0" w:tplc="53289512">
      <w:start w:val="1"/>
      <w:numFmt w:val="decimal"/>
      <w:lvlText w:val="%1."/>
      <w:lvlJc w:val="left"/>
      <w:pPr>
        <w:ind w:left="2419" w:hanging="360"/>
      </w:pPr>
      <w:rPr>
        <w:rFonts w:ascii="Segoe UI" w:hAnsi="Segoe UI" w:hint="default"/>
        <w:b w:val="0"/>
        <w:i w:val="0"/>
        <w:color w:val="002060"/>
      </w:rPr>
    </w:lvl>
    <w:lvl w:ilvl="1" w:tplc="140A0019" w:tentative="1">
      <w:start w:val="1"/>
      <w:numFmt w:val="lowerLetter"/>
      <w:lvlText w:val="%2."/>
      <w:lvlJc w:val="left"/>
      <w:pPr>
        <w:ind w:left="3139" w:hanging="360"/>
      </w:pPr>
    </w:lvl>
    <w:lvl w:ilvl="2" w:tplc="140A001B" w:tentative="1">
      <w:start w:val="1"/>
      <w:numFmt w:val="lowerRoman"/>
      <w:lvlText w:val="%3."/>
      <w:lvlJc w:val="right"/>
      <w:pPr>
        <w:ind w:left="3859" w:hanging="180"/>
      </w:pPr>
    </w:lvl>
    <w:lvl w:ilvl="3" w:tplc="140A000F" w:tentative="1">
      <w:start w:val="1"/>
      <w:numFmt w:val="decimal"/>
      <w:lvlText w:val="%4."/>
      <w:lvlJc w:val="left"/>
      <w:pPr>
        <w:ind w:left="4579" w:hanging="360"/>
      </w:pPr>
    </w:lvl>
    <w:lvl w:ilvl="4" w:tplc="140A0019" w:tentative="1">
      <w:start w:val="1"/>
      <w:numFmt w:val="lowerLetter"/>
      <w:lvlText w:val="%5."/>
      <w:lvlJc w:val="left"/>
      <w:pPr>
        <w:ind w:left="5299" w:hanging="360"/>
      </w:pPr>
    </w:lvl>
    <w:lvl w:ilvl="5" w:tplc="140A001B" w:tentative="1">
      <w:start w:val="1"/>
      <w:numFmt w:val="lowerRoman"/>
      <w:lvlText w:val="%6."/>
      <w:lvlJc w:val="right"/>
      <w:pPr>
        <w:ind w:left="6019" w:hanging="180"/>
      </w:pPr>
    </w:lvl>
    <w:lvl w:ilvl="6" w:tplc="140A000F" w:tentative="1">
      <w:start w:val="1"/>
      <w:numFmt w:val="decimal"/>
      <w:lvlText w:val="%7."/>
      <w:lvlJc w:val="left"/>
      <w:pPr>
        <w:ind w:left="6739" w:hanging="360"/>
      </w:pPr>
    </w:lvl>
    <w:lvl w:ilvl="7" w:tplc="140A0019" w:tentative="1">
      <w:start w:val="1"/>
      <w:numFmt w:val="lowerLetter"/>
      <w:lvlText w:val="%8."/>
      <w:lvlJc w:val="left"/>
      <w:pPr>
        <w:ind w:left="7459" w:hanging="360"/>
      </w:pPr>
    </w:lvl>
    <w:lvl w:ilvl="8" w:tplc="140A001B" w:tentative="1">
      <w:start w:val="1"/>
      <w:numFmt w:val="lowerRoman"/>
      <w:lvlText w:val="%9."/>
      <w:lvlJc w:val="right"/>
      <w:pPr>
        <w:ind w:left="8179" w:hanging="180"/>
      </w:pPr>
    </w:lvl>
  </w:abstractNum>
  <w:abstractNum w:abstractNumId="11">
    <w:nsid w:val="25555701"/>
    <w:multiLevelType w:val="hybridMultilevel"/>
    <w:tmpl w:val="149E63D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DF7D99"/>
    <w:multiLevelType w:val="hybridMultilevel"/>
    <w:tmpl w:val="8AF2F4C4"/>
    <w:lvl w:ilvl="0" w:tplc="E96A4236">
      <w:start w:val="1"/>
      <w:numFmt w:val="bullet"/>
      <w:lvlText w:val=""/>
      <w:lvlJc w:val="left"/>
      <w:pPr>
        <w:ind w:left="1800" w:hanging="360"/>
      </w:pPr>
      <w:rPr>
        <w:rFonts w:ascii="Webdings" w:hAnsi="Webdings" w:hint="default"/>
      </w:rPr>
    </w:lvl>
    <w:lvl w:ilvl="1" w:tplc="1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10C6196"/>
    <w:multiLevelType w:val="multilevel"/>
    <w:tmpl w:val="CDD05786"/>
    <w:lvl w:ilvl="0">
      <w:start w:val="1"/>
      <w:numFmt w:val="lowerLetter"/>
      <w:pStyle w:val="ListaconLetras"/>
      <w:lvlText w:val="%1."/>
      <w:lvlJc w:val="left"/>
      <w:pPr>
        <w:tabs>
          <w:tab w:val="num" w:pos="0"/>
        </w:tabs>
        <w:ind w:left="1944" w:hanging="245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:lang w:val="es-E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Restart w:val="0"/>
      <w:suff w:val="space"/>
      <w:lvlText w:val="%2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0"/>
        <w:szCs w:val="20"/>
        <w:u w:val="none"/>
      </w:rPr>
    </w:lvl>
    <w:lvl w:ilvl="2">
      <w:start w:val="1"/>
      <w:numFmt w:val="none"/>
      <w:lvlText w:val="%3"/>
      <w:lvlJc w:val="left"/>
      <w:pPr>
        <w:tabs>
          <w:tab w:val="num" w:pos="1397"/>
        </w:tabs>
        <w:ind w:left="1397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17"/>
        </w:tabs>
        <w:ind w:left="2117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477"/>
        </w:tabs>
        <w:ind w:left="2477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7"/>
        </w:tabs>
        <w:ind w:left="2837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97"/>
        </w:tabs>
        <w:ind w:left="3197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557"/>
        </w:tabs>
        <w:ind w:left="3557" w:hanging="360"/>
      </w:pPr>
      <w:rPr>
        <w:rFonts w:hint="default"/>
      </w:rPr>
    </w:lvl>
  </w:abstractNum>
  <w:abstractNum w:abstractNumId="14">
    <w:nsid w:val="314F5E54"/>
    <w:multiLevelType w:val="hybridMultilevel"/>
    <w:tmpl w:val="2690DA00"/>
    <w:lvl w:ilvl="0" w:tplc="14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5">
    <w:nsid w:val="4367776F"/>
    <w:multiLevelType w:val="hybridMultilevel"/>
    <w:tmpl w:val="4CC0BFDC"/>
    <w:lvl w:ilvl="0" w:tplc="0C4C11FE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  <w:b w:val="0"/>
        <w:i w:val="0"/>
        <w:color w:val="002060"/>
        <w:position w:val="0"/>
        <w:u w:val="none"/>
        <w14:numSpacing w14:val="tabular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FD67AF"/>
    <w:multiLevelType w:val="hybridMultilevel"/>
    <w:tmpl w:val="70B2C44A"/>
    <w:lvl w:ilvl="0" w:tplc="C3CE6A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5227C4"/>
    <w:multiLevelType w:val="hybridMultilevel"/>
    <w:tmpl w:val="A2D8BCA6"/>
    <w:lvl w:ilvl="0" w:tplc="8612F680">
      <w:start w:val="1"/>
      <w:numFmt w:val="lowerRoman"/>
      <w:pStyle w:val="ListaconLetras2"/>
      <w:lvlText w:val="%1."/>
      <w:lvlJc w:val="left"/>
      <w:pPr>
        <w:tabs>
          <w:tab w:val="num" w:pos="0"/>
        </w:tabs>
        <w:ind w:left="2376" w:hanging="360"/>
      </w:pPr>
      <w:rPr>
        <w:rFonts w:ascii="Arial" w:hAnsi="Arial" w:hint="default"/>
        <w:b/>
        <w:i w:val="0"/>
        <w:color w:val="00000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917CFE"/>
    <w:multiLevelType w:val="hybridMultilevel"/>
    <w:tmpl w:val="805A8694"/>
    <w:lvl w:ilvl="0" w:tplc="AAC6F80C">
      <w:start w:val="1"/>
      <w:numFmt w:val="bullet"/>
      <w:pStyle w:val="Lista31"/>
      <w:lvlText w:val="▫"/>
      <w:lvlJc w:val="left"/>
      <w:pPr>
        <w:tabs>
          <w:tab w:val="num" w:pos="2794"/>
        </w:tabs>
        <w:ind w:left="2794" w:hanging="360"/>
      </w:pPr>
      <w:rPr>
        <w:rFonts w:ascii="Times New Roman" w:hAnsi="Times New Roman" w:cs="Times New Roman" w:hint="default"/>
        <w:b w:val="0"/>
        <w:i w:val="0"/>
        <w:color w:val="000000"/>
        <w:sz w:val="18"/>
        <w:szCs w:val="18"/>
        <w:effect w:val="none"/>
        <w:lang w:val="es-ES_tradn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C5B0F98"/>
    <w:multiLevelType w:val="multilevel"/>
    <w:tmpl w:val="DCB6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14E613E"/>
    <w:multiLevelType w:val="multilevel"/>
    <w:tmpl w:val="3C70F59E"/>
    <w:numStyleLink w:val="Style1"/>
  </w:abstractNum>
  <w:abstractNum w:abstractNumId="21">
    <w:nsid w:val="56CF065F"/>
    <w:multiLevelType w:val="multilevel"/>
    <w:tmpl w:val="108054B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575C3174"/>
    <w:multiLevelType w:val="hybridMultilevel"/>
    <w:tmpl w:val="7CD8DBBC"/>
    <w:lvl w:ilvl="0" w:tplc="B330BDBC">
      <w:start w:val="1"/>
      <w:numFmt w:val="bullet"/>
      <w:pStyle w:val="Lista21"/>
      <w:lvlText w:val="▫"/>
      <w:lvlJc w:val="left"/>
      <w:pPr>
        <w:tabs>
          <w:tab w:val="num" w:pos="2462"/>
        </w:tabs>
        <w:ind w:left="2462" w:hanging="360"/>
      </w:pPr>
      <w:rPr>
        <w:rFonts w:ascii="Times New Roman" w:hAnsi="Times New Roman" w:cs="Times New Roman" w:hint="default"/>
        <w:b w:val="0"/>
        <w:i w:val="0"/>
        <w:sz w:val="28"/>
        <w:szCs w:val="28"/>
        <w:effect w:val="none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3">
    <w:nsid w:val="5F2E35AE"/>
    <w:multiLevelType w:val="multilevel"/>
    <w:tmpl w:val="3C70F59E"/>
    <w:numStyleLink w:val="Style1"/>
  </w:abstractNum>
  <w:abstractNum w:abstractNumId="24">
    <w:nsid w:val="5F8241AB"/>
    <w:multiLevelType w:val="hybridMultilevel"/>
    <w:tmpl w:val="7176208E"/>
    <w:lvl w:ilvl="0" w:tplc="221A8720">
      <w:start w:val="1"/>
      <w:numFmt w:val="decimal"/>
      <w:lvlText w:val="%1."/>
      <w:lvlJc w:val="left"/>
      <w:pPr>
        <w:ind w:left="360" w:hanging="360"/>
      </w:pPr>
      <w:rPr>
        <w:rFonts w:ascii="Segoe UI Light" w:hAnsi="Segoe UI Light" w:hint="default"/>
        <w:b w:val="0"/>
        <w:i w:val="0"/>
        <w:color w:val="002060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24C48C7"/>
    <w:multiLevelType w:val="hybridMultilevel"/>
    <w:tmpl w:val="A2DC5F76"/>
    <w:lvl w:ilvl="0" w:tplc="53AA1600">
      <w:start w:val="1"/>
      <w:numFmt w:val="decimal"/>
      <w:pStyle w:val="Procedimiento"/>
      <w:lvlText w:val="%1."/>
      <w:lvlJc w:val="left"/>
      <w:pPr>
        <w:tabs>
          <w:tab w:val="num" w:pos="0"/>
        </w:tabs>
        <w:ind w:left="2059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02"/>
        </w:tabs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2"/>
        </w:tabs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2"/>
        </w:tabs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2"/>
        </w:tabs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2"/>
        </w:tabs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2"/>
        </w:tabs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2"/>
        </w:tabs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2"/>
        </w:tabs>
        <w:ind w:left="7042" w:hanging="180"/>
      </w:pPr>
    </w:lvl>
  </w:abstractNum>
  <w:abstractNum w:abstractNumId="26">
    <w:nsid w:val="673C4313"/>
    <w:multiLevelType w:val="multilevel"/>
    <w:tmpl w:val="3C70F59E"/>
    <w:styleLink w:val="Style1"/>
    <w:lvl w:ilvl="0">
      <w:start w:val="1"/>
      <w:numFmt w:val="bullet"/>
      <w:pStyle w:val="ListParagraph"/>
      <w:lvlText w:val="-"/>
      <w:lvlJc w:val="left"/>
      <w:pPr>
        <w:ind w:left="1800" w:hanging="360"/>
      </w:pPr>
      <w:rPr>
        <w:rFonts w:ascii="Segoe UI" w:hAnsi="Segoe UI" w:hint="default"/>
        <w:b/>
        <w:sz w:val="22"/>
      </w:rPr>
    </w:lvl>
    <w:lvl w:ilvl="1">
      <w:start w:val="1"/>
      <w:numFmt w:val="bullet"/>
      <w:lvlText w:val=""/>
      <w:lvlJc w:val="left"/>
      <w:pPr>
        <w:ind w:left="2520" w:hanging="360"/>
      </w:pPr>
      <w:rPr>
        <w:rFonts w:ascii="Wingdings 2" w:hAnsi="Wingdings 2" w:hint="default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"/>
      <w:lvlJc w:val="left"/>
      <w:pPr>
        <w:ind w:left="3960" w:hanging="360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5638EA"/>
    <w:multiLevelType w:val="multilevel"/>
    <w:tmpl w:val="1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70FA6D57"/>
    <w:multiLevelType w:val="multilevel"/>
    <w:tmpl w:val="F68CE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9">
    <w:nsid w:val="73AD0810"/>
    <w:multiLevelType w:val="hybridMultilevel"/>
    <w:tmpl w:val="0DAA930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505B7B"/>
    <w:multiLevelType w:val="multilevel"/>
    <w:tmpl w:val="3C70F59E"/>
    <w:numStyleLink w:val="Style1"/>
  </w:abstractNum>
  <w:abstractNum w:abstractNumId="31">
    <w:nsid w:val="79394D58"/>
    <w:multiLevelType w:val="hybridMultilevel"/>
    <w:tmpl w:val="03148C22"/>
    <w:lvl w:ilvl="0" w:tplc="E91C7520">
      <w:start w:val="1"/>
      <w:numFmt w:val="decimal"/>
      <w:lvlText w:val="%1."/>
      <w:lvlJc w:val="left"/>
      <w:pPr>
        <w:ind w:left="2160" w:hanging="360"/>
      </w:pPr>
      <w:rPr>
        <w:rFonts w:ascii="Segoe UI Light" w:hAnsi="Segoe UI Light" w:hint="default"/>
        <w:b w:val="0"/>
        <w:i w:val="0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2880" w:hanging="360"/>
      </w:pPr>
    </w:lvl>
    <w:lvl w:ilvl="2" w:tplc="140A001B" w:tentative="1">
      <w:start w:val="1"/>
      <w:numFmt w:val="lowerRoman"/>
      <w:lvlText w:val="%3."/>
      <w:lvlJc w:val="right"/>
      <w:pPr>
        <w:ind w:left="3600" w:hanging="180"/>
      </w:pPr>
    </w:lvl>
    <w:lvl w:ilvl="3" w:tplc="140A000F" w:tentative="1">
      <w:start w:val="1"/>
      <w:numFmt w:val="decimal"/>
      <w:lvlText w:val="%4."/>
      <w:lvlJc w:val="left"/>
      <w:pPr>
        <w:ind w:left="4320" w:hanging="360"/>
      </w:pPr>
    </w:lvl>
    <w:lvl w:ilvl="4" w:tplc="140A0019" w:tentative="1">
      <w:start w:val="1"/>
      <w:numFmt w:val="lowerLetter"/>
      <w:lvlText w:val="%5."/>
      <w:lvlJc w:val="left"/>
      <w:pPr>
        <w:ind w:left="5040" w:hanging="360"/>
      </w:pPr>
    </w:lvl>
    <w:lvl w:ilvl="5" w:tplc="140A001B" w:tentative="1">
      <w:start w:val="1"/>
      <w:numFmt w:val="lowerRoman"/>
      <w:lvlText w:val="%6."/>
      <w:lvlJc w:val="right"/>
      <w:pPr>
        <w:ind w:left="5760" w:hanging="180"/>
      </w:pPr>
    </w:lvl>
    <w:lvl w:ilvl="6" w:tplc="140A000F" w:tentative="1">
      <w:start w:val="1"/>
      <w:numFmt w:val="decimal"/>
      <w:lvlText w:val="%7."/>
      <w:lvlJc w:val="left"/>
      <w:pPr>
        <w:ind w:left="6480" w:hanging="360"/>
      </w:pPr>
    </w:lvl>
    <w:lvl w:ilvl="7" w:tplc="140A0019" w:tentative="1">
      <w:start w:val="1"/>
      <w:numFmt w:val="lowerLetter"/>
      <w:lvlText w:val="%8."/>
      <w:lvlJc w:val="left"/>
      <w:pPr>
        <w:ind w:left="7200" w:hanging="360"/>
      </w:pPr>
    </w:lvl>
    <w:lvl w:ilvl="8" w:tplc="1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7BD14F78"/>
    <w:multiLevelType w:val="hybridMultilevel"/>
    <w:tmpl w:val="02BC58AE"/>
    <w:lvl w:ilvl="0" w:tplc="DF2EA8E8">
      <w:start w:val="1"/>
      <w:numFmt w:val="lowerLetter"/>
      <w:lvlText w:val="%1."/>
      <w:lvlJc w:val="left"/>
      <w:pPr>
        <w:tabs>
          <w:tab w:val="num" w:pos="2419"/>
        </w:tabs>
        <w:ind w:left="2419" w:hanging="36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D765E50"/>
    <w:multiLevelType w:val="multilevel"/>
    <w:tmpl w:val="D4D23D5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414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>
    <w:nsid w:val="7FCA45FA"/>
    <w:multiLevelType w:val="hybridMultilevel"/>
    <w:tmpl w:val="3AF2E578"/>
    <w:lvl w:ilvl="0" w:tplc="D6EA766A">
      <w:start w:val="1"/>
      <w:numFmt w:val="bullet"/>
      <w:pStyle w:val="Lista1"/>
      <w:lvlText w:val=""/>
      <w:lvlJc w:val="left"/>
      <w:pPr>
        <w:tabs>
          <w:tab w:val="num" w:pos="2059"/>
        </w:tabs>
        <w:ind w:left="2059" w:hanging="360"/>
      </w:pPr>
      <w:rPr>
        <w:rFonts w:ascii="Wingdings 2" w:hAnsi="Wingdings 2" w:hint="default"/>
        <w:b w:val="0"/>
        <w:i w:val="0"/>
        <w:sz w:val="18"/>
        <w:szCs w:val="18"/>
        <w:lang w:val="es-E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34"/>
  </w:num>
  <w:num w:numId="4">
    <w:abstractNumId w:val="18"/>
  </w:num>
  <w:num w:numId="5">
    <w:abstractNumId w:val="17"/>
  </w:num>
  <w:num w:numId="6">
    <w:abstractNumId w:val="13"/>
  </w:num>
  <w:num w:numId="7">
    <w:abstractNumId w:val="25"/>
  </w:num>
  <w:num w:numId="8">
    <w:abstractNumId w:val="0"/>
  </w:num>
  <w:num w:numId="9">
    <w:abstractNumId w:val="32"/>
  </w:num>
  <w:num w:numId="10">
    <w:abstractNumId w:val="14"/>
  </w:num>
  <w:num w:numId="11">
    <w:abstractNumId w:val="1"/>
  </w:num>
  <w:num w:numId="12">
    <w:abstractNumId w:val="16"/>
  </w:num>
  <w:num w:numId="13">
    <w:abstractNumId w:val="4"/>
  </w:num>
  <w:num w:numId="14">
    <w:abstractNumId w:val="11"/>
  </w:num>
  <w:num w:numId="15">
    <w:abstractNumId w:val="19"/>
  </w:num>
  <w:num w:numId="16">
    <w:abstractNumId w:val="8"/>
  </w:num>
  <w:num w:numId="17">
    <w:abstractNumId w:val="29"/>
  </w:num>
  <w:num w:numId="18">
    <w:abstractNumId w:val="27"/>
  </w:num>
  <w:num w:numId="19">
    <w:abstractNumId w:val="7"/>
  </w:num>
  <w:num w:numId="20">
    <w:abstractNumId w:val="21"/>
  </w:num>
  <w:num w:numId="21">
    <w:abstractNumId w:val="24"/>
  </w:num>
  <w:num w:numId="22">
    <w:abstractNumId w:val="28"/>
  </w:num>
  <w:num w:numId="23">
    <w:abstractNumId w:val="3"/>
  </w:num>
  <w:num w:numId="24">
    <w:abstractNumId w:val="33"/>
  </w:num>
  <w:num w:numId="25">
    <w:abstractNumId w:val="10"/>
  </w:num>
  <w:num w:numId="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</w:num>
  <w:num w:numId="33">
    <w:abstractNumId w:val="12"/>
  </w:num>
  <w:num w:numId="34">
    <w:abstractNumId w:val="20"/>
  </w:num>
  <w:num w:numId="35">
    <w:abstractNumId w:val="26"/>
  </w:num>
  <w:num w:numId="36">
    <w:abstractNumId w:val="5"/>
  </w:num>
  <w:num w:numId="37">
    <w:abstractNumId w:val="6"/>
  </w:num>
  <w:num w:numId="38">
    <w:abstractNumId w:val="23"/>
  </w:num>
  <w:num w:numId="39">
    <w:abstractNumId w:val="30"/>
  </w:num>
  <w:num w:numId="4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s-ES" w:vendorID="64" w:dllVersion="131078" w:nlCheck="1" w:checkStyle="1"/>
  <w:activeWritingStyle w:appName="MSWord" w:lang="es-CR" w:vendorID="64" w:dllVersion="131078" w:nlCheck="1" w:checkStyle="1"/>
  <w:activeWritingStyle w:appName="MSWord" w:lang="es-ES_tradnl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03"/>
    <w:rsid w:val="00000128"/>
    <w:rsid w:val="000002B2"/>
    <w:rsid w:val="000010CC"/>
    <w:rsid w:val="000011EC"/>
    <w:rsid w:val="00001811"/>
    <w:rsid w:val="000023E9"/>
    <w:rsid w:val="00002EEF"/>
    <w:rsid w:val="00004871"/>
    <w:rsid w:val="00004E16"/>
    <w:rsid w:val="00005843"/>
    <w:rsid w:val="00005AD1"/>
    <w:rsid w:val="000062E1"/>
    <w:rsid w:val="00006496"/>
    <w:rsid w:val="00006A2F"/>
    <w:rsid w:val="00010598"/>
    <w:rsid w:val="000125C3"/>
    <w:rsid w:val="000128E5"/>
    <w:rsid w:val="00012B99"/>
    <w:rsid w:val="00012F4F"/>
    <w:rsid w:val="000130E9"/>
    <w:rsid w:val="00013F64"/>
    <w:rsid w:val="00015110"/>
    <w:rsid w:val="00015B97"/>
    <w:rsid w:val="000203FB"/>
    <w:rsid w:val="00021A41"/>
    <w:rsid w:val="00022245"/>
    <w:rsid w:val="00022561"/>
    <w:rsid w:val="00022FB9"/>
    <w:rsid w:val="000233A4"/>
    <w:rsid w:val="00025C10"/>
    <w:rsid w:val="00025F9B"/>
    <w:rsid w:val="00027B3F"/>
    <w:rsid w:val="00027F97"/>
    <w:rsid w:val="0003109C"/>
    <w:rsid w:val="00031FD0"/>
    <w:rsid w:val="0003237A"/>
    <w:rsid w:val="00032D9F"/>
    <w:rsid w:val="000336EE"/>
    <w:rsid w:val="00035E35"/>
    <w:rsid w:val="00036C1B"/>
    <w:rsid w:val="00036C48"/>
    <w:rsid w:val="00037774"/>
    <w:rsid w:val="00040505"/>
    <w:rsid w:val="000410A3"/>
    <w:rsid w:val="00041692"/>
    <w:rsid w:val="00042EDD"/>
    <w:rsid w:val="0004358B"/>
    <w:rsid w:val="000439F1"/>
    <w:rsid w:val="000451AD"/>
    <w:rsid w:val="000453BC"/>
    <w:rsid w:val="00045878"/>
    <w:rsid w:val="00047252"/>
    <w:rsid w:val="00050DAD"/>
    <w:rsid w:val="00051DEE"/>
    <w:rsid w:val="00051F2B"/>
    <w:rsid w:val="00052048"/>
    <w:rsid w:val="000527A7"/>
    <w:rsid w:val="00056230"/>
    <w:rsid w:val="00056652"/>
    <w:rsid w:val="000613A1"/>
    <w:rsid w:val="00061D70"/>
    <w:rsid w:val="00062290"/>
    <w:rsid w:val="0006310B"/>
    <w:rsid w:val="00063806"/>
    <w:rsid w:val="00063F0C"/>
    <w:rsid w:val="00064DED"/>
    <w:rsid w:val="00065B99"/>
    <w:rsid w:val="00065EF6"/>
    <w:rsid w:val="000665C9"/>
    <w:rsid w:val="0007148F"/>
    <w:rsid w:val="000719EE"/>
    <w:rsid w:val="0007545B"/>
    <w:rsid w:val="000754C0"/>
    <w:rsid w:val="00082C2B"/>
    <w:rsid w:val="00083F9D"/>
    <w:rsid w:val="00084D05"/>
    <w:rsid w:val="00084E8A"/>
    <w:rsid w:val="00086F25"/>
    <w:rsid w:val="000879C5"/>
    <w:rsid w:val="00090D3F"/>
    <w:rsid w:val="000927CA"/>
    <w:rsid w:val="00093034"/>
    <w:rsid w:val="00093517"/>
    <w:rsid w:val="000948E4"/>
    <w:rsid w:val="0009567D"/>
    <w:rsid w:val="00095C55"/>
    <w:rsid w:val="00095D38"/>
    <w:rsid w:val="00097D9F"/>
    <w:rsid w:val="000A495A"/>
    <w:rsid w:val="000A668A"/>
    <w:rsid w:val="000A7209"/>
    <w:rsid w:val="000B09ED"/>
    <w:rsid w:val="000B0C1B"/>
    <w:rsid w:val="000B0F39"/>
    <w:rsid w:val="000B1055"/>
    <w:rsid w:val="000B16E8"/>
    <w:rsid w:val="000B17D0"/>
    <w:rsid w:val="000B1B71"/>
    <w:rsid w:val="000B214C"/>
    <w:rsid w:val="000B3172"/>
    <w:rsid w:val="000B4169"/>
    <w:rsid w:val="000B5260"/>
    <w:rsid w:val="000B56D9"/>
    <w:rsid w:val="000B6050"/>
    <w:rsid w:val="000B64DA"/>
    <w:rsid w:val="000B6628"/>
    <w:rsid w:val="000B70B4"/>
    <w:rsid w:val="000B7B1A"/>
    <w:rsid w:val="000C0C4F"/>
    <w:rsid w:val="000C3F96"/>
    <w:rsid w:val="000C5A5D"/>
    <w:rsid w:val="000C6364"/>
    <w:rsid w:val="000C72EC"/>
    <w:rsid w:val="000C7747"/>
    <w:rsid w:val="000D05FB"/>
    <w:rsid w:val="000D2A8D"/>
    <w:rsid w:val="000D39C4"/>
    <w:rsid w:val="000D47A3"/>
    <w:rsid w:val="000D4CFB"/>
    <w:rsid w:val="000D5005"/>
    <w:rsid w:val="000D6F26"/>
    <w:rsid w:val="000D70F1"/>
    <w:rsid w:val="000D7415"/>
    <w:rsid w:val="000E06B0"/>
    <w:rsid w:val="000E13B0"/>
    <w:rsid w:val="000E19BA"/>
    <w:rsid w:val="000E2FC1"/>
    <w:rsid w:val="000E5899"/>
    <w:rsid w:val="000E5B50"/>
    <w:rsid w:val="000E67E6"/>
    <w:rsid w:val="000F03E2"/>
    <w:rsid w:val="000F0671"/>
    <w:rsid w:val="000F0986"/>
    <w:rsid w:val="000F0E6B"/>
    <w:rsid w:val="000F12DF"/>
    <w:rsid w:val="000F1980"/>
    <w:rsid w:val="000F1EE1"/>
    <w:rsid w:val="000F30F7"/>
    <w:rsid w:val="000F359B"/>
    <w:rsid w:val="000F3A4E"/>
    <w:rsid w:val="000F4184"/>
    <w:rsid w:val="000F4F74"/>
    <w:rsid w:val="000F5BCA"/>
    <w:rsid w:val="000F7042"/>
    <w:rsid w:val="001007D0"/>
    <w:rsid w:val="00100FDD"/>
    <w:rsid w:val="00101721"/>
    <w:rsid w:val="00101E09"/>
    <w:rsid w:val="00102A43"/>
    <w:rsid w:val="001036BE"/>
    <w:rsid w:val="00103AFB"/>
    <w:rsid w:val="00103B5E"/>
    <w:rsid w:val="00104EEE"/>
    <w:rsid w:val="00105A75"/>
    <w:rsid w:val="0010611C"/>
    <w:rsid w:val="00106128"/>
    <w:rsid w:val="0010637D"/>
    <w:rsid w:val="00107ACE"/>
    <w:rsid w:val="00107F17"/>
    <w:rsid w:val="00110318"/>
    <w:rsid w:val="00112FE6"/>
    <w:rsid w:val="00113A2C"/>
    <w:rsid w:val="001147DC"/>
    <w:rsid w:val="00115C73"/>
    <w:rsid w:val="001163FA"/>
    <w:rsid w:val="001167EA"/>
    <w:rsid w:val="00116D7C"/>
    <w:rsid w:val="0011703E"/>
    <w:rsid w:val="001201B5"/>
    <w:rsid w:val="001218B0"/>
    <w:rsid w:val="0012222C"/>
    <w:rsid w:val="001226EF"/>
    <w:rsid w:val="00122C6F"/>
    <w:rsid w:val="00123DD0"/>
    <w:rsid w:val="001256F2"/>
    <w:rsid w:val="0012638E"/>
    <w:rsid w:val="0012656E"/>
    <w:rsid w:val="00126D5B"/>
    <w:rsid w:val="00130734"/>
    <w:rsid w:val="00130CEB"/>
    <w:rsid w:val="001312FD"/>
    <w:rsid w:val="00133322"/>
    <w:rsid w:val="001353C6"/>
    <w:rsid w:val="001355B8"/>
    <w:rsid w:val="00136122"/>
    <w:rsid w:val="00136C64"/>
    <w:rsid w:val="001371EF"/>
    <w:rsid w:val="00137706"/>
    <w:rsid w:val="00140FA6"/>
    <w:rsid w:val="001416DC"/>
    <w:rsid w:val="00141EDA"/>
    <w:rsid w:val="00144003"/>
    <w:rsid w:val="00145153"/>
    <w:rsid w:val="00145167"/>
    <w:rsid w:val="001455F7"/>
    <w:rsid w:val="001466D9"/>
    <w:rsid w:val="0014765B"/>
    <w:rsid w:val="0015149C"/>
    <w:rsid w:val="001526EF"/>
    <w:rsid w:val="0015291D"/>
    <w:rsid w:val="001531D0"/>
    <w:rsid w:val="00153E07"/>
    <w:rsid w:val="0015453A"/>
    <w:rsid w:val="00155EB0"/>
    <w:rsid w:val="0015657D"/>
    <w:rsid w:val="00156BB4"/>
    <w:rsid w:val="00156DC2"/>
    <w:rsid w:val="00157BEC"/>
    <w:rsid w:val="00162125"/>
    <w:rsid w:val="00162BE6"/>
    <w:rsid w:val="0016490E"/>
    <w:rsid w:val="00165B74"/>
    <w:rsid w:val="00166436"/>
    <w:rsid w:val="00167AE6"/>
    <w:rsid w:val="00167B2C"/>
    <w:rsid w:val="00167DF5"/>
    <w:rsid w:val="00170373"/>
    <w:rsid w:val="00170455"/>
    <w:rsid w:val="001705CE"/>
    <w:rsid w:val="00170C3D"/>
    <w:rsid w:val="00171DA2"/>
    <w:rsid w:val="00171EB5"/>
    <w:rsid w:val="00172801"/>
    <w:rsid w:val="00172BF3"/>
    <w:rsid w:val="00175AF7"/>
    <w:rsid w:val="00177942"/>
    <w:rsid w:val="00181644"/>
    <w:rsid w:val="00182A77"/>
    <w:rsid w:val="00183645"/>
    <w:rsid w:val="0018458F"/>
    <w:rsid w:val="00184934"/>
    <w:rsid w:val="0018741D"/>
    <w:rsid w:val="0018774D"/>
    <w:rsid w:val="0019050F"/>
    <w:rsid w:val="00190D23"/>
    <w:rsid w:val="0019112F"/>
    <w:rsid w:val="00191609"/>
    <w:rsid w:val="001929FD"/>
    <w:rsid w:val="00193BD4"/>
    <w:rsid w:val="00194A2D"/>
    <w:rsid w:val="00194B4F"/>
    <w:rsid w:val="00194E73"/>
    <w:rsid w:val="0019589B"/>
    <w:rsid w:val="00196864"/>
    <w:rsid w:val="0019707A"/>
    <w:rsid w:val="001A1296"/>
    <w:rsid w:val="001A49BE"/>
    <w:rsid w:val="001A6A10"/>
    <w:rsid w:val="001B2A95"/>
    <w:rsid w:val="001B2F7B"/>
    <w:rsid w:val="001B2FFF"/>
    <w:rsid w:val="001B462F"/>
    <w:rsid w:val="001B5B4D"/>
    <w:rsid w:val="001B6241"/>
    <w:rsid w:val="001B73FC"/>
    <w:rsid w:val="001B787D"/>
    <w:rsid w:val="001C151D"/>
    <w:rsid w:val="001C222E"/>
    <w:rsid w:val="001C45C2"/>
    <w:rsid w:val="001C4CEE"/>
    <w:rsid w:val="001C5660"/>
    <w:rsid w:val="001D0326"/>
    <w:rsid w:val="001D19A7"/>
    <w:rsid w:val="001D77E3"/>
    <w:rsid w:val="001E1B04"/>
    <w:rsid w:val="001E1E7B"/>
    <w:rsid w:val="001E22AD"/>
    <w:rsid w:val="001E52FC"/>
    <w:rsid w:val="001E5523"/>
    <w:rsid w:val="001E6016"/>
    <w:rsid w:val="001E6B1B"/>
    <w:rsid w:val="001E704E"/>
    <w:rsid w:val="001E742A"/>
    <w:rsid w:val="001F03A5"/>
    <w:rsid w:val="001F0C98"/>
    <w:rsid w:val="001F1241"/>
    <w:rsid w:val="001F1818"/>
    <w:rsid w:val="001F301F"/>
    <w:rsid w:val="001F31A8"/>
    <w:rsid w:val="001F3B6F"/>
    <w:rsid w:val="001F3B76"/>
    <w:rsid w:val="001F668D"/>
    <w:rsid w:val="001F67DF"/>
    <w:rsid w:val="001F6D0B"/>
    <w:rsid w:val="001F6D32"/>
    <w:rsid w:val="00202590"/>
    <w:rsid w:val="00202C59"/>
    <w:rsid w:val="00203821"/>
    <w:rsid w:val="00205292"/>
    <w:rsid w:val="00206DB6"/>
    <w:rsid w:val="00206F34"/>
    <w:rsid w:val="002104BE"/>
    <w:rsid w:val="002117B3"/>
    <w:rsid w:val="002122B6"/>
    <w:rsid w:val="0021446E"/>
    <w:rsid w:val="0021582A"/>
    <w:rsid w:val="00217AEE"/>
    <w:rsid w:val="00217B9F"/>
    <w:rsid w:val="002213CA"/>
    <w:rsid w:val="00221C7A"/>
    <w:rsid w:val="00222B55"/>
    <w:rsid w:val="002240E6"/>
    <w:rsid w:val="00224F1A"/>
    <w:rsid w:val="002253C7"/>
    <w:rsid w:val="002263CF"/>
    <w:rsid w:val="002318E1"/>
    <w:rsid w:val="00233819"/>
    <w:rsid w:val="00233F04"/>
    <w:rsid w:val="002347B6"/>
    <w:rsid w:val="00237E75"/>
    <w:rsid w:val="00241273"/>
    <w:rsid w:val="0024243D"/>
    <w:rsid w:val="00243BA0"/>
    <w:rsid w:val="00244508"/>
    <w:rsid w:val="00244555"/>
    <w:rsid w:val="0024663A"/>
    <w:rsid w:val="002468FE"/>
    <w:rsid w:val="00246BED"/>
    <w:rsid w:val="00246CD6"/>
    <w:rsid w:val="00247693"/>
    <w:rsid w:val="00250E02"/>
    <w:rsid w:val="0025127F"/>
    <w:rsid w:val="00251BD0"/>
    <w:rsid w:val="002526CE"/>
    <w:rsid w:val="00252B09"/>
    <w:rsid w:val="00253244"/>
    <w:rsid w:val="002532C1"/>
    <w:rsid w:val="002536A8"/>
    <w:rsid w:val="002538D8"/>
    <w:rsid w:val="002540F2"/>
    <w:rsid w:val="002541CA"/>
    <w:rsid w:val="00254C45"/>
    <w:rsid w:val="00255BA1"/>
    <w:rsid w:val="00255E1B"/>
    <w:rsid w:val="00255F94"/>
    <w:rsid w:val="002564F7"/>
    <w:rsid w:val="00256AEE"/>
    <w:rsid w:val="00260968"/>
    <w:rsid w:val="00264252"/>
    <w:rsid w:val="00265122"/>
    <w:rsid w:val="00265475"/>
    <w:rsid w:val="002667E8"/>
    <w:rsid w:val="00266AE5"/>
    <w:rsid w:val="0027228A"/>
    <w:rsid w:val="002748AA"/>
    <w:rsid w:val="00274B7D"/>
    <w:rsid w:val="00274C69"/>
    <w:rsid w:val="00275A89"/>
    <w:rsid w:val="00275DF6"/>
    <w:rsid w:val="002763D2"/>
    <w:rsid w:val="00276BD3"/>
    <w:rsid w:val="00277EC3"/>
    <w:rsid w:val="00280E3B"/>
    <w:rsid w:val="002834A1"/>
    <w:rsid w:val="00283672"/>
    <w:rsid w:val="00283BC7"/>
    <w:rsid w:val="00285F5C"/>
    <w:rsid w:val="002861BD"/>
    <w:rsid w:val="00286A49"/>
    <w:rsid w:val="00287974"/>
    <w:rsid w:val="00293B55"/>
    <w:rsid w:val="00293E9C"/>
    <w:rsid w:val="00294A2F"/>
    <w:rsid w:val="00294D16"/>
    <w:rsid w:val="00294D59"/>
    <w:rsid w:val="002954AB"/>
    <w:rsid w:val="0029638E"/>
    <w:rsid w:val="00296A9A"/>
    <w:rsid w:val="00296D41"/>
    <w:rsid w:val="002A1017"/>
    <w:rsid w:val="002A1BDE"/>
    <w:rsid w:val="002A2BC5"/>
    <w:rsid w:val="002A3308"/>
    <w:rsid w:val="002A5580"/>
    <w:rsid w:val="002A70D2"/>
    <w:rsid w:val="002A7293"/>
    <w:rsid w:val="002B01BC"/>
    <w:rsid w:val="002B058F"/>
    <w:rsid w:val="002B0706"/>
    <w:rsid w:val="002B1706"/>
    <w:rsid w:val="002B3907"/>
    <w:rsid w:val="002B4E26"/>
    <w:rsid w:val="002B5710"/>
    <w:rsid w:val="002B6C4E"/>
    <w:rsid w:val="002B7C1A"/>
    <w:rsid w:val="002C2CB2"/>
    <w:rsid w:val="002C3DC7"/>
    <w:rsid w:val="002C594C"/>
    <w:rsid w:val="002C5F64"/>
    <w:rsid w:val="002D078D"/>
    <w:rsid w:val="002D0B17"/>
    <w:rsid w:val="002D0D2F"/>
    <w:rsid w:val="002D133C"/>
    <w:rsid w:val="002D227F"/>
    <w:rsid w:val="002D3301"/>
    <w:rsid w:val="002D4F6D"/>
    <w:rsid w:val="002D56CF"/>
    <w:rsid w:val="002D5BE8"/>
    <w:rsid w:val="002D6CA1"/>
    <w:rsid w:val="002D7E6B"/>
    <w:rsid w:val="002E13FA"/>
    <w:rsid w:val="002E3E41"/>
    <w:rsid w:val="002E44E1"/>
    <w:rsid w:val="002E4ADA"/>
    <w:rsid w:val="002E62A9"/>
    <w:rsid w:val="002E7DF9"/>
    <w:rsid w:val="002F08C9"/>
    <w:rsid w:val="002F0F80"/>
    <w:rsid w:val="002F26B3"/>
    <w:rsid w:val="002F3FA0"/>
    <w:rsid w:val="002F4E82"/>
    <w:rsid w:val="002F6B6F"/>
    <w:rsid w:val="002F7D3F"/>
    <w:rsid w:val="003004AD"/>
    <w:rsid w:val="0030066B"/>
    <w:rsid w:val="0030071D"/>
    <w:rsid w:val="003019EC"/>
    <w:rsid w:val="003031DC"/>
    <w:rsid w:val="00303D5B"/>
    <w:rsid w:val="003044DE"/>
    <w:rsid w:val="0030506C"/>
    <w:rsid w:val="00305734"/>
    <w:rsid w:val="00305CED"/>
    <w:rsid w:val="00306998"/>
    <w:rsid w:val="00307E9C"/>
    <w:rsid w:val="0031084F"/>
    <w:rsid w:val="003115C6"/>
    <w:rsid w:val="003118E3"/>
    <w:rsid w:val="00312074"/>
    <w:rsid w:val="003121F9"/>
    <w:rsid w:val="0031337F"/>
    <w:rsid w:val="00314551"/>
    <w:rsid w:val="003149CD"/>
    <w:rsid w:val="00316417"/>
    <w:rsid w:val="003165D0"/>
    <w:rsid w:val="0031677D"/>
    <w:rsid w:val="00317EBD"/>
    <w:rsid w:val="00320882"/>
    <w:rsid w:val="00320ECE"/>
    <w:rsid w:val="00323130"/>
    <w:rsid w:val="00324E1A"/>
    <w:rsid w:val="003260BE"/>
    <w:rsid w:val="00326B99"/>
    <w:rsid w:val="00327E0B"/>
    <w:rsid w:val="00330446"/>
    <w:rsid w:val="00330A21"/>
    <w:rsid w:val="00331164"/>
    <w:rsid w:val="00331A42"/>
    <w:rsid w:val="0033258C"/>
    <w:rsid w:val="00332E42"/>
    <w:rsid w:val="003335D2"/>
    <w:rsid w:val="0033495E"/>
    <w:rsid w:val="0033799D"/>
    <w:rsid w:val="00337D7B"/>
    <w:rsid w:val="00341CEE"/>
    <w:rsid w:val="00341F9C"/>
    <w:rsid w:val="00342250"/>
    <w:rsid w:val="00342525"/>
    <w:rsid w:val="00342FBD"/>
    <w:rsid w:val="00343442"/>
    <w:rsid w:val="003434C3"/>
    <w:rsid w:val="00344B63"/>
    <w:rsid w:val="00347B0F"/>
    <w:rsid w:val="00347D3A"/>
    <w:rsid w:val="00350362"/>
    <w:rsid w:val="00352A7B"/>
    <w:rsid w:val="0035375F"/>
    <w:rsid w:val="0035379B"/>
    <w:rsid w:val="00355693"/>
    <w:rsid w:val="003561F6"/>
    <w:rsid w:val="00357B08"/>
    <w:rsid w:val="00357B1D"/>
    <w:rsid w:val="00357E27"/>
    <w:rsid w:val="0036014B"/>
    <w:rsid w:val="00361D7D"/>
    <w:rsid w:val="003640ED"/>
    <w:rsid w:val="003655A3"/>
    <w:rsid w:val="00365900"/>
    <w:rsid w:val="00366CE2"/>
    <w:rsid w:val="00367A5A"/>
    <w:rsid w:val="00371439"/>
    <w:rsid w:val="00374A8C"/>
    <w:rsid w:val="00375CD1"/>
    <w:rsid w:val="00376FFC"/>
    <w:rsid w:val="00381468"/>
    <w:rsid w:val="003815DF"/>
    <w:rsid w:val="00383132"/>
    <w:rsid w:val="0038316B"/>
    <w:rsid w:val="00383D3A"/>
    <w:rsid w:val="00384FB4"/>
    <w:rsid w:val="00385116"/>
    <w:rsid w:val="003879BD"/>
    <w:rsid w:val="00387F2A"/>
    <w:rsid w:val="00390089"/>
    <w:rsid w:val="00390093"/>
    <w:rsid w:val="003904DC"/>
    <w:rsid w:val="0039140C"/>
    <w:rsid w:val="00391EC5"/>
    <w:rsid w:val="00393D29"/>
    <w:rsid w:val="0039544E"/>
    <w:rsid w:val="00395774"/>
    <w:rsid w:val="003A08C8"/>
    <w:rsid w:val="003A0F89"/>
    <w:rsid w:val="003A1CCD"/>
    <w:rsid w:val="003A355D"/>
    <w:rsid w:val="003A5424"/>
    <w:rsid w:val="003A5B96"/>
    <w:rsid w:val="003A68E4"/>
    <w:rsid w:val="003A7318"/>
    <w:rsid w:val="003A7823"/>
    <w:rsid w:val="003A7A6B"/>
    <w:rsid w:val="003B0499"/>
    <w:rsid w:val="003B10C7"/>
    <w:rsid w:val="003B2739"/>
    <w:rsid w:val="003B2AA8"/>
    <w:rsid w:val="003C0D15"/>
    <w:rsid w:val="003C10D2"/>
    <w:rsid w:val="003C1153"/>
    <w:rsid w:val="003C29C4"/>
    <w:rsid w:val="003C2E1D"/>
    <w:rsid w:val="003C344E"/>
    <w:rsid w:val="003C380D"/>
    <w:rsid w:val="003C3DD8"/>
    <w:rsid w:val="003C462C"/>
    <w:rsid w:val="003C48AA"/>
    <w:rsid w:val="003C5860"/>
    <w:rsid w:val="003C668B"/>
    <w:rsid w:val="003C7247"/>
    <w:rsid w:val="003C73F6"/>
    <w:rsid w:val="003D03E1"/>
    <w:rsid w:val="003D266E"/>
    <w:rsid w:val="003D30DF"/>
    <w:rsid w:val="003E3C8C"/>
    <w:rsid w:val="003E4F45"/>
    <w:rsid w:val="003E4FD4"/>
    <w:rsid w:val="003E5F2F"/>
    <w:rsid w:val="003E6B58"/>
    <w:rsid w:val="003E7496"/>
    <w:rsid w:val="003F0502"/>
    <w:rsid w:val="003F2079"/>
    <w:rsid w:val="003F248E"/>
    <w:rsid w:val="003F35C5"/>
    <w:rsid w:val="003F4825"/>
    <w:rsid w:val="003F4943"/>
    <w:rsid w:val="003F720E"/>
    <w:rsid w:val="003F7308"/>
    <w:rsid w:val="003F7BF1"/>
    <w:rsid w:val="00400B26"/>
    <w:rsid w:val="00400BDD"/>
    <w:rsid w:val="004018FD"/>
    <w:rsid w:val="004029DA"/>
    <w:rsid w:val="00403E74"/>
    <w:rsid w:val="00404416"/>
    <w:rsid w:val="00404EE4"/>
    <w:rsid w:val="00404F72"/>
    <w:rsid w:val="004063B9"/>
    <w:rsid w:val="0040749B"/>
    <w:rsid w:val="004106F8"/>
    <w:rsid w:val="00410CB5"/>
    <w:rsid w:val="0041121E"/>
    <w:rsid w:val="0041195A"/>
    <w:rsid w:val="00411DE8"/>
    <w:rsid w:val="004129ED"/>
    <w:rsid w:val="00413E5D"/>
    <w:rsid w:val="0041403A"/>
    <w:rsid w:val="004161F7"/>
    <w:rsid w:val="00416676"/>
    <w:rsid w:val="00416FE5"/>
    <w:rsid w:val="00420C1B"/>
    <w:rsid w:val="00420D1A"/>
    <w:rsid w:val="004215B9"/>
    <w:rsid w:val="00422988"/>
    <w:rsid w:val="0042395C"/>
    <w:rsid w:val="004254FB"/>
    <w:rsid w:val="00425520"/>
    <w:rsid w:val="004269B9"/>
    <w:rsid w:val="00427023"/>
    <w:rsid w:val="004304E2"/>
    <w:rsid w:val="004305DC"/>
    <w:rsid w:val="0043149A"/>
    <w:rsid w:val="0043153A"/>
    <w:rsid w:val="00431541"/>
    <w:rsid w:val="004346FF"/>
    <w:rsid w:val="004350B6"/>
    <w:rsid w:val="00435172"/>
    <w:rsid w:val="00435D87"/>
    <w:rsid w:val="00440E91"/>
    <w:rsid w:val="00441643"/>
    <w:rsid w:val="00443280"/>
    <w:rsid w:val="00445BAE"/>
    <w:rsid w:val="00445C78"/>
    <w:rsid w:val="00445E73"/>
    <w:rsid w:val="004460E6"/>
    <w:rsid w:val="00447659"/>
    <w:rsid w:val="00450545"/>
    <w:rsid w:val="0045062B"/>
    <w:rsid w:val="00450646"/>
    <w:rsid w:val="004520BF"/>
    <w:rsid w:val="00452EE0"/>
    <w:rsid w:val="00453774"/>
    <w:rsid w:val="00453FCF"/>
    <w:rsid w:val="00455C4B"/>
    <w:rsid w:val="00455CA2"/>
    <w:rsid w:val="00456429"/>
    <w:rsid w:val="00456BB7"/>
    <w:rsid w:val="004578A7"/>
    <w:rsid w:val="00461326"/>
    <w:rsid w:val="00461380"/>
    <w:rsid w:val="0046188E"/>
    <w:rsid w:val="004657E4"/>
    <w:rsid w:val="00466E27"/>
    <w:rsid w:val="004670E0"/>
    <w:rsid w:val="00470E8D"/>
    <w:rsid w:val="00471AD3"/>
    <w:rsid w:val="00472351"/>
    <w:rsid w:val="004737FC"/>
    <w:rsid w:val="00477B2A"/>
    <w:rsid w:val="004803AB"/>
    <w:rsid w:val="00480BA1"/>
    <w:rsid w:val="0048406A"/>
    <w:rsid w:val="0048437D"/>
    <w:rsid w:val="00485440"/>
    <w:rsid w:val="004862D7"/>
    <w:rsid w:val="0048646B"/>
    <w:rsid w:val="00487DD1"/>
    <w:rsid w:val="00487F6E"/>
    <w:rsid w:val="004940A9"/>
    <w:rsid w:val="004953C7"/>
    <w:rsid w:val="00495527"/>
    <w:rsid w:val="00495EA0"/>
    <w:rsid w:val="0049639B"/>
    <w:rsid w:val="0049750C"/>
    <w:rsid w:val="00497AB5"/>
    <w:rsid w:val="00497DA5"/>
    <w:rsid w:val="004A014B"/>
    <w:rsid w:val="004A0BCB"/>
    <w:rsid w:val="004A19A7"/>
    <w:rsid w:val="004A1A9D"/>
    <w:rsid w:val="004A2B3E"/>
    <w:rsid w:val="004A40D7"/>
    <w:rsid w:val="004A5379"/>
    <w:rsid w:val="004A6755"/>
    <w:rsid w:val="004B0CF0"/>
    <w:rsid w:val="004B0F7E"/>
    <w:rsid w:val="004B29FF"/>
    <w:rsid w:val="004B330F"/>
    <w:rsid w:val="004B4F55"/>
    <w:rsid w:val="004B5081"/>
    <w:rsid w:val="004B5362"/>
    <w:rsid w:val="004B5B62"/>
    <w:rsid w:val="004B64F6"/>
    <w:rsid w:val="004B6552"/>
    <w:rsid w:val="004B66B8"/>
    <w:rsid w:val="004B6957"/>
    <w:rsid w:val="004B7339"/>
    <w:rsid w:val="004B78C3"/>
    <w:rsid w:val="004C0188"/>
    <w:rsid w:val="004C0205"/>
    <w:rsid w:val="004C1037"/>
    <w:rsid w:val="004C11C1"/>
    <w:rsid w:val="004C120A"/>
    <w:rsid w:val="004C25A5"/>
    <w:rsid w:val="004C2E4E"/>
    <w:rsid w:val="004C3946"/>
    <w:rsid w:val="004C3D5C"/>
    <w:rsid w:val="004C5775"/>
    <w:rsid w:val="004C6CBB"/>
    <w:rsid w:val="004D1B32"/>
    <w:rsid w:val="004D3247"/>
    <w:rsid w:val="004D5D56"/>
    <w:rsid w:val="004D6017"/>
    <w:rsid w:val="004D6FAC"/>
    <w:rsid w:val="004D7668"/>
    <w:rsid w:val="004E07E5"/>
    <w:rsid w:val="004E0DC7"/>
    <w:rsid w:val="004E115C"/>
    <w:rsid w:val="004E178C"/>
    <w:rsid w:val="004E2B82"/>
    <w:rsid w:val="004E4545"/>
    <w:rsid w:val="004E4D70"/>
    <w:rsid w:val="004E7321"/>
    <w:rsid w:val="004E7871"/>
    <w:rsid w:val="004E7BD9"/>
    <w:rsid w:val="004F0D08"/>
    <w:rsid w:val="004F3FAB"/>
    <w:rsid w:val="004F4AA4"/>
    <w:rsid w:val="004F4DB4"/>
    <w:rsid w:val="004F6C28"/>
    <w:rsid w:val="004F79B9"/>
    <w:rsid w:val="00500074"/>
    <w:rsid w:val="005001D0"/>
    <w:rsid w:val="005009BF"/>
    <w:rsid w:val="005024E7"/>
    <w:rsid w:val="005032FA"/>
    <w:rsid w:val="00506731"/>
    <w:rsid w:val="00511895"/>
    <w:rsid w:val="00511EC0"/>
    <w:rsid w:val="0051580E"/>
    <w:rsid w:val="00515B13"/>
    <w:rsid w:val="005213DE"/>
    <w:rsid w:val="00521AAE"/>
    <w:rsid w:val="00521FC4"/>
    <w:rsid w:val="0052298C"/>
    <w:rsid w:val="005234A4"/>
    <w:rsid w:val="005236B8"/>
    <w:rsid w:val="00523991"/>
    <w:rsid w:val="00523C76"/>
    <w:rsid w:val="00525DDD"/>
    <w:rsid w:val="005308E9"/>
    <w:rsid w:val="00532286"/>
    <w:rsid w:val="005324D8"/>
    <w:rsid w:val="00532C92"/>
    <w:rsid w:val="00533CA2"/>
    <w:rsid w:val="00533ED2"/>
    <w:rsid w:val="00535BD2"/>
    <w:rsid w:val="00535FA9"/>
    <w:rsid w:val="00536507"/>
    <w:rsid w:val="00536629"/>
    <w:rsid w:val="00540162"/>
    <w:rsid w:val="0054063E"/>
    <w:rsid w:val="00543343"/>
    <w:rsid w:val="005454AA"/>
    <w:rsid w:val="005454D8"/>
    <w:rsid w:val="00545C97"/>
    <w:rsid w:val="00547329"/>
    <w:rsid w:val="00547793"/>
    <w:rsid w:val="00551353"/>
    <w:rsid w:val="00551686"/>
    <w:rsid w:val="005522A2"/>
    <w:rsid w:val="0055279B"/>
    <w:rsid w:val="00552C20"/>
    <w:rsid w:val="00554203"/>
    <w:rsid w:val="005545FC"/>
    <w:rsid w:val="005558B7"/>
    <w:rsid w:val="005579E1"/>
    <w:rsid w:val="00560325"/>
    <w:rsid w:val="00560D55"/>
    <w:rsid w:val="0056175A"/>
    <w:rsid w:val="00562F41"/>
    <w:rsid w:val="00563036"/>
    <w:rsid w:val="0056453D"/>
    <w:rsid w:val="0056592B"/>
    <w:rsid w:val="00565993"/>
    <w:rsid w:val="00567720"/>
    <w:rsid w:val="00567B0C"/>
    <w:rsid w:val="00567C5D"/>
    <w:rsid w:val="00570749"/>
    <w:rsid w:val="00570D00"/>
    <w:rsid w:val="005729FB"/>
    <w:rsid w:val="00572A4B"/>
    <w:rsid w:val="00573C28"/>
    <w:rsid w:val="005744CC"/>
    <w:rsid w:val="00575545"/>
    <w:rsid w:val="00580A08"/>
    <w:rsid w:val="00581A17"/>
    <w:rsid w:val="0058207E"/>
    <w:rsid w:val="00583869"/>
    <w:rsid w:val="00583990"/>
    <w:rsid w:val="0058676E"/>
    <w:rsid w:val="00586B56"/>
    <w:rsid w:val="00587440"/>
    <w:rsid w:val="00587DEF"/>
    <w:rsid w:val="0059106C"/>
    <w:rsid w:val="00592F2F"/>
    <w:rsid w:val="0059391B"/>
    <w:rsid w:val="00594588"/>
    <w:rsid w:val="0059596B"/>
    <w:rsid w:val="00597323"/>
    <w:rsid w:val="00597662"/>
    <w:rsid w:val="00597829"/>
    <w:rsid w:val="005A10BB"/>
    <w:rsid w:val="005A3490"/>
    <w:rsid w:val="005A3E01"/>
    <w:rsid w:val="005A3E42"/>
    <w:rsid w:val="005A5C69"/>
    <w:rsid w:val="005A7847"/>
    <w:rsid w:val="005A7F91"/>
    <w:rsid w:val="005B07B2"/>
    <w:rsid w:val="005B07E5"/>
    <w:rsid w:val="005B0E39"/>
    <w:rsid w:val="005B2450"/>
    <w:rsid w:val="005B40A5"/>
    <w:rsid w:val="005B66E8"/>
    <w:rsid w:val="005B6AD5"/>
    <w:rsid w:val="005B791D"/>
    <w:rsid w:val="005C1424"/>
    <w:rsid w:val="005C250A"/>
    <w:rsid w:val="005C3351"/>
    <w:rsid w:val="005C5A37"/>
    <w:rsid w:val="005D03E5"/>
    <w:rsid w:val="005D153A"/>
    <w:rsid w:val="005D4325"/>
    <w:rsid w:val="005D46AD"/>
    <w:rsid w:val="005D51D7"/>
    <w:rsid w:val="005D5B12"/>
    <w:rsid w:val="005D5FAB"/>
    <w:rsid w:val="005D67BD"/>
    <w:rsid w:val="005D7047"/>
    <w:rsid w:val="005E0352"/>
    <w:rsid w:val="005E0AF2"/>
    <w:rsid w:val="005E0FF2"/>
    <w:rsid w:val="005E14BA"/>
    <w:rsid w:val="005E15CB"/>
    <w:rsid w:val="005E2368"/>
    <w:rsid w:val="005E312B"/>
    <w:rsid w:val="005E3C8D"/>
    <w:rsid w:val="005E3FBC"/>
    <w:rsid w:val="005E5004"/>
    <w:rsid w:val="005E523C"/>
    <w:rsid w:val="005E5267"/>
    <w:rsid w:val="005E5B4F"/>
    <w:rsid w:val="005E7FE1"/>
    <w:rsid w:val="005F1C17"/>
    <w:rsid w:val="005F23FD"/>
    <w:rsid w:val="005F254A"/>
    <w:rsid w:val="005F25E1"/>
    <w:rsid w:val="005F2F85"/>
    <w:rsid w:val="005F3047"/>
    <w:rsid w:val="005F4B17"/>
    <w:rsid w:val="005F5DAE"/>
    <w:rsid w:val="005F6465"/>
    <w:rsid w:val="005F65AE"/>
    <w:rsid w:val="005F65D6"/>
    <w:rsid w:val="005F69AB"/>
    <w:rsid w:val="005F71D5"/>
    <w:rsid w:val="006006B4"/>
    <w:rsid w:val="00600D5F"/>
    <w:rsid w:val="00601FF7"/>
    <w:rsid w:val="006022A5"/>
    <w:rsid w:val="006022D2"/>
    <w:rsid w:val="006035F0"/>
    <w:rsid w:val="00603D0D"/>
    <w:rsid w:val="00606B9C"/>
    <w:rsid w:val="006106A8"/>
    <w:rsid w:val="0061235B"/>
    <w:rsid w:val="00613204"/>
    <w:rsid w:val="00615C2E"/>
    <w:rsid w:val="006168CC"/>
    <w:rsid w:val="00621B79"/>
    <w:rsid w:val="00622469"/>
    <w:rsid w:val="00624D92"/>
    <w:rsid w:val="00625C67"/>
    <w:rsid w:val="00625FD1"/>
    <w:rsid w:val="00630611"/>
    <w:rsid w:val="0063108A"/>
    <w:rsid w:val="00631F0B"/>
    <w:rsid w:val="00632F9D"/>
    <w:rsid w:val="00634166"/>
    <w:rsid w:val="006346E5"/>
    <w:rsid w:val="0064081D"/>
    <w:rsid w:val="00640979"/>
    <w:rsid w:val="00641377"/>
    <w:rsid w:val="006417B4"/>
    <w:rsid w:val="00641E88"/>
    <w:rsid w:val="00643C5D"/>
    <w:rsid w:val="00645137"/>
    <w:rsid w:val="006458C4"/>
    <w:rsid w:val="006471FD"/>
    <w:rsid w:val="00647C3F"/>
    <w:rsid w:val="00647C67"/>
    <w:rsid w:val="00647E72"/>
    <w:rsid w:val="00650325"/>
    <w:rsid w:val="006503CA"/>
    <w:rsid w:val="00651317"/>
    <w:rsid w:val="00652F10"/>
    <w:rsid w:val="00652F89"/>
    <w:rsid w:val="00654143"/>
    <w:rsid w:val="0065460D"/>
    <w:rsid w:val="006548B3"/>
    <w:rsid w:val="006561DE"/>
    <w:rsid w:val="00656E1D"/>
    <w:rsid w:val="00657518"/>
    <w:rsid w:val="006579F6"/>
    <w:rsid w:val="00657A6F"/>
    <w:rsid w:val="006604C0"/>
    <w:rsid w:val="00660639"/>
    <w:rsid w:val="00660643"/>
    <w:rsid w:val="00662816"/>
    <w:rsid w:val="006638B2"/>
    <w:rsid w:val="00664C33"/>
    <w:rsid w:val="006654A4"/>
    <w:rsid w:val="0066553C"/>
    <w:rsid w:val="006661FB"/>
    <w:rsid w:val="006674B2"/>
    <w:rsid w:val="006679E3"/>
    <w:rsid w:val="0067041D"/>
    <w:rsid w:val="00670AF8"/>
    <w:rsid w:val="00671BBD"/>
    <w:rsid w:val="00672017"/>
    <w:rsid w:val="00672567"/>
    <w:rsid w:val="00675D22"/>
    <w:rsid w:val="00676ED4"/>
    <w:rsid w:val="00681C6F"/>
    <w:rsid w:val="00682F24"/>
    <w:rsid w:val="0068348D"/>
    <w:rsid w:val="006836D9"/>
    <w:rsid w:val="006838D2"/>
    <w:rsid w:val="00685A76"/>
    <w:rsid w:val="00690BF4"/>
    <w:rsid w:val="00691D00"/>
    <w:rsid w:val="0069345D"/>
    <w:rsid w:val="00693868"/>
    <w:rsid w:val="00693A6A"/>
    <w:rsid w:val="00693B98"/>
    <w:rsid w:val="00695003"/>
    <w:rsid w:val="00695832"/>
    <w:rsid w:val="006A070D"/>
    <w:rsid w:val="006A1A6B"/>
    <w:rsid w:val="006A3313"/>
    <w:rsid w:val="006A3B11"/>
    <w:rsid w:val="006A5C95"/>
    <w:rsid w:val="006A5F6E"/>
    <w:rsid w:val="006A7819"/>
    <w:rsid w:val="006A7824"/>
    <w:rsid w:val="006A7E7A"/>
    <w:rsid w:val="006B02E0"/>
    <w:rsid w:val="006B1A3B"/>
    <w:rsid w:val="006B2E44"/>
    <w:rsid w:val="006B3896"/>
    <w:rsid w:val="006B3D96"/>
    <w:rsid w:val="006B50C1"/>
    <w:rsid w:val="006C017E"/>
    <w:rsid w:val="006C09EB"/>
    <w:rsid w:val="006C2902"/>
    <w:rsid w:val="006C4BC8"/>
    <w:rsid w:val="006C52A0"/>
    <w:rsid w:val="006C531C"/>
    <w:rsid w:val="006C68E2"/>
    <w:rsid w:val="006C6EB2"/>
    <w:rsid w:val="006C7519"/>
    <w:rsid w:val="006D1B15"/>
    <w:rsid w:val="006D240A"/>
    <w:rsid w:val="006D245D"/>
    <w:rsid w:val="006D2766"/>
    <w:rsid w:val="006D3593"/>
    <w:rsid w:val="006D35CB"/>
    <w:rsid w:val="006D3E09"/>
    <w:rsid w:val="006D3F47"/>
    <w:rsid w:val="006D4503"/>
    <w:rsid w:val="006D4CAD"/>
    <w:rsid w:val="006D6162"/>
    <w:rsid w:val="006D6E1F"/>
    <w:rsid w:val="006D7148"/>
    <w:rsid w:val="006E0A37"/>
    <w:rsid w:val="006E1DD0"/>
    <w:rsid w:val="006E2019"/>
    <w:rsid w:val="006E2D0A"/>
    <w:rsid w:val="006E4820"/>
    <w:rsid w:val="006E4C2C"/>
    <w:rsid w:val="006E5268"/>
    <w:rsid w:val="006E55EB"/>
    <w:rsid w:val="006E6024"/>
    <w:rsid w:val="006E635D"/>
    <w:rsid w:val="006E6726"/>
    <w:rsid w:val="006E758C"/>
    <w:rsid w:val="006E7CE5"/>
    <w:rsid w:val="006E7D37"/>
    <w:rsid w:val="006F1D64"/>
    <w:rsid w:val="006F22E1"/>
    <w:rsid w:val="006F29B9"/>
    <w:rsid w:val="006F3540"/>
    <w:rsid w:val="006F3791"/>
    <w:rsid w:val="006F3BE4"/>
    <w:rsid w:val="006F428E"/>
    <w:rsid w:val="006F57FC"/>
    <w:rsid w:val="006F5920"/>
    <w:rsid w:val="006F61B2"/>
    <w:rsid w:val="006F6C28"/>
    <w:rsid w:val="006F7331"/>
    <w:rsid w:val="006F743E"/>
    <w:rsid w:val="007005F4"/>
    <w:rsid w:val="007010A3"/>
    <w:rsid w:val="0070179F"/>
    <w:rsid w:val="00701966"/>
    <w:rsid w:val="00701C1D"/>
    <w:rsid w:val="0070259A"/>
    <w:rsid w:val="007025E8"/>
    <w:rsid w:val="00702872"/>
    <w:rsid w:val="00702A42"/>
    <w:rsid w:val="0070377C"/>
    <w:rsid w:val="00703A68"/>
    <w:rsid w:val="00703CBA"/>
    <w:rsid w:val="00704698"/>
    <w:rsid w:val="00704DD7"/>
    <w:rsid w:val="007050A9"/>
    <w:rsid w:val="00705876"/>
    <w:rsid w:val="00706409"/>
    <w:rsid w:val="007077E1"/>
    <w:rsid w:val="007100B2"/>
    <w:rsid w:val="007110A5"/>
    <w:rsid w:val="007125A0"/>
    <w:rsid w:val="007129B4"/>
    <w:rsid w:val="0071414A"/>
    <w:rsid w:val="0071725A"/>
    <w:rsid w:val="007216E4"/>
    <w:rsid w:val="007217B0"/>
    <w:rsid w:val="00721B90"/>
    <w:rsid w:val="00721E5E"/>
    <w:rsid w:val="00722417"/>
    <w:rsid w:val="007242E4"/>
    <w:rsid w:val="0072488C"/>
    <w:rsid w:val="0072642F"/>
    <w:rsid w:val="00730170"/>
    <w:rsid w:val="0073134F"/>
    <w:rsid w:val="007321E5"/>
    <w:rsid w:val="00734863"/>
    <w:rsid w:val="007359C2"/>
    <w:rsid w:val="0073685B"/>
    <w:rsid w:val="0073770A"/>
    <w:rsid w:val="00740F81"/>
    <w:rsid w:val="00743845"/>
    <w:rsid w:val="00743BEA"/>
    <w:rsid w:val="007456EB"/>
    <w:rsid w:val="007464B2"/>
    <w:rsid w:val="00746D5A"/>
    <w:rsid w:val="00747AFD"/>
    <w:rsid w:val="00750626"/>
    <w:rsid w:val="00754DAF"/>
    <w:rsid w:val="00755755"/>
    <w:rsid w:val="007558BB"/>
    <w:rsid w:val="00755A6F"/>
    <w:rsid w:val="00760789"/>
    <w:rsid w:val="00760C10"/>
    <w:rsid w:val="00761AEC"/>
    <w:rsid w:val="0076273A"/>
    <w:rsid w:val="007646DD"/>
    <w:rsid w:val="00764B23"/>
    <w:rsid w:val="00764C2E"/>
    <w:rsid w:val="007663DA"/>
    <w:rsid w:val="007678F9"/>
    <w:rsid w:val="0077250D"/>
    <w:rsid w:val="00772837"/>
    <w:rsid w:val="00772C79"/>
    <w:rsid w:val="0077349B"/>
    <w:rsid w:val="007743EB"/>
    <w:rsid w:val="00775B17"/>
    <w:rsid w:val="00776ECA"/>
    <w:rsid w:val="007806EA"/>
    <w:rsid w:val="00782DD1"/>
    <w:rsid w:val="00785180"/>
    <w:rsid w:val="00785528"/>
    <w:rsid w:val="00785B0D"/>
    <w:rsid w:val="00787CBA"/>
    <w:rsid w:val="00791473"/>
    <w:rsid w:val="00792B9C"/>
    <w:rsid w:val="00793B66"/>
    <w:rsid w:val="00794DE4"/>
    <w:rsid w:val="00794EC0"/>
    <w:rsid w:val="00795662"/>
    <w:rsid w:val="00795B09"/>
    <w:rsid w:val="00796841"/>
    <w:rsid w:val="00797555"/>
    <w:rsid w:val="007A02F1"/>
    <w:rsid w:val="007A0A99"/>
    <w:rsid w:val="007A1A54"/>
    <w:rsid w:val="007A23C9"/>
    <w:rsid w:val="007A2C8E"/>
    <w:rsid w:val="007A3367"/>
    <w:rsid w:val="007A3398"/>
    <w:rsid w:val="007A3D7F"/>
    <w:rsid w:val="007A574E"/>
    <w:rsid w:val="007A6ECC"/>
    <w:rsid w:val="007B002A"/>
    <w:rsid w:val="007B0D2A"/>
    <w:rsid w:val="007B110B"/>
    <w:rsid w:val="007B16BE"/>
    <w:rsid w:val="007B212D"/>
    <w:rsid w:val="007B23BC"/>
    <w:rsid w:val="007B5F79"/>
    <w:rsid w:val="007B6567"/>
    <w:rsid w:val="007C0497"/>
    <w:rsid w:val="007C05AE"/>
    <w:rsid w:val="007C1096"/>
    <w:rsid w:val="007C3DBB"/>
    <w:rsid w:val="007C3FD4"/>
    <w:rsid w:val="007C4973"/>
    <w:rsid w:val="007C5DE2"/>
    <w:rsid w:val="007C5FC4"/>
    <w:rsid w:val="007C7950"/>
    <w:rsid w:val="007C7C64"/>
    <w:rsid w:val="007D0B96"/>
    <w:rsid w:val="007D1115"/>
    <w:rsid w:val="007D1B71"/>
    <w:rsid w:val="007D1CC0"/>
    <w:rsid w:val="007D3117"/>
    <w:rsid w:val="007D4AE7"/>
    <w:rsid w:val="007D4C10"/>
    <w:rsid w:val="007D5250"/>
    <w:rsid w:val="007D535C"/>
    <w:rsid w:val="007D56B9"/>
    <w:rsid w:val="007D66E8"/>
    <w:rsid w:val="007D778F"/>
    <w:rsid w:val="007E01D3"/>
    <w:rsid w:val="007E1DB7"/>
    <w:rsid w:val="007E2509"/>
    <w:rsid w:val="007E3D0C"/>
    <w:rsid w:val="007E458B"/>
    <w:rsid w:val="007E500E"/>
    <w:rsid w:val="007E5505"/>
    <w:rsid w:val="007E72D1"/>
    <w:rsid w:val="007E780A"/>
    <w:rsid w:val="007F0840"/>
    <w:rsid w:val="007F4604"/>
    <w:rsid w:val="007F4E9A"/>
    <w:rsid w:val="007F6F3F"/>
    <w:rsid w:val="00801385"/>
    <w:rsid w:val="0080144A"/>
    <w:rsid w:val="00801692"/>
    <w:rsid w:val="00801B87"/>
    <w:rsid w:val="00801D8C"/>
    <w:rsid w:val="008041B2"/>
    <w:rsid w:val="00805493"/>
    <w:rsid w:val="0080552D"/>
    <w:rsid w:val="00807528"/>
    <w:rsid w:val="00810473"/>
    <w:rsid w:val="00810C79"/>
    <w:rsid w:val="008118AD"/>
    <w:rsid w:val="008129B1"/>
    <w:rsid w:val="00814A0E"/>
    <w:rsid w:val="00814F82"/>
    <w:rsid w:val="00817846"/>
    <w:rsid w:val="008227E7"/>
    <w:rsid w:val="00824750"/>
    <w:rsid w:val="008249DA"/>
    <w:rsid w:val="00825D5C"/>
    <w:rsid w:val="00826426"/>
    <w:rsid w:val="00826A55"/>
    <w:rsid w:val="0082755E"/>
    <w:rsid w:val="0082780F"/>
    <w:rsid w:val="008278F5"/>
    <w:rsid w:val="008278FE"/>
    <w:rsid w:val="00832A85"/>
    <w:rsid w:val="0083456A"/>
    <w:rsid w:val="00834B3D"/>
    <w:rsid w:val="00834F97"/>
    <w:rsid w:val="00840700"/>
    <w:rsid w:val="008411D3"/>
    <w:rsid w:val="00843CF5"/>
    <w:rsid w:val="00843D4C"/>
    <w:rsid w:val="0084423D"/>
    <w:rsid w:val="0084427E"/>
    <w:rsid w:val="00844941"/>
    <w:rsid w:val="00845722"/>
    <w:rsid w:val="00845D1D"/>
    <w:rsid w:val="00847DE5"/>
    <w:rsid w:val="00847DF3"/>
    <w:rsid w:val="008512C8"/>
    <w:rsid w:val="00852BA8"/>
    <w:rsid w:val="0085323A"/>
    <w:rsid w:val="00853277"/>
    <w:rsid w:val="0085336E"/>
    <w:rsid w:val="00855E85"/>
    <w:rsid w:val="00856D7A"/>
    <w:rsid w:val="008571B9"/>
    <w:rsid w:val="00860266"/>
    <w:rsid w:val="008606C4"/>
    <w:rsid w:val="00861681"/>
    <w:rsid w:val="0086256C"/>
    <w:rsid w:val="00862B51"/>
    <w:rsid w:val="00863062"/>
    <w:rsid w:val="00863094"/>
    <w:rsid w:val="00863BC5"/>
    <w:rsid w:val="008648E5"/>
    <w:rsid w:val="00867270"/>
    <w:rsid w:val="0087080C"/>
    <w:rsid w:val="00873682"/>
    <w:rsid w:val="00873988"/>
    <w:rsid w:val="0087425B"/>
    <w:rsid w:val="0087522F"/>
    <w:rsid w:val="00875AFC"/>
    <w:rsid w:val="008768B4"/>
    <w:rsid w:val="00877A97"/>
    <w:rsid w:val="00883AC0"/>
    <w:rsid w:val="00884238"/>
    <w:rsid w:val="0088571A"/>
    <w:rsid w:val="00887224"/>
    <w:rsid w:val="00892044"/>
    <w:rsid w:val="00893FF0"/>
    <w:rsid w:val="00895820"/>
    <w:rsid w:val="00895C54"/>
    <w:rsid w:val="0089656F"/>
    <w:rsid w:val="008965E4"/>
    <w:rsid w:val="00896BA4"/>
    <w:rsid w:val="008970D9"/>
    <w:rsid w:val="0089721B"/>
    <w:rsid w:val="00897E0C"/>
    <w:rsid w:val="00897FEE"/>
    <w:rsid w:val="008A0B43"/>
    <w:rsid w:val="008A23D4"/>
    <w:rsid w:val="008A30D2"/>
    <w:rsid w:val="008A5E3D"/>
    <w:rsid w:val="008A6DC4"/>
    <w:rsid w:val="008A6E46"/>
    <w:rsid w:val="008A7B7A"/>
    <w:rsid w:val="008B1106"/>
    <w:rsid w:val="008B1134"/>
    <w:rsid w:val="008B1833"/>
    <w:rsid w:val="008B227F"/>
    <w:rsid w:val="008B41A8"/>
    <w:rsid w:val="008B4CC4"/>
    <w:rsid w:val="008B5CBD"/>
    <w:rsid w:val="008B7361"/>
    <w:rsid w:val="008C09FC"/>
    <w:rsid w:val="008C0AF2"/>
    <w:rsid w:val="008C0B64"/>
    <w:rsid w:val="008C29C3"/>
    <w:rsid w:val="008C399D"/>
    <w:rsid w:val="008C453E"/>
    <w:rsid w:val="008C60B3"/>
    <w:rsid w:val="008C62FC"/>
    <w:rsid w:val="008C6AD8"/>
    <w:rsid w:val="008D0DC0"/>
    <w:rsid w:val="008D1BEC"/>
    <w:rsid w:val="008D2684"/>
    <w:rsid w:val="008D3EFB"/>
    <w:rsid w:val="008D4201"/>
    <w:rsid w:val="008D4C2C"/>
    <w:rsid w:val="008D506A"/>
    <w:rsid w:val="008D57FC"/>
    <w:rsid w:val="008D701D"/>
    <w:rsid w:val="008E210A"/>
    <w:rsid w:val="008E2EDB"/>
    <w:rsid w:val="008E3231"/>
    <w:rsid w:val="008E3A74"/>
    <w:rsid w:val="008E3F94"/>
    <w:rsid w:val="008E4A0B"/>
    <w:rsid w:val="008E7B09"/>
    <w:rsid w:val="008F055C"/>
    <w:rsid w:val="008F105C"/>
    <w:rsid w:val="008F23BC"/>
    <w:rsid w:val="008F38AB"/>
    <w:rsid w:val="008F43AE"/>
    <w:rsid w:val="008F4B64"/>
    <w:rsid w:val="008F69D7"/>
    <w:rsid w:val="008F76D5"/>
    <w:rsid w:val="008F7E0C"/>
    <w:rsid w:val="009023B8"/>
    <w:rsid w:val="00902747"/>
    <w:rsid w:val="00903A3C"/>
    <w:rsid w:val="00903C1A"/>
    <w:rsid w:val="00905F4C"/>
    <w:rsid w:val="00906842"/>
    <w:rsid w:val="00906DCE"/>
    <w:rsid w:val="00907074"/>
    <w:rsid w:val="009102B9"/>
    <w:rsid w:val="009104F6"/>
    <w:rsid w:val="00910657"/>
    <w:rsid w:val="00910B6E"/>
    <w:rsid w:val="00911410"/>
    <w:rsid w:val="00911F1F"/>
    <w:rsid w:val="00912E0C"/>
    <w:rsid w:val="0091327E"/>
    <w:rsid w:val="00915258"/>
    <w:rsid w:val="0091557C"/>
    <w:rsid w:val="00915AE4"/>
    <w:rsid w:val="0091625D"/>
    <w:rsid w:val="0091685D"/>
    <w:rsid w:val="00916A5A"/>
    <w:rsid w:val="00917A88"/>
    <w:rsid w:val="009206CE"/>
    <w:rsid w:val="00920D2D"/>
    <w:rsid w:val="009222AE"/>
    <w:rsid w:val="00922436"/>
    <w:rsid w:val="00922BF1"/>
    <w:rsid w:val="009239E0"/>
    <w:rsid w:val="009244B3"/>
    <w:rsid w:val="00924795"/>
    <w:rsid w:val="009249B6"/>
    <w:rsid w:val="00925FBE"/>
    <w:rsid w:val="00930238"/>
    <w:rsid w:val="0093083C"/>
    <w:rsid w:val="0093242E"/>
    <w:rsid w:val="0093279D"/>
    <w:rsid w:val="00932CD1"/>
    <w:rsid w:val="00932D90"/>
    <w:rsid w:val="0093522A"/>
    <w:rsid w:val="00935919"/>
    <w:rsid w:val="00936559"/>
    <w:rsid w:val="009376B0"/>
    <w:rsid w:val="00937ED1"/>
    <w:rsid w:val="009412E9"/>
    <w:rsid w:val="009412EE"/>
    <w:rsid w:val="0094157E"/>
    <w:rsid w:val="00941E18"/>
    <w:rsid w:val="00943C4C"/>
    <w:rsid w:val="00944A74"/>
    <w:rsid w:val="0094558A"/>
    <w:rsid w:val="0094601B"/>
    <w:rsid w:val="00947026"/>
    <w:rsid w:val="009477CB"/>
    <w:rsid w:val="00947CFF"/>
    <w:rsid w:val="00947DF2"/>
    <w:rsid w:val="009514EF"/>
    <w:rsid w:val="00951A5A"/>
    <w:rsid w:val="00954C05"/>
    <w:rsid w:val="00955199"/>
    <w:rsid w:val="009556D4"/>
    <w:rsid w:val="009559B9"/>
    <w:rsid w:val="00956081"/>
    <w:rsid w:val="00957C8A"/>
    <w:rsid w:val="00957E10"/>
    <w:rsid w:val="009600D7"/>
    <w:rsid w:val="0096063E"/>
    <w:rsid w:val="009609D4"/>
    <w:rsid w:val="00960B80"/>
    <w:rsid w:val="00964A4C"/>
    <w:rsid w:val="00965153"/>
    <w:rsid w:val="009651E7"/>
    <w:rsid w:val="0096555E"/>
    <w:rsid w:val="0096771B"/>
    <w:rsid w:val="00971874"/>
    <w:rsid w:val="0097216D"/>
    <w:rsid w:val="00975573"/>
    <w:rsid w:val="00975926"/>
    <w:rsid w:val="00975CEF"/>
    <w:rsid w:val="00977CA7"/>
    <w:rsid w:val="0098291F"/>
    <w:rsid w:val="00984284"/>
    <w:rsid w:val="00986D9C"/>
    <w:rsid w:val="00991ACE"/>
    <w:rsid w:val="00991FE5"/>
    <w:rsid w:val="00993BF4"/>
    <w:rsid w:val="00993DCE"/>
    <w:rsid w:val="009943A1"/>
    <w:rsid w:val="00995BF5"/>
    <w:rsid w:val="009A095C"/>
    <w:rsid w:val="009A0E28"/>
    <w:rsid w:val="009A0EED"/>
    <w:rsid w:val="009A1448"/>
    <w:rsid w:val="009A1FE8"/>
    <w:rsid w:val="009A2853"/>
    <w:rsid w:val="009A2AA7"/>
    <w:rsid w:val="009A341A"/>
    <w:rsid w:val="009A386D"/>
    <w:rsid w:val="009A4A60"/>
    <w:rsid w:val="009A712A"/>
    <w:rsid w:val="009A7374"/>
    <w:rsid w:val="009A7C02"/>
    <w:rsid w:val="009B0B04"/>
    <w:rsid w:val="009B0B42"/>
    <w:rsid w:val="009B0E45"/>
    <w:rsid w:val="009B1F6B"/>
    <w:rsid w:val="009B3107"/>
    <w:rsid w:val="009B48BF"/>
    <w:rsid w:val="009B504E"/>
    <w:rsid w:val="009B612E"/>
    <w:rsid w:val="009B6A84"/>
    <w:rsid w:val="009B7585"/>
    <w:rsid w:val="009C0590"/>
    <w:rsid w:val="009C09F1"/>
    <w:rsid w:val="009C0E32"/>
    <w:rsid w:val="009C17AF"/>
    <w:rsid w:val="009C1C6A"/>
    <w:rsid w:val="009C1CB2"/>
    <w:rsid w:val="009C1EF8"/>
    <w:rsid w:val="009C329C"/>
    <w:rsid w:val="009C42D7"/>
    <w:rsid w:val="009C55E7"/>
    <w:rsid w:val="009C63AC"/>
    <w:rsid w:val="009C6A3F"/>
    <w:rsid w:val="009D0D51"/>
    <w:rsid w:val="009D1AFF"/>
    <w:rsid w:val="009D27C6"/>
    <w:rsid w:val="009D549A"/>
    <w:rsid w:val="009E0561"/>
    <w:rsid w:val="009E1B56"/>
    <w:rsid w:val="009E2415"/>
    <w:rsid w:val="009E269D"/>
    <w:rsid w:val="009E2DA1"/>
    <w:rsid w:val="009E3337"/>
    <w:rsid w:val="009E7292"/>
    <w:rsid w:val="009E79F7"/>
    <w:rsid w:val="009F0005"/>
    <w:rsid w:val="009F0977"/>
    <w:rsid w:val="009F0C13"/>
    <w:rsid w:val="009F1583"/>
    <w:rsid w:val="009F1768"/>
    <w:rsid w:val="009F53A8"/>
    <w:rsid w:val="009F582A"/>
    <w:rsid w:val="009F644D"/>
    <w:rsid w:val="009F68ED"/>
    <w:rsid w:val="009F75DB"/>
    <w:rsid w:val="009F7C43"/>
    <w:rsid w:val="00A04E4D"/>
    <w:rsid w:val="00A0692C"/>
    <w:rsid w:val="00A072AF"/>
    <w:rsid w:val="00A07CB2"/>
    <w:rsid w:val="00A11DD7"/>
    <w:rsid w:val="00A1312A"/>
    <w:rsid w:val="00A132A6"/>
    <w:rsid w:val="00A135A2"/>
    <w:rsid w:val="00A14EBB"/>
    <w:rsid w:val="00A15A99"/>
    <w:rsid w:val="00A1605E"/>
    <w:rsid w:val="00A1612A"/>
    <w:rsid w:val="00A16524"/>
    <w:rsid w:val="00A17981"/>
    <w:rsid w:val="00A21806"/>
    <w:rsid w:val="00A22F68"/>
    <w:rsid w:val="00A245A2"/>
    <w:rsid w:val="00A2489E"/>
    <w:rsid w:val="00A25FBC"/>
    <w:rsid w:val="00A26752"/>
    <w:rsid w:val="00A26C13"/>
    <w:rsid w:val="00A26C44"/>
    <w:rsid w:val="00A26D03"/>
    <w:rsid w:val="00A27776"/>
    <w:rsid w:val="00A278D0"/>
    <w:rsid w:val="00A30650"/>
    <w:rsid w:val="00A313E8"/>
    <w:rsid w:val="00A3292A"/>
    <w:rsid w:val="00A33477"/>
    <w:rsid w:val="00A34EAD"/>
    <w:rsid w:val="00A358A2"/>
    <w:rsid w:val="00A36510"/>
    <w:rsid w:val="00A37EC5"/>
    <w:rsid w:val="00A4103F"/>
    <w:rsid w:val="00A410C1"/>
    <w:rsid w:val="00A4133C"/>
    <w:rsid w:val="00A42819"/>
    <w:rsid w:val="00A4414A"/>
    <w:rsid w:val="00A4415D"/>
    <w:rsid w:val="00A500E1"/>
    <w:rsid w:val="00A50301"/>
    <w:rsid w:val="00A51034"/>
    <w:rsid w:val="00A51916"/>
    <w:rsid w:val="00A550E8"/>
    <w:rsid w:val="00A55440"/>
    <w:rsid w:val="00A564C3"/>
    <w:rsid w:val="00A5763B"/>
    <w:rsid w:val="00A57766"/>
    <w:rsid w:val="00A60662"/>
    <w:rsid w:val="00A62271"/>
    <w:rsid w:val="00A62CDA"/>
    <w:rsid w:val="00A63424"/>
    <w:rsid w:val="00A64A05"/>
    <w:rsid w:val="00A66E8D"/>
    <w:rsid w:val="00A70047"/>
    <w:rsid w:val="00A7068F"/>
    <w:rsid w:val="00A73121"/>
    <w:rsid w:val="00A741B0"/>
    <w:rsid w:val="00A7422B"/>
    <w:rsid w:val="00A742BB"/>
    <w:rsid w:val="00A74DA5"/>
    <w:rsid w:val="00A7502A"/>
    <w:rsid w:val="00A752FC"/>
    <w:rsid w:val="00A7549F"/>
    <w:rsid w:val="00A76AEC"/>
    <w:rsid w:val="00A76EB9"/>
    <w:rsid w:val="00A77379"/>
    <w:rsid w:val="00A77495"/>
    <w:rsid w:val="00A77773"/>
    <w:rsid w:val="00A8059C"/>
    <w:rsid w:val="00A80966"/>
    <w:rsid w:val="00A83503"/>
    <w:rsid w:val="00A83D6C"/>
    <w:rsid w:val="00A83DA2"/>
    <w:rsid w:val="00A84823"/>
    <w:rsid w:val="00A8486B"/>
    <w:rsid w:val="00A85063"/>
    <w:rsid w:val="00A857B3"/>
    <w:rsid w:val="00A85B05"/>
    <w:rsid w:val="00A8767C"/>
    <w:rsid w:val="00A906EE"/>
    <w:rsid w:val="00A92329"/>
    <w:rsid w:val="00A939C1"/>
    <w:rsid w:val="00A943E0"/>
    <w:rsid w:val="00A97C21"/>
    <w:rsid w:val="00AA10A9"/>
    <w:rsid w:val="00AA1AA0"/>
    <w:rsid w:val="00AA2202"/>
    <w:rsid w:val="00AA2745"/>
    <w:rsid w:val="00AA3570"/>
    <w:rsid w:val="00AA48F8"/>
    <w:rsid w:val="00AA5856"/>
    <w:rsid w:val="00AA63BD"/>
    <w:rsid w:val="00AA7938"/>
    <w:rsid w:val="00AB05F5"/>
    <w:rsid w:val="00AB122B"/>
    <w:rsid w:val="00AB145A"/>
    <w:rsid w:val="00AB1708"/>
    <w:rsid w:val="00AB1971"/>
    <w:rsid w:val="00AB19E3"/>
    <w:rsid w:val="00AB1A61"/>
    <w:rsid w:val="00AB1BAB"/>
    <w:rsid w:val="00AB1C40"/>
    <w:rsid w:val="00AB242A"/>
    <w:rsid w:val="00AB310B"/>
    <w:rsid w:val="00AB5562"/>
    <w:rsid w:val="00AB5F42"/>
    <w:rsid w:val="00AB639E"/>
    <w:rsid w:val="00AB6B0E"/>
    <w:rsid w:val="00AB6BDD"/>
    <w:rsid w:val="00AC2033"/>
    <w:rsid w:val="00AC2B13"/>
    <w:rsid w:val="00AC2EDE"/>
    <w:rsid w:val="00AC4950"/>
    <w:rsid w:val="00AC4A2C"/>
    <w:rsid w:val="00AC741C"/>
    <w:rsid w:val="00AC7543"/>
    <w:rsid w:val="00AD026F"/>
    <w:rsid w:val="00AD10DB"/>
    <w:rsid w:val="00AD1757"/>
    <w:rsid w:val="00AD1CCB"/>
    <w:rsid w:val="00AD1F9C"/>
    <w:rsid w:val="00AD36AF"/>
    <w:rsid w:val="00AD7487"/>
    <w:rsid w:val="00AD7F6B"/>
    <w:rsid w:val="00AD7FB3"/>
    <w:rsid w:val="00AE0C7B"/>
    <w:rsid w:val="00AE1EA0"/>
    <w:rsid w:val="00AE3F50"/>
    <w:rsid w:val="00AE3FAD"/>
    <w:rsid w:val="00AE44D6"/>
    <w:rsid w:val="00AE6430"/>
    <w:rsid w:val="00AE6C3C"/>
    <w:rsid w:val="00AE6E7D"/>
    <w:rsid w:val="00AF0FA0"/>
    <w:rsid w:val="00AF1BDE"/>
    <w:rsid w:val="00AF28F2"/>
    <w:rsid w:val="00AF2A92"/>
    <w:rsid w:val="00AF2E9B"/>
    <w:rsid w:val="00AF3A5C"/>
    <w:rsid w:val="00AF3BD9"/>
    <w:rsid w:val="00AF58AF"/>
    <w:rsid w:val="00AF58C1"/>
    <w:rsid w:val="00AF677B"/>
    <w:rsid w:val="00AF678B"/>
    <w:rsid w:val="00AF67F5"/>
    <w:rsid w:val="00B041DE"/>
    <w:rsid w:val="00B048DD"/>
    <w:rsid w:val="00B050A1"/>
    <w:rsid w:val="00B05901"/>
    <w:rsid w:val="00B07DE8"/>
    <w:rsid w:val="00B1001D"/>
    <w:rsid w:val="00B11B9E"/>
    <w:rsid w:val="00B143D1"/>
    <w:rsid w:val="00B147A9"/>
    <w:rsid w:val="00B14DDF"/>
    <w:rsid w:val="00B203EA"/>
    <w:rsid w:val="00B21515"/>
    <w:rsid w:val="00B225F7"/>
    <w:rsid w:val="00B22C3A"/>
    <w:rsid w:val="00B24439"/>
    <w:rsid w:val="00B244FF"/>
    <w:rsid w:val="00B2518A"/>
    <w:rsid w:val="00B26484"/>
    <w:rsid w:val="00B26DC1"/>
    <w:rsid w:val="00B27628"/>
    <w:rsid w:val="00B3025F"/>
    <w:rsid w:val="00B30C8F"/>
    <w:rsid w:val="00B321E1"/>
    <w:rsid w:val="00B32C78"/>
    <w:rsid w:val="00B33550"/>
    <w:rsid w:val="00B33B54"/>
    <w:rsid w:val="00B34ADC"/>
    <w:rsid w:val="00B35900"/>
    <w:rsid w:val="00B36B80"/>
    <w:rsid w:val="00B378A1"/>
    <w:rsid w:val="00B40805"/>
    <w:rsid w:val="00B4109C"/>
    <w:rsid w:val="00B41334"/>
    <w:rsid w:val="00B4237D"/>
    <w:rsid w:val="00B427A3"/>
    <w:rsid w:val="00B42BD0"/>
    <w:rsid w:val="00B439BA"/>
    <w:rsid w:val="00B43EFB"/>
    <w:rsid w:val="00B459E5"/>
    <w:rsid w:val="00B46141"/>
    <w:rsid w:val="00B46CC8"/>
    <w:rsid w:val="00B46E7F"/>
    <w:rsid w:val="00B50BDE"/>
    <w:rsid w:val="00B51476"/>
    <w:rsid w:val="00B52611"/>
    <w:rsid w:val="00B526C1"/>
    <w:rsid w:val="00B53932"/>
    <w:rsid w:val="00B5534F"/>
    <w:rsid w:val="00B57D25"/>
    <w:rsid w:val="00B57D7B"/>
    <w:rsid w:val="00B57FF3"/>
    <w:rsid w:val="00B60687"/>
    <w:rsid w:val="00B60D66"/>
    <w:rsid w:val="00B60DD7"/>
    <w:rsid w:val="00B61488"/>
    <w:rsid w:val="00B61501"/>
    <w:rsid w:val="00B61F7A"/>
    <w:rsid w:val="00B63374"/>
    <w:rsid w:val="00B63523"/>
    <w:rsid w:val="00B648E4"/>
    <w:rsid w:val="00B655F2"/>
    <w:rsid w:val="00B6592A"/>
    <w:rsid w:val="00B67ECF"/>
    <w:rsid w:val="00B726A2"/>
    <w:rsid w:val="00B73C2E"/>
    <w:rsid w:val="00B75708"/>
    <w:rsid w:val="00B7570A"/>
    <w:rsid w:val="00B760C3"/>
    <w:rsid w:val="00B81136"/>
    <w:rsid w:val="00B82D01"/>
    <w:rsid w:val="00B83B17"/>
    <w:rsid w:val="00B8487F"/>
    <w:rsid w:val="00B84B98"/>
    <w:rsid w:val="00B84F87"/>
    <w:rsid w:val="00B86190"/>
    <w:rsid w:val="00B86DC2"/>
    <w:rsid w:val="00B903A0"/>
    <w:rsid w:val="00B91768"/>
    <w:rsid w:val="00B92A6B"/>
    <w:rsid w:val="00B93A8B"/>
    <w:rsid w:val="00B93D73"/>
    <w:rsid w:val="00B94A6E"/>
    <w:rsid w:val="00BA16B0"/>
    <w:rsid w:val="00BA1DC0"/>
    <w:rsid w:val="00BA29E6"/>
    <w:rsid w:val="00BA3179"/>
    <w:rsid w:val="00BA3E77"/>
    <w:rsid w:val="00BA5015"/>
    <w:rsid w:val="00BA6AC0"/>
    <w:rsid w:val="00BA6FB0"/>
    <w:rsid w:val="00BA72D5"/>
    <w:rsid w:val="00BA756E"/>
    <w:rsid w:val="00BB1432"/>
    <w:rsid w:val="00BB2220"/>
    <w:rsid w:val="00BB377C"/>
    <w:rsid w:val="00BB38FD"/>
    <w:rsid w:val="00BB4F79"/>
    <w:rsid w:val="00BB5556"/>
    <w:rsid w:val="00BB5F4C"/>
    <w:rsid w:val="00BB60CB"/>
    <w:rsid w:val="00BB60CE"/>
    <w:rsid w:val="00BB62A8"/>
    <w:rsid w:val="00BB64D8"/>
    <w:rsid w:val="00BB67C3"/>
    <w:rsid w:val="00BC0355"/>
    <w:rsid w:val="00BC3CB4"/>
    <w:rsid w:val="00BC49C1"/>
    <w:rsid w:val="00BC6EBC"/>
    <w:rsid w:val="00BC777E"/>
    <w:rsid w:val="00BD1273"/>
    <w:rsid w:val="00BD18DD"/>
    <w:rsid w:val="00BD2725"/>
    <w:rsid w:val="00BD2848"/>
    <w:rsid w:val="00BD2A19"/>
    <w:rsid w:val="00BD4188"/>
    <w:rsid w:val="00BD4BF7"/>
    <w:rsid w:val="00BD5A16"/>
    <w:rsid w:val="00BD5FD4"/>
    <w:rsid w:val="00BD71CB"/>
    <w:rsid w:val="00BD7BCA"/>
    <w:rsid w:val="00BE0557"/>
    <w:rsid w:val="00BE1188"/>
    <w:rsid w:val="00BE12BF"/>
    <w:rsid w:val="00BE18D4"/>
    <w:rsid w:val="00BE3410"/>
    <w:rsid w:val="00BE419A"/>
    <w:rsid w:val="00BE4A4C"/>
    <w:rsid w:val="00BE6360"/>
    <w:rsid w:val="00BE739D"/>
    <w:rsid w:val="00BF179E"/>
    <w:rsid w:val="00BF2E5D"/>
    <w:rsid w:val="00BF3533"/>
    <w:rsid w:val="00BF4804"/>
    <w:rsid w:val="00BF4EEE"/>
    <w:rsid w:val="00BF5034"/>
    <w:rsid w:val="00BF5895"/>
    <w:rsid w:val="00BF6ADF"/>
    <w:rsid w:val="00BF6E34"/>
    <w:rsid w:val="00BF6F24"/>
    <w:rsid w:val="00BF745C"/>
    <w:rsid w:val="00BF7832"/>
    <w:rsid w:val="00C013BF"/>
    <w:rsid w:val="00C0208A"/>
    <w:rsid w:val="00C02FC1"/>
    <w:rsid w:val="00C060E7"/>
    <w:rsid w:val="00C06781"/>
    <w:rsid w:val="00C131C7"/>
    <w:rsid w:val="00C1333F"/>
    <w:rsid w:val="00C15226"/>
    <w:rsid w:val="00C171A3"/>
    <w:rsid w:val="00C17529"/>
    <w:rsid w:val="00C17A4C"/>
    <w:rsid w:val="00C20732"/>
    <w:rsid w:val="00C2113B"/>
    <w:rsid w:val="00C22B8B"/>
    <w:rsid w:val="00C24494"/>
    <w:rsid w:val="00C24BB5"/>
    <w:rsid w:val="00C2562A"/>
    <w:rsid w:val="00C26638"/>
    <w:rsid w:val="00C267A2"/>
    <w:rsid w:val="00C27C82"/>
    <w:rsid w:val="00C306EC"/>
    <w:rsid w:val="00C325E9"/>
    <w:rsid w:val="00C3395B"/>
    <w:rsid w:val="00C35A3A"/>
    <w:rsid w:val="00C36741"/>
    <w:rsid w:val="00C37128"/>
    <w:rsid w:val="00C372B7"/>
    <w:rsid w:val="00C37651"/>
    <w:rsid w:val="00C4038B"/>
    <w:rsid w:val="00C431F7"/>
    <w:rsid w:val="00C441B8"/>
    <w:rsid w:val="00C44758"/>
    <w:rsid w:val="00C45FA8"/>
    <w:rsid w:val="00C46B99"/>
    <w:rsid w:val="00C4709A"/>
    <w:rsid w:val="00C532DC"/>
    <w:rsid w:val="00C55AD5"/>
    <w:rsid w:val="00C55E03"/>
    <w:rsid w:val="00C563EC"/>
    <w:rsid w:val="00C57161"/>
    <w:rsid w:val="00C60011"/>
    <w:rsid w:val="00C60C3F"/>
    <w:rsid w:val="00C612E0"/>
    <w:rsid w:val="00C6327B"/>
    <w:rsid w:val="00C6457B"/>
    <w:rsid w:val="00C64849"/>
    <w:rsid w:val="00C64D4E"/>
    <w:rsid w:val="00C6559E"/>
    <w:rsid w:val="00C656A8"/>
    <w:rsid w:val="00C65FAB"/>
    <w:rsid w:val="00C671D9"/>
    <w:rsid w:val="00C71A2F"/>
    <w:rsid w:val="00C71EA3"/>
    <w:rsid w:val="00C7279E"/>
    <w:rsid w:val="00C73CCD"/>
    <w:rsid w:val="00C74D66"/>
    <w:rsid w:val="00C75724"/>
    <w:rsid w:val="00C75803"/>
    <w:rsid w:val="00C80122"/>
    <w:rsid w:val="00C80431"/>
    <w:rsid w:val="00C80A97"/>
    <w:rsid w:val="00C818EF"/>
    <w:rsid w:val="00C86F40"/>
    <w:rsid w:val="00C8792A"/>
    <w:rsid w:val="00C87D48"/>
    <w:rsid w:val="00C87E64"/>
    <w:rsid w:val="00C911EB"/>
    <w:rsid w:val="00C92B50"/>
    <w:rsid w:val="00C92CB3"/>
    <w:rsid w:val="00C939F2"/>
    <w:rsid w:val="00C95B8D"/>
    <w:rsid w:val="00C96B0A"/>
    <w:rsid w:val="00C96D34"/>
    <w:rsid w:val="00C97C88"/>
    <w:rsid w:val="00CA2FBE"/>
    <w:rsid w:val="00CA3214"/>
    <w:rsid w:val="00CA3D73"/>
    <w:rsid w:val="00CA4F3B"/>
    <w:rsid w:val="00CB02CB"/>
    <w:rsid w:val="00CB207F"/>
    <w:rsid w:val="00CB2313"/>
    <w:rsid w:val="00CB2DDF"/>
    <w:rsid w:val="00CB5608"/>
    <w:rsid w:val="00CB61F1"/>
    <w:rsid w:val="00CB7A06"/>
    <w:rsid w:val="00CC0A4D"/>
    <w:rsid w:val="00CC1344"/>
    <w:rsid w:val="00CC50E7"/>
    <w:rsid w:val="00CC5168"/>
    <w:rsid w:val="00CC6EBE"/>
    <w:rsid w:val="00CD1A28"/>
    <w:rsid w:val="00CD3947"/>
    <w:rsid w:val="00CD56C5"/>
    <w:rsid w:val="00CD5B48"/>
    <w:rsid w:val="00CD762A"/>
    <w:rsid w:val="00CE1119"/>
    <w:rsid w:val="00CE4D11"/>
    <w:rsid w:val="00CE52F8"/>
    <w:rsid w:val="00CE6A3D"/>
    <w:rsid w:val="00CE7D03"/>
    <w:rsid w:val="00CF0F98"/>
    <w:rsid w:val="00CF241F"/>
    <w:rsid w:val="00CF2AF5"/>
    <w:rsid w:val="00CF3C39"/>
    <w:rsid w:val="00CF55F3"/>
    <w:rsid w:val="00CF5DFE"/>
    <w:rsid w:val="00CF6517"/>
    <w:rsid w:val="00CF7074"/>
    <w:rsid w:val="00CF7EA1"/>
    <w:rsid w:val="00D00710"/>
    <w:rsid w:val="00D0099A"/>
    <w:rsid w:val="00D00ED2"/>
    <w:rsid w:val="00D02065"/>
    <w:rsid w:val="00D03122"/>
    <w:rsid w:val="00D032D4"/>
    <w:rsid w:val="00D03E77"/>
    <w:rsid w:val="00D03EB5"/>
    <w:rsid w:val="00D044A1"/>
    <w:rsid w:val="00D04537"/>
    <w:rsid w:val="00D05B47"/>
    <w:rsid w:val="00D06F9B"/>
    <w:rsid w:val="00D07B6B"/>
    <w:rsid w:val="00D103E8"/>
    <w:rsid w:val="00D10688"/>
    <w:rsid w:val="00D12D44"/>
    <w:rsid w:val="00D12F7D"/>
    <w:rsid w:val="00D14E56"/>
    <w:rsid w:val="00D15599"/>
    <w:rsid w:val="00D16804"/>
    <w:rsid w:val="00D16D99"/>
    <w:rsid w:val="00D204F9"/>
    <w:rsid w:val="00D2050B"/>
    <w:rsid w:val="00D20CF2"/>
    <w:rsid w:val="00D20FCF"/>
    <w:rsid w:val="00D2173E"/>
    <w:rsid w:val="00D22A22"/>
    <w:rsid w:val="00D23873"/>
    <w:rsid w:val="00D26D78"/>
    <w:rsid w:val="00D3128E"/>
    <w:rsid w:val="00D31310"/>
    <w:rsid w:val="00D31A46"/>
    <w:rsid w:val="00D33FB9"/>
    <w:rsid w:val="00D34A57"/>
    <w:rsid w:val="00D363BB"/>
    <w:rsid w:val="00D3648F"/>
    <w:rsid w:val="00D402E1"/>
    <w:rsid w:val="00D42897"/>
    <w:rsid w:val="00D47187"/>
    <w:rsid w:val="00D47787"/>
    <w:rsid w:val="00D477B4"/>
    <w:rsid w:val="00D47C5D"/>
    <w:rsid w:val="00D54F7B"/>
    <w:rsid w:val="00D55A65"/>
    <w:rsid w:val="00D56B3F"/>
    <w:rsid w:val="00D57F3F"/>
    <w:rsid w:val="00D62553"/>
    <w:rsid w:val="00D62D2A"/>
    <w:rsid w:val="00D62E04"/>
    <w:rsid w:val="00D64973"/>
    <w:rsid w:val="00D660A4"/>
    <w:rsid w:val="00D679A4"/>
    <w:rsid w:val="00D7173A"/>
    <w:rsid w:val="00D71B99"/>
    <w:rsid w:val="00D72AD1"/>
    <w:rsid w:val="00D72AF5"/>
    <w:rsid w:val="00D73D68"/>
    <w:rsid w:val="00D75CCE"/>
    <w:rsid w:val="00D824F5"/>
    <w:rsid w:val="00D82B54"/>
    <w:rsid w:val="00D82ED6"/>
    <w:rsid w:val="00D853EE"/>
    <w:rsid w:val="00D85408"/>
    <w:rsid w:val="00D86C8E"/>
    <w:rsid w:val="00D87DCA"/>
    <w:rsid w:val="00D87F5B"/>
    <w:rsid w:val="00D90909"/>
    <w:rsid w:val="00D91C0D"/>
    <w:rsid w:val="00D91E18"/>
    <w:rsid w:val="00D92EDC"/>
    <w:rsid w:val="00D92EF0"/>
    <w:rsid w:val="00D93E76"/>
    <w:rsid w:val="00D94EC7"/>
    <w:rsid w:val="00D951D8"/>
    <w:rsid w:val="00D956C4"/>
    <w:rsid w:val="00D96DDA"/>
    <w:rsid w:val="00D976A4"/>
    <w:rsid w:val="00D9794D"/>
    <w:rsid w:val="00D97C68"/>
    <w:rsid w:val="00DA2020"/>
    <w:rsid w:val="00DA2C1F"/>
    <w:rsid w:val="00DA4228"/>
    <w:rsid w:val="00DA4478"/>
    <w:rsid w:val="00DA46B4"/>
    <w:rsid w:val="00DA5255"/>
    <w:rsid w:val="00DA52AF"/>
    <w:rsid w:val="00DA5453"/>
    <w:rsid w:val="00DA591D"/>
    <w:rsid w:val="00DA6893"/>
    <w:rsid w:val="00DA6FA1"/>
    <w:rsid w:val="00DB1476"/>
    <w:rsid w:val="00DB205D"/>
    <w:rsid w:val="00DB2075"/>
    <w:rsid w:val="00DB20A5"/>
    <w:rsid w:val="00DB23B0"/>
    <w:rsid w:val="00DB47CC"/>
    <w:rsid w:val="00DB4C8A"/>
    <w:rsid w:val="00DB57BC"/>
    <w:rsid w:val="00DB5D6C"/>
    <w:rsid w:val="00DB5DC5"/>
    <w:rsid w:val="00DC23F2"/>
    <w:rsid w:val="00DC2684"/>
    <w:rsid w:val="00DC36BC"/>
    <w:rsid w:val="00DC5ABD"/>
    <w:rsid w:val="00DD024D"/>
    <w:rsid w:val="00DD0B55"/>
    <w:rsid w:val="00DD3738"/>
    <w:rsid w:val="00DD4233"/>
    <w:rsid w:val="00DE239F"/>
    <w:rsid w:val="00DE2A82"/>
    <w:rsid w:val="00DE361C"/>
    <w:rsid w:val="00DE3BE8"/>
    <w:rsid w:val="00DE442F"/>
    <w:rsid w:val="00DE4B78"/>
    <w:rsid w:val="00DE50C2"/>
    <w:rsid w:val="00DE6991"/>
    <w:rsid w:val="00DE69F1"/>
    <w:rsid w:val="00DE794E"/>
    <w:rsid w:val="00DE7F3A"/>
    <w:rsid w:val="00DF04BC"/>
    <w:rsid w:val="00DF635D"/>
    <w:rsid w:val="00DF685C"/>
    <w:rsid w:val="00E01338"/>
    <w:rsid w:val="00E01E1B"/>
    <w:rsid w:val="00E05316"/>
    <w:rsid w:val="00E05EF4"/>
    <w:rsid w:val="00E115B9"/>
    <w:rsid w:val="00E131AE"/>
    <w:rsid w:val="00E13EF9"/>
    <w:rsid w:val="00E145C0"/>
    <w:rsid w:val="00E14A4A"/>
    <w:rsid w:val="00E14F27"/>
    <w:rsid w:val="00E15D8E"/>
    <w:rsid w:val="00E1658B"/>
    <w:rsid w:val="00E16A94"/>
    <w:rsid w:val="00E16F7A"/>
    <w:rsid w:val="00E17906"/>
    <w:rsid w:val="00E2404B"/>
    <w:rsid w:val="00E24437"/>
    <w:rsid w:val="00E252BE"/>
    <w:rsid w:val="00E31E07"/>
    <w:rsid w:val="00E33C16"/>
    <w:rsid w:val="00E3516E"/>
    <w:rsid w:val="00E35472"/>
    <w:rsid w:val="00E36367"/>
    <w:rsid w:val="00E375BA"/>
    <w:rsid w:val="00E377D3"/>
    <w:rsid w:val="00E41AF1"/>
    <w:rsid w:val="00E42CBE"/>
    <w:rsid w:val="00E42E6E"/>
    <w:rsid w:val="00E4400F"/>
    <w:rsid w:val="00E47654"/>
    <w:rsid w:val="00E50893"/>
    <w:rsid w:val="00E50D78"/>
    <w:rsid w:val="00E51CF2"/>
    <w:rsid w:val="00E53BC8"/>
    <w:rsid w:val="00E53DF4"/>
    <w:rsid w:val="00E54CF9"/>
    <w:rsid w:val="00E5542E"/>
    <w:rsid w:val="00E5735A"/>
    <w:rsid w:val="00E603AC"/>
    <w:rsid w:val="00E628B3"/>
    <w:rsid w:val="00E63754"/>
    <w:rsid w:val="00E63F5D"/>
    <w:rsid w:val="00E64595"/>
    <w:rsid w:val="00E64E9E"/>
    <w:rsid w:val="00E65440"/>
    <w:rsid w:val="00E6557D"/>
    <w:rsid w:val="00E66CD2"/>
    <w:rsid w:val="00E675EF"/>
    <w:rsid w:val="00E7015C"/>
    <w:rsid w:val="00E718DC"/>
    <w:rsid w:val="00E72E51"/>
    <w:rsid w:val="00E739A0"/>
    <w:rsid w:val="00E745E8"/>
    <w:rsid w:val="00E74C7E"/>
    <w:rsid w:val="00E75498"/>
    <w:rsid w:val="00E7590E"/>
    <w:rsid w:val="00E801B0"/>
    <w:rsid w:val="00E810D5"/>
    <w:rsid w:val="00E81349"/>
    <w:rsid w:val="00E831B5"/>
    <w:rsid w:val="00E84F1F"/>
    <w:rsid w:val="00E85037"/>
    <w:rsid w:val="00E85303"/>
    <w:rsid w:val="00E87152"/>
    <w:rsid w:val="00E873D8"/>
    <w:rsid w:val="00E919E1"/>
    <w:rsid w:val="00E925CD"/>
    <w:rsid w:val="00E92C75"/>
    <w:rsid w:val="00E92E9F"/>
    <w:rsid w:val="00E9319E"/>
    <w:rsid w:val="00E93A80"/>
    <w:rsid w:val="00E942FE"/>
    <w:rsid w:val="00E9451C"/>
    <w:rsid w:val="00E959DE"/>
    <w:rsid w:val="00E96270"/>
    <w:rsid w:val="00E9792E"/>
    <w:rsid w:val="00EA07F5"/>
    <w:rsid w:val="00EA1137"/>
    <w:rsid w:val="00EA20DF"/>
    <w:rsid w:val="00EA2B48"/>
    <w:rsid w:val="00EA2D01"/>
    <w:rsid w:val="00EA3224"/>
    <w:rsid w:val="00EA393C"/>
    <w:rsid w:val="00EA3D5F"/>
    <w:rsid w:val="00EA4EB5"/>
    <w:rsid w:val="00EA55B5"/>
    <w:rsid w:val="00EA7026"/>
    <w:rsid w:val="00EA7562"/>
    <w:rsid w:val="00EA75F9"/>
    <w:rsid w:val="00EA7E16"/>
    <w:rsid w:val="00EA7E22"/>
    <w:rsid w:val="00EB0EAE"/>
    <w:rsid w:val="00EB1646"/>
    <w:rsid w:val="00EB3208"/>
    <w:rsid w:val="00EB5F6C"/>
    <w:rsid w:val="00EB7BA9"/>
    <w:rsid w:val="00EC09C1"/>
    <w:rsid w:val="00EC09E1"/>
    <w:rsid w:val="00EC0FA3"/>
    <w:rsid w:val="00EC25D3"/>
    <w:rsid w:val="00EC2E40"/>
    <w:rsid w:val="00EC6095"/>
    <w:rsid w:val="00EC62AF"/>
    <w:rsid w:val="00EC721A"/>
    <w:rsid w:val="00EC7C3B"/>
    <w:rsid w:val="00ED0FB2"/>
    <w:rsid w:val="00ED37E5"/>
    <w:rsid w:val="00ED3CC1"/>
    <w:rsid w:val="00ED40F6"/>
    <w:rsid w:val="00ED4910"/>
    <w:rsid w:val="00ED5DB3"/>
    <w:rsid w:val="00ED6A39"/>
    <w:rsid w:val="00EE129D"/>
    <w:rsid w:val="00EE35CC"/>
    <w:rsid w:val="00EE3DCC"/>
    <w:rsid w:val="00EE4940"/>
    <w:rsid w:val="00EE4ABC"/>
    <w:rsid w:val="00EE5642"/>
    <w:rsid w:val="00EE6619"/>
    <w:rsid w:val="00EE740C"/>
    <w:rsid w:val="00EF1542"/>
    <w:rsid w:val="00EF16CB"/>
    <w:rsid w:val="00EF1F22"/>
    <w:rsid w:val="00EF24A0"/>
    <w:rsid w:val="00EF2D11"/>
    <w:rsid w:val="00EF4235"/>
    <w:rsid w:val="00EF4AA4"/>
    <w:rsid w:val="00F002E3"/>
    <w:rsid w:val="00F00849"/>
    <w:rsid w:val="00F00C16"/>
    <w:rsid w:val="00F00E58"/>
    <w:rsid w:val="00F030CF"/>
    <w:rsid w:val="00F034EB"/>
    <w:rsid w:val="00F035A2"/>
    <w:rsid w:val="00F03C0C"/>
    <w:rsid w:val="00F04435"/>
    <w:rsid w:val="00F049B4"/>
    <w:rsid w:val="00F049CC"/>
    <w:rsid w:val="00F10057"/>
    <w:rsid w:val="00F10EE4"/>
    <w:rsid w:val="00F11EA8"/>
    <w:rsid w:val="00F127AE"/>
    <w:rsid w:val="00F13270"/>
    <w:rsid w:val="00F13E43"/>
    <w:rsid w:val="00F15324"/>
    <w:rsid w:val="00F159B6"/>
    <w:rsid w:val="00F16720"/>
    <w:rsid w:val="00F2150A"/>
    <w:rsid w:val="00F2197B"/>
    <w:rsid w:val="00F22F32"/>
    <w:rsid w:val="00F234FA"/>
    <w:rsid w:val="00F23E53"/>
    <w:rsid w:val="00F24289"/>
    <w:rsid w:val="00F24583"/>
    <w:rsid w:val="00F25A08"/>
    <w:rsid w:val="00F25FE3"/>
    <w:rsid w:val="00F261DD"/>
    <w:rsid w:val="00F26B67"/>
    <w:rsid w:val="00F27318"/>
    <w:rsid w:val="00F27C80"/>
    <w:rsid w:val="00F27F4C"/>
    <w:rsid w:val="00F31C3E"/>
    <w:rsid w:val="00F33D54"/>
    <w:rsid w:val="00F34551"/>
    <w:rsid w:val="00F345C5"/>
    <w:rsid w:val="00F34A7E"/>
    <w:rsid w:val="00F35021"/>
    <w:rsid w:val="00F35AED"/>
    <w:rsid w:val="00F3654F"/>
    <w:rsid w:val="00F36589"/>
    <w:rsid w:val="00F36949"/>
    <w:rsid w:val="00F36D35"/>
    <w:rsid w:val="00F43AF8"/>
    <w:rsid w:val="00F44ACF"/>
    <w:rsid w:val="00F4595F"/>
    <w:rsid w:val="00F466B0"/>
    <w:rsid w:val="00F509F7"/>
    <w:rsid w:val="00F5183B"/>
    <w:rsid w:val="00F52210"/>
    <w:rsid w:val="00F52A28"/>
    <w:rsid w:val="00F52BEF"/>
    <w:rsid w:val="00F52F80"/>
    <w:rsid w:val="00F53536"/>
    <w:rsid w:val="00F53B6C"/>
    <w:rsid w:val="00F5524F"/>
    <w:rsid w:val="00F55FA3"/>
    <w:rsid w:val="00F56094"/>
    <w:rsid w:val="00F5660D"/>
    <w:rsid w:val="00F5737F"/>
    <w:rsid w:val="00F616F4"/>
    <w:rsid w:val="00F61E2E"/>
    <w:rsid w:val="00F621F2"/>
    <w:rsid w:val="00F62A16"/>
    <w:rsid w:val="00F63352"/>
    <w:rsid w:val="00F640DB"/>
    <w:rsid w:val="00F646E2"/>
    <w:rsid w:val="00F6557B"/>
    <w:rsid w:val="00F668E8"/>
    <w:rsid w:val="00F67251"/>
    <w:rsid w:val="00F674F3"/>
    <w:rsid w:val="00F7109F"/>
    <w:rsid w:val="00F71906"/>
    <w:rsid w:val="00F74C3F"/>
    <w:rsid w:val="00F75046"/>
    <w:rsid w:val="00F7593E"/>
    <w:rsid w:val="00F75D2C"/>
    <w:rsid w:val="00F75FD4"/>
    <w:rsid w:val="00F8017D"/>
    <w:rsid w:val="00F80BB4"/>
    <w:rsid w:val="00F83992"/>
    <w:rsid w:val="00F84862"/>
    <w:rsid w:val="00F861D4"/>
    <w:rsid w:val="00F862DE"/>
    <w:rsid w:val="00F8740F"/>
    <w:rsid w:val="00F87423"/>
    <w:rsid w:val="00F87A8B"/>
    <w:rsid w:val="00F91E2A"/>
    <w:rsid w:val="00F9396A"/>
    <w:rsid w:val="00F93FF8"/>
    <w:rsid w:val="00F94912"/>
    <w:rsid w:val="00F954F7"/>
    <w:rsid w:val="00F96ABE"/>
    <w:rsid w:val="00FA0A31"/>
    <w:rsid w:val="00FA26B5"/>
    <w:rsid w:val="00FA2B53"/>
    <w:rsid w:val="00FA5593"/>
    <w:rsid w:val="00FB1D1D"/>
    <w:rsid w:val="00FB2A06"/>
    <w:rsid w:val="00FB3E6D"/>
    <w:rsid w:val="00FB445E"/>
    <w:rsid w:val="00FB52EE"/>
    <w:rsid w:val="00FB64F0"/>
    <w:rsid w:val="00FC04D0"/>
    <w:rsid w:val="00FC0536"/>
    <w:rsid w:val="00FC3CB5"/>
    <w:rsid w:val="00FC3FF9"/>
    <w:rsid w:val="00FC41AF"/>
    <w:rsid w:val="00FC5F25"/>
    <w:rsid w:val="00FC7322"/>
    <w:rsid w:val="00FD018E"/>
    <w:rsid w:val="00FD1F23"/>
    <w:rsid w:val="00FD305C"/>
    <w:rsid w:val="00FD59B8"/>
    <w:rsid w:val="00FD5F6C"/>
    <w:rsid w:val="00FD6297"/>
    <w:rsid w:val="00FD6800"/>
    <w:rsid w:val="00FD715E"/>
    <w:rsid w:val="00FE09CC"/>
    <w:rsid w:val="00FE1C1F"/>
    <w:rsid w:val="00FE4048"/>
    <w:rsid w:val="00FE555B"/>
    <w:rsid w:val="00FE6802"/>
    <w:rsid w:val="00FE6E48"/>
    <w:rsid w:val="00FE771A"/>
    <w:rsid w:val="00FF080F"/>
    <w:rsid w:val="00FF1737"/>
    <w:rsid w:val="00FF1CED"/>
    <w:rsid w:val="00FF1D89"/>
    <w:rsid w:val="00FF3D88"/>
    <w:rsid w:val="00FF44BC"/>
    <w:rsid w:val="00FF483F"/>
    <w:rsid w:val="00FF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4815A77-4011-4F6D-9AB4-17E6DA80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C8D"/>
    <w:rPr>
      <w:rFonts w:ascii="Segoe UI" w:hAnsi="Segoe UI"/>
      <w:sz w:val="22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E3C8D"/>
    <w:pPr>
      <w:keepNext/>
      <w:numPr>
        <w:numId w:val="24"/>
      </w:numPr>
      <w:pBdr>
        <w:top w:val="single" w:sz="4" w:space="1" w:color="FFFFFF" w:themeColor="background1"/>
        <w:left w:val="single" w:sz="4" w:space="4" w:color="FFFFFF" w:themeColor="background1"/>
        <w:right w:val="single" w:sz="4" w:space="4" w:color="FFFFFF" w:themeColor="background1"/>
      </w:pBdr>
      <w:shd w:val="clear" w:color="auto" w:fill="404040" w:themeFill="text1" w:themeFillTint="BF"/>
      <w:suppressAutoHyphens/>
      <w:spacing w:before="520" w:after="240"/>
      <w:jc w:val="both"/>
      <w:outlineLvl w:val="0"/>
    </w:pPr>
    <w:rPr>
      <w:rFonts w:asciiTheme="majorHAnsi" w:hAnsiTheme="majorHAnsi"/>
      <w:snapToGrid w:val="0"/>
      <w:color w:val="0094C8"/>
      <w:kern w:val="28"/>
      <w:sz w:val="32"/>
      <w:lang w:val="es-ES_tradnl" w:eastAsia="es-ES"/>
    </w:rPr>
  </w:style>
  <w:style w:type="paragraph" w:styleId="Heading2">
    <w:name w:val="heading 2"/>
    <w:basedOn w:val="Normal"/>
    <w:next w:val="Normal"/>
    <w:autoRedefine/>
    <w:qFormat/>
    <w:rsid w:val="005E3C8D"/>
    <w:pPr>
      <w:keepNext/>
      <w:numPr>
        <w:ilvl w:val="1"/>
        <w:numId w:val="24"/>
      </w:numPr>
      <w:pBdr>
        <w:bottom w:val="single" w:sz="12" w:space="1" w:color="auto"/>
      </w:pBdr>
      <w:spacing w:before="300" w:after="120"/>
      <w:ind w:left="1440"/>
      <w:jc w:val="both"/>
      <w:outlineLvl w:val="1"/>
    </w:pPr>
    <w:rPr>
      <w:rFonts w:asciiTheme="majorHAnsi" w:hAnsiTheme="majorHAnsi"/>
      <w:b/>
      <w:snapToGrid w:val="0"/>
      <w:color w:val="0094C8"/>
      <w:szCs w:val="20"/>
      <w:lang w:val="es-ES_tradnl" w:eastAsia="es-ES"/>
    </w:rPr>
  </w:style>
  <w:style w:type="paragraph" w:styleId="Heading3">
    <w:name w:val="heading 3"/>
    <w:basedOn w:val="Normal"/>
    <w:next w:val="Normal"/>
    <w:autoRedefine/>
    <w:qFormat/>
    <w:rsid w:val="005E3C8D"/>
    <w:pPr>
      <w:keepNext/>
      <w:numPr>
        <w:ilvl w:val="2"/>
        <w:numId w:val="24"/>
      </w:numPr>
      <w:spacing w:before="240" w:after="120"/>
      <w:ind w:left="2160"/>
      <w:jc w:val="both"/>
      <w:outlineLvl w:val="2"/>
    </w:pPr>
    <w:rPr>
      <w:snapToGrid w:val="0"/>
      <w:color w:val="0094C8"/>
      <w:szCs w:val="20"/>
      <w:lang w:val="es-ES_tradnl" w:eastAsia="es-ES"/>
    </w:rPr>
  </w:style>
  <w:style w:type="paragraph" w:styleId="Heading4">
    <w:name w:val="heading 4"/>
    <w:basedOn w:val="Normal"/>
    <w:next w:val="Normal"/>
    <w:autoRedefine/>
    <w:qFormat/>
    <w:rsid w:val="00E93A80"/>
    <w:pPr>
      <w:keepNext/>
      <w:numPr>
        <w:numId w:val="40"/>
      </w:numPr>
      <w:spacing w:before="120" w:after="120"/>
      <w:outlineLvl w:val="3"/>
    </w:pPr>
    <w:rPr>
      <w:rFonts w:asciiTheme="majorHAnsi" w:hAnsiTheme="majorHAnsi"/>
      <w:b/>
      <w:snapToGrid w:val="0"/>
      <w:szCs w:val="20"/>
      <w:lang w:val="es-ES_tradnl" w:eastAsia="es-ES"/>
    </w:rPr>
  </w:style>
  <w:style w:type="paragraph" w:styleId="Heading5">
    <w:name w:val="heading 5"/>
    <w:basedOn w:val="Normal"/>
    <w:next w:val="Normal"/>
    <w:autoRedefine/>
    <w:qFormat/>
    <w:rsid w:val="0049750C"/>
    <w:pPr>
      <w:numPr>
        <w:ilvl w:val="4"/>
        <w:numId w:val="1"/>
      </w:numPr>
      <w:spacing w:before="120" w:after="120"/>
      <w:outlineLvl w:val="4"/>
    </w:pPr>
    <w:rPr>
      <w:b/>
      <w:snapToGrid w:val="0"/>
      <w:szCs w:val="20"/>
      <w:lang w:val="es-ES_tradnl" w:eastAsia="es-ES"/>
    </w:rPr>
  </w:style>
  <w:style w:type="paragraph" w:styleId="Heading6">
    <w:name w:val="heading 6"/>
    <w:basedOn w:val="Normal"/>
    <w:next w:val="Normal"/>
    <w:qFormat/>
    <w:rsid w:val="0049750C"/>
    <w:pPr>
      <w:numPr>
        <w:ilvl w:val="5"/>
        <w:numId w:val="1"/>
      </w:numPr>
      <w:spacing w:before="120" w:after="120"/>
      <w:outlineLvl w:val="5"/>
    </w:pPr>
    <w:rPr>
      <w:b/>
      <w:snapToGrid w:val="0"/>
      <w:szCs w:val="18"/>
      <w:lang w:val="es-ES_tradnl" w:eastAsia="es-ES"/>
    </w:rPr>
  </w:style>
  <w:style w:type="paragraph" w:styleId="Heading7">
    <w:name w:val="heading 7"/>
    <w:basedOn w:val="Normal"/>
    <w:next w:val="Normal"/>
    <w:qFormat/>
    <w:rsid w:val="0049750C"/>
    <w:pPr>
      <w:numPr>
        <w:ilvl w:val="6"/>
        <w:numId w:val="1"/>
      </w:numPr>
      <w:spacing w:before="120" w:after="120"/>
      <w:outlineLvl w:val="6"/>
    </w:pPr>
    <w:rPr>
      <w:b/>
      <w:snapToGrid w:val="0"/>
      <w:szCs w:val="20"/>
      <w:lang w:val="es-ES_tradnl" w:eastAsia="es-ES"/>
    </w:rPr>
  </w:style>
  <w:style w:type="paragraph" w:styleId="Heading8">
    <w:name w:val="heading 8"/>
    <w:basedOn w:val="Normal"/>
    <w:next w:val="Normal"/>
    <w:qFormat/>
    <w:rsid w:val="0049750C"/>
    <w:pPr>
      <w:numPr>
        <w:ilvl w:val="7"/>
        <w:numId w:val="1"/>
      </w:numPr>
      <w:spacing w:before="120" w:after="120"/>
      <w:outlineLvl w:val="7"/>
    </w:pPr>
    <w:rPr>
      <w:b/>
      <w:snapToGrid w:val="0"/>
      <w:szCs w:val="18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CentradoNegritaTabla">
    <w:name w:val="Texto Centrado Negrita Tabla"/>
    <w:basedOn w:val="TextoCentradoTabla"/>
    <w:rsid w:val="00CB5608"/>
    <w:rPr>
      <w:b/>
    </w:rPr>
  </w:style>
  <w:style w:type="paragraph" w:customStyle="1" w:styleId="TextoCentradoTabla">
    <w:name w:val="Texto Centrado Tabla"/>
    <w:basedOn w:val="Normal"/>
    <w:rsid w:val="00897FEE"/>
    <w:pPr>
      <w:spacing w:before="60" w:after="60"/>
      <w:ind w:left="57" w:right="57"/>
      <w:jc w:val="center"/>
    </w:pPr>
    <w:rPr>
      <w:snapToGrid w:val="0"/>
      <w:sz w:val="16"/>
      <w:szCs w:val="16"/>
      <w:lang w:val="es-ES_tradnl" w:eastAsia="es-ES"/>
    </w:rPr>
  </w:style>
  <w:style w:type="paragraph" w:customStyle="1" w:styleId="TextoJustificadoNegritaTabla">
    <w:name w:val="Texto Justificado Negrita Tabla"/>
    <w:basedOn w:val="TextoJustificadoTablaCharCharChar"/>
    <w:rsid w:val="00CB5608"/>
    <w:rPr>
      <w:b/>
    </w:rPr>
  </w:style>
  <w:style w:type="paragraph" w:customStyle="1" w:styleId="TextoJustificadoTablaCharCharChar">
    <w:name w:val="Texto Justificado Tabla Char Char Char"/>
    <w:basedOn w:val="Normal"/>
    <w:link w:val="TextoJustificadoTablaCharCharCharChar"/>
    <w:rsid w:val="00897FEE"/>
    <w:pPr>
      <w:spacing w:before="60" w:after="60"/>
      <w:ind w:left="63" w:right="57" w:hanging="6"/>
      <w:jc w:val="both"/>
    </w:pPr>
    <w:rPr>
      <w:snapToGrid w:val="0"/>
      <w:sz w:val="16"/>
      <w:szCs w:val="16"/>
      <w:lang w:val="es-ES_tradnl" w:eastAsia="es-ES"/>
    </w:rPr>
  </w:style>
  <w:style w:type="paragraph" w:customStyle="1" w:styleId="PrrafoListaconLetras2">
    <w:name w:val="Párrafo Lista con Letras 2"/>
    <w:basedOn w:val="PrrafoTtulos"/>
    <w:link w:val="PrrafoListaconLetras2Char"/>
    <w:autoRedefine/>
    <w:rsid w:val="005D03E5"/>
    <w:pPr>
      <w:ind w:left="2304"/>
    </w:pPr>
  </w:style>
  <w:style w:type="paragraph" w:customStyle="1" w:styleId="PrrafoTtulos">
    <w:name w:val="Párrafo Títulos"/>
    <w:basedOn w:val="Normal"/>
    <w:link w:val="PrrafoTtulosChar"/>
    <w:rsid w:val="00FA5593"/>
    <w:pPr>
      <w:spacing w:before="160" w:after="160"/>
      <w:ind w:left="1701"/>
      <w:jc w:val="both"/>
    </w:pPr>
    <w:rPr>
      <w:lang w:val="es-ES"/>
    </w:rPr>
  </w:style>
  <w:style w:type="character" w:customStyle="1" w:styleId="PrrafoTtulosChar">
    <w:name w:val="Párrafo Títulos Char"/>
    <w:link w:val="PrrafoTtulos"/>
    <w:rsid w:val="00FA5593"/>
    <w:rPr>
      <w:rFonts w:ascii="Arial" w:hAnsi="Arial"/>
      <w:szCs w:val="24"/>
      <w:lang w:val="es-ES" w:eastAsia="en-US" w:bidi="ar-SA"/>
    </w:rPr>
  </w:style>
  <w:style w:type="paragraph" w:customStyle="1" w:styleId="ListaconLetras2">
    <w:name w:val="Lista con Letras 2"/>
    <w:basedOn w:val="Normal"/>
    <w:rsid w:val="00FD6800"/>
    <w:pPr>
      <w:numPr>
        <w:numId w:val="5"/>
      </w:numPr>
      <w:tabs>
        <w:tab w:val="left" w:pos="2347"/>
      </w:tabs>
      <w:spacing w:before="120" w:after="60"/>
      <w:jc w:val="both"/>
    </w:pPr>
    <w:rPr>
      <w:snapToGrid w:val="0"/>
      <w:szCs w:val="20"/>
      <w:lang w:eastAsia="es-ES"/>
    </w:rPr>
  </w:style>
  <w:style w:type="paragraph" w:customStyle="1" w:styleId="Procedimiento">
    <w:name w:val="Procedimiento"/>
    <w:basedOn w:val="Normal"/>
    <w:rsid w:val="00D20CF2"/>
    <w:pPr>
      <w:numPr>
        <w:numId w:val="7"/>
      </w:numPr>
      <w:spacing w:before="60" w:after="60"/>
      <w:jc w:val="both"/>
    </w:pPr>
    <w:rPr>
      <w:snapToGrid w:val="0"/>
      <w:szCs w:val="20"/>
      <w:lang w:eastAsia="es-ES"/>
    </w:rPr>
  </w:style>
  <w:style w:type="paragraph" w:customStyle="1" w:styleId="PrrafoTtulosNegrita">
    <w:name w:val="Párrafo Títulos Negrita"/>
    <w:basedOn w:val="PrrafoTtulos"/>
    <w:link w:val="PrrafoTtulosNegritaChar"/>
    <w:rsid w:val="00567720"/>
    <w:rPr>
      <w:b/>
    </w:rPr>
  </w:style>
  <w:style w:type="character" w:customStyle="1" w:styleId="PrrafoTtulosNegritaChar">
    <w:name w:val="Párrafo Títulos Negrita Char"/>
    <w:link w:val="PrrafoTtulosNegrita"/>
    <w:rsid w:val="00567720"/>
    <w:rPr>
      <w:rFonts w:ascii="Arial" w:hAnsi="Arial"/>
      <w:b/>
      <w:szCs w:val="24"/>
      <w:lang w:val="es-ES" w:eastAsia="en-US" w:bidi="ar-SA"/>
    </w:rPr>
  </w:style>
  <w:style w:type="paragraph" w:customStyle="1" w:styleId="TtuloTabla">
    <w:name w:val="Título Tabla"/>
    <w:basedOn w:val="Normal"/>
    <w:autoRedefine/>
    <w:rsid w:val="00B30C8F"/>
    <w:pPr>
      <w:jc w:val="center"/>
    </w:pPr>
    <w:rPr>
      <w:b/>
      <w:color w:val="FFFFFF"/>
      <w:sz w:val="16"/>
    </w:rPr>
  </w:style>
  <w:style w:type="paragraph" w:customStyle="1" w:styleId="TextoIntroductorio">
    <w:name w:val="Texto Introductorio"/>
    <w:basedOn w:val="Normal"/>
    <w:rsid w:val="00897FEE"/>
    <w:pPr>
      <w:pBdr>
        <w:top w:val="single" w:sz="8" w:space="1" w:color="auto"/>
        <w:bottom w:val="single" w:sz="8" w:space="1" w:color="auto"/>
      </w:pBdr>
      <w:spacing w:line="480" w:lineRule="auto"/>
    </w:pPr>
    <w:rPr>
      <w:b/>
      <w:color w:val="999999"/>
    </w:rPr>
  </w:style>
  <w:style w:type="paragraph" w:customStyle="1" w:styleId="ListaconLetras">
    <w:name w:val="Lista con Letras"/>
    <w:basedOn w:val="Normal"/>
    <w:rsid w:val="008E3A74"/>
    <w:pPr>
      <w:numPr>
        <w:numId w:val="6"/>
      </w:numPr>
      <w:spacing w:before="120" w:after="60"/>
      <w:jc w:val="both"/>
    </w:pPr>
    <w:rPr>
      <w:snapToGrid w:val="0"/>
      <w:szCs w:val="20"/>
      <w:lang w:val="es-ES_tradnl" w:eastAsia="es-ES"/>
    </w:rPr>
  </w:style>
  <w:style w:type="paragraph" w:customStyle="1" w:styleId="Cuadros">
    <w:name w:val="Cuadros"/>
    <w:basedOn w:val="TextoJustificadoTablaCharCharChar"/>
    <w:rsid w:val="00897FEE"/>
    <w:pPr>
      <w:spacing w:before="240"/>
      <w:ind w:left="0" w:right="0" w:firstLine="0"/>
      <w:jc w:val="right"/>
    </w:pPr>
  </w:style>
  <w:style w:type="paragraph" w:customStyle="1" w:styleId="PiedePgina">
    <w:name w:val="Pie de Página"/>
    <w:basedOn w:val="Normal"/>
    <w:rsid w:val="00897FEE"/>
    <w:pPr>
      <w:tabs>
        <w:tab w:val="center" w:pos="4320"/>
        <w:tab w:val="right" w:pos="8640"/>
      </w:tabs>
      <w:jc w:val="right"/>
    </w:pPr>
    <w:rPr>
      <w:color w:val="808080"/>
      <w:sz w:val="16"/>
      <w:szCs w:val="16"/>
    </w:rPr>
  </w:style>
  <w:style w:type="paragraph" w:customStyle="1" w:styleId="TextoInicial">
    <w:name w:val="Texto Inicial"/>
    <w:basedOn w:val="Normal"/>
    <w:link w:val="TextoInicialChar"/>
    <w:rsid w:val="00897FEE"/>
    <w:rPr>
      <w:b/>
      <w:sz w:val="32"/>
    </w:rPr>
  </w:style>
  <w:style w:type="character" w:customStyle="1" w:styleId="TextoInicialChar">
    <w:name w:val="Texto Inicial Char"/>
    <w:link w:val="TextoInicial"/>
    <w:rsid w:val="00897FEE"/>
    <w:rPr>
      <w:rFonts w:ascii="Arial" w:hAnsi="Arial"/>
      <w:b/>
      <w:sz w:val="32"/>
      <w:szCs w:val="24"/>
      <w:lang w:val="es-CR" w:eastAsia="en-US" w:bidi="ar-SA"/>
    </w:rPr>
  </w:style>
  <w:style w:type="paragraph" w:customStyle="1" w:styleId="NmerodePgina">
    <w:name w:val="Número de Página"/>
    <w:basedOn w:val="Normal"/>
    <w:rsid w:val="00897FEE"/>
    <w:pPr>
      <w:jc w:val="right"/>
    </w:pPr>
    <w:rPr>
      <w:color w:val="999999"/>
      <w:sz w:val="16"/>
      <w:szCs w:val="16"/>
    </w:rPr>
  </w:style>
  <w:style w:type="paragraph" w:customStyle="1" w:styleId="PrrafoTtulosItlica">
    <w:name w:val="Párrafo Títulos Itálica"/>
    <w:basedOn w:val="PrrafoTtulos"/>
    <w:link w:val="PrrafoTtulosItlicaChar"/>
    <w:rsid w:val="00567720"/>
    <w:rPr>
      <w:i/>
    </w:rPr>
  </w:style>
  <w:style w:type="character" w:customStyle="1" w:styleId="PrrafoTtulosItlicaChar">
    <w:name w:val="Párrafo Títulos Itálica Char"/>
    <w:link w:val="PrrafoTtulosItlica"/>
    <w:rsid w:val="00567720"/>
    <w:rPr>
      <w:rFonts w:ascii="Arial" w:hAnsi="Arial"/>
      <w:i/>
      <w:szCs w:val="24"/>
      <w:lang w:val="es-ES" w:eastAsia="en-US" w:bidi="ar-SA"/>
    </w:rPr>
  </w:style>
  <w:style w:type="character" w:styleId="Hyperlink">
    <w:name w:val="Hyperlink"/>
    <w:rsid w:val="00155EB0"/>
    <w:rPr>
      <w:rFonts w:ascii="Times New Roman" w:hAnsi="Times New Roman"/>
      <w:b/>
      <w:dstrike w:val="0"/>
      <w:color w:val="3366FF"/>
      <w:sz w:val="20"/>
      <w:szCs w:val="20"/>
      <w:u w:val="none"/>
      <w:vertAlign w:val="baseline"/>
    </w:rPr>
  </w:style>
  <w:style w:type="paragraph" w:customStyle="1" w:styleId="RefNota">
    <w:name w:val="Ref. Nota"/>
    <w:basedOn w:val="Normal"/>
    <w:link w:val="RefNotaChar"/>
    <w:rsid w:val="00897FEE"/>
    <w:rPr>
      <w:b/>
      <w:snapToGrid w:val="0"/>
      <w:vertAlign w:val="superscript"/>
      <w:lang w:val="es-ES_tradnl" w:eastAsia="es-ES"/>
    </w:rPr>
  </w:style>
  <w:style w:type="character" w:customStyle="1" w:styleId="RefNotaChar">
    <w:name w:val="Ref. Nota Char"/>
    <w:link w:val="RefNota"/>
    <w:rsid w:val="00897FEE"/>
    <w:rPr>
      <w:rFonts w:ascii="Arial" w:hAnsi="Arial"/>
      <w:b/>
      <w:snapToGrid w:val="0"/>
      <w:szCs w:val="24"/>
      <w:vertAlign w:val="superscript"/>
      <w:lang w:val="es-ES_tradnl" w:eastAsia="es-ES" w:bidi="ar-SA"/>
    </w:rPr>
  </w:style>
  <w:style w:type="paragraph" w:styleId="TOC1">
    <w:name w:val="toc 1"/>
    <w:basedOn w:val="Normal"/>
    <w:next w:val="Normal"/>
    <w:autoRedefine/>
    <w:rsid w:val="00F36949"/>
    <w:pPr>
      <w:tabs>
        <w:tab w:val="right" w:leader="dot" w:pos="7920"/>
      </w:tabs>
      <w:spacing w:before="120" w:after="120"/>
      <w:ind w:left="1701" w:right="561"/>
      <w:jc w:val="both"/>
    </w:pPr>
    <w:rPr>
      <w:b/>
      <w:snapToGrid w:val="0"/>
      <w:szCs w:val="20"/>
      <w:lang w:val="es-ES_tradnl" w:eastAsia="es-ES"/>
    </w:rPr>
  </w:style>
  <w:style w:type="paragraph" w:styleId="TOC2">
    <w:name w:val="toc 2"/>
    <w:basedOn w:val="Normal"/>
    <w:next w:val="Normal"/>
    <w:autoRedefine/>
    <w:rsid w:val="00F36949"/>
    <w:pPr>
      <w:tabs>
        <w:tab w:val="right" w:leader="dot" w:pos="7920"/>
      </w:tabs>
      <w:spacing w:before="60" w:after="60"/>
      <w:ind w:left="1701" w:right="561"/>
      <w:jc w:val="both"/>
    </w:pPr>
    <w:rPr>
      <w:noProof/>
      <w:snapToGrid w:val="0"/>
      <w:szCs w:val="20"/>
      <w:lang w:val="es-ES_tradnl" w:eastAsia="es-ES"/>
    </w:rPr>
  </w:style>
  <w:style w:type="paragraph" w:styleId="TOC3">
    <w:name w:val="toc 3"/>
    <w:basedOn w:val="Normal"/>
    <w:next w:val="Normal"/>
    <w:autoRedefine/>
    <w:rsid w:val="00F36949"/>
    <w:pPr>
      <w:tabs>
        <w:tab w:val="right" w:leader="dot" w:pos="7920"/>
      </w:tabs>
      <w:spacing w:before="60" w:after="60"/>
      <w:ind w:left="1701" w:right="561"/>
      <w:jc w:val="both"/>
    </w:pPr>
    <w:rPr>
      <w:noProof/>
      <w:snapToGrid w:val="0"/>
      <w:lang w:val="es-ES_tradnl" w:eastAsia="es-ES"/>
    </w:rPr>
  </w:style>
  <w:style w:type="paragraph" w:customStyle="1" w:styleId="Textonotapie1">
    <w:name w:val="Texto nota pie1"/>
    <w:basedOn w:val="Normal"/>
    <w:rsid w:val="00897FEE"/>
    <w:pPr>
      <w:ind w:left="1699"/>
      <w:jc w:val="both"/>
    </w:pPr>
    <w:rPr>
      <w:rFonts w:cs="Arial"/>
      <w:snapToGrid w:val="0"/>
      <w:sz w:val="16"/>
      <w:szCs w:val="20"/>
      <w:lang w:eastAsia="es-ES"/>
    </w:rPr>
  </w:style>
  <w:style w:type="table" w:customStyle="1" w:styleId="TablaBsica">
    <w:name w:val="Tabla Básica"/>
    <w:basedOn w:val="TableNormal"/>
    <w:rsid w:val="00897FEE"/>
    <w:pPr>
      <w:jc w:val="center"/>
    </w:pPr>
    <w:rPr>
      <w:sz w:val="16"/>
    </w:rPr>
    <w:tblPr>
      <w:jc w:val="right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right"/>
    </w:trPr>
    <w:tcPr>
      <w:tcMar>
        <w:top w:w="72" w:type="dxa"/>
        <w:left w:w="115" w:type="dxa"/>
        <w:bottom w:w="72" w:type="dxa"/>
        <w:right w:w="115" w:type="dxa"/>
      </w:tcMar>
      <w:vAlign w:val="center"/>
    </w:tcPr>
  </w:style>
  <w:style w:type="paragraph" w:customStyle="1" w:styleId="TextoDerechaTabla">
    <w:name w:val="Texto Derecha Tabla"/>
    <w:basedOn w:val="TextoJustificadoTablaCharCharChar"/>
    <w:rsid w:val="00897FEE"/>
    <w:pPr>
      <w:jc w:val="right"/>
    </w:pPr>
  </w:style>
  <w:style w:type="paragraph" w:customStyle="1" w:styleId="PortadaTipoLibro">
    <w:name w:val="Portada Tipo Libro"/>
    <w:basedOn w:val="TextoInicial"/>
    <w:autoRedefine/>
    <w:rsid w:val="00FD5F6C"/>
    <w:pPr>
      <w:jc w:val="center"/>
    </w:pPr>
    <w:rPr>
      <w:rFonts w:asciiTheme="majorHAnsi" w:hAnsiTheme="majorHAnsi"/>
      <w:caps/>
      <w:color w:val="767171" w:themeColor="background2" w:themeShade="80"/>
      <w:spacing w:val="170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rtadaNombreServicio">
    <w:name w:val="Portada Nombre Servicio"/>
    <w:basedOn w:val="TextoInicial"/>
    <w:autoRedefine/>
    <w:rsid w:val="005E3C8D"/>
    <w:pPr>
      <w:jc w:val="center"/>
    </w:pPr>
    <w:rPr>
      <w:rFonts w:asciiTheme="majorHAnsi" w:hAnsiTheme="majorHAnsi"/>
      <w:caps/>
      <w:color w:val="767171" w:themeColor="background2" w:themeShade="80"/>
      <w:spacing w:val="170"/>
      <w:sz w:val="24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rtadaSerieNormas">
    <w:name w:val="Portada Serie Normas"/>
    <w:basedOn w:val="TextoInicial"/>
    <w:autoRedefine/>
    <w:rsid w:val="004D6FAC"/>
    <w:pPr>
      <w:jc w:val="center"/>
    </w:pPr>
    <w:rPr>
      <w:caps/>
      <w:color w:val="1C4598"/>
      <w:spacing w:val="-20"/>
      <w:szCs w:val="32"/>
    </w:rPr>
  </w:style>
  <w:style w:type="paragraph" w:customStyle="1" w:styleId="PortadaCdigo">
    <w:name w:val="Portada Código"/>
    <w:basedOn w:val="Normal"/>
    <w:link w:val="PortadaCdigoChar"/>
    <w:rsid w:val="0019112F"/>
    <w:pPr>
      <w:jc w:val="right"/>
    </w:pPr>
    <w:rPr>
      <w:b/>
      <w:caps/>
      <w:sz w:val="73"/>
      <w:szCs w:val="73"/>
    </w:rPr>
  </w:style>
  <w:style w:type="paragraph" w:customStyle="1" w:styleId="ContraportadaTipo">
    <w:name w:val="Contraportada Tipo"/>
    <w:basedOn w:val="TextoInicial"/>
    <w:rsid w:val="00D75CCE"/>
    <w:pPr>
      <w:jc w:val="right"/>
    </w:pPr>
    <w:rPr>
      <w:caps/>
      <w:spacing w:val="70"/>
      <w:sz w:val="26"/>
      <w:szCs w:val="26"/>
    </w:rPr>
  </w:style>
  <w:style w:type="paragraph" w:customStyle="1" w:styleId="ContraportadaServicio">
    <w:name w:val="Contraportada Servicio"/>
    <w:basedOn w:val="TextoInicial"/>
    <w:rsid w:val="00C24494"/>
    <w:pPr>
      <w:jc w:val="center"/>
    </w:pPr>
    <w:rPr>
      <w:caps/>
      <w:szCs w:val="32"/>
    </w:rPr>
  </w:style>
  <w:style w:type="paragraph" w:customStyle="1" w:styleId="ContraportadaSerie">
    <w:name w:val="Contraportada Serie"/>
    <w:basedOn w:val="TextoInicial"/>
    <w:rsid w:val="0019112F"/>
    <w:pPr>
      <w:jc w:val="right"/>
    </w:pPr>
    <w:rPr>
      <w:caps/>
      <w:spacing w:val="-6"/>
      <w:sz w:val="26"/>
      <w:szCs w:val="26"/>
    </w:rPr>
  </w:style>
  <w:style w:type="paragraph" w:customStyle="1" w:styleId="ContraportadaBorrador">
    <w:name w:val="Contraportada Borrador"/>
    <w:basedOn w:val="Normal"/>
    <w:link w:val="ContraportadaBorradorChar"/>
    <w:rsid w:val="00083F9D"/>
    <w:rPr>
      <w:b/>
      <w:color w:val="808080"/>
      <w:sz w:val="28"/>
      <w:szCs w:val="28"/>
    </w:rPr>
  </w:style>
  <w:style w:type="paragraph" w:customStyle="1" w:styleId="ContraportadaCdigo">
    <w:name w:val="Contraportada Código"/>
    <w:basedOn w:val="Normal"/>
    <w:link w:val="ContraportadaCdigoChar"/>
    <w:rsid w:val="00371439"/>
    <w:pPr>
      <w:jc w:val="right"/>
    </w:pPr>
    <w:rPr>
      <w:caps/>
      <w:sz w:val="73"/>
      <w:szCs w:val="73"/>
    </w:rPr>
  </w:style>
  <w:style w:type="paragraph" w:customStyle="1" w:styleId="PortadaBorrador">
    <w:name w:val="Portada Borrador"/>
    <w:basedOn w:val="Normal"/>
    <w:link w:val="PortadaBorradorChar"/>
    <w:rsid w:val="00897FEE"/>
    <w:pPr>
      <w:jc w:val="right"/>
    </w:pPr>
    <w:rPr>
      <w:b/>
      <w:color w:val="FFFFFF"/>
      <w:sz w:val="32"/>
      <w:szCs w:val="32"/>
    </w:rPr>
  </w:style>
  <w:style w:type="character" w:customStyle="1" w:styleId="PortadaBorradorChar">
    <w:name w:val="Portada Borrador Char"/>
    <w:link w:val="PortadaBorrador"/>
    <w:rsid w:val="00897FEE"/>
    <w:rPr>
      <w:rFonts w:ascii="Arial" w:hAnsi="Arial"/>
      <w:b/>
      <w:color w:val="FFFFFF"/>
      <w:sz w:val="32"/>
      <w:szCs w:val="32"/>
      <w:lang w:val="es-CR" w:eastAsia="en-US" w:bidi="ar-SA"/>
    </w:rPr>
  </w:style>
  <w:style w:type="paragraph" w:customStyle="1" w:styleId="InfoBlue">
    <w:name w:val="InfoBlue"/>
    <w:basedOn w:val="Normal"/>
    <w:next w:val="BodyText"/>
    <w:autoRedefine/>
    <w:rsid w:val="001705CE"/>
    <w:pPr>
      <w:widowControl w:val="0"/>
      <w:spacing w:after="120" w:line="240" w:lineRule="atLeast"/>
      <w:ind w:left="1699"/>
      <w:jc w:val="both"/>
    </w:pPr>
    <w:rPr>
      <w:rFonts w:ascii="Times New Roman" w:hAnsi="Times New Roman"/>
      <w:i/>
      <w:color w:val="0000FF"/>
      <w:szCs w:val="20"/>
    </w:rPr>
  </w:style>
  <w:style w:type="paragraph" w:styleId="BodyText">
    <w:name w:val="Body Text"/>
    <w:basedOn w:val="Normal"/>
    <w:rsid w:val="004C3D5C"/>
    <w:pPr>
      <w:spacing w:after="120"/>
    </w:pPr>
  </w:style>
  <w:style w:type="paragraph" w:customStyle="1" w:styleId="PrrafoTtulosGua">
    <w:name w:val="Párrafo Títulos Guía"/>
    <w:basedOn w:val="PrrafoTtulos"/>
    <w:link w:val="PrrafoTtulosGuaChar"/>
    <w:rsid w:val="00C44758"/>
    <w:rPr>
      <w:i/>
      <w:color w:val="0000FF"/>
    </w:rPr>
  </w:style>
  <w:style w:type="paragraph" w:customStyle="1" w:styleId="Lista1">
    <w:name w:val="Lista 1"/>
    <w:basedOn w:val="Normal"/>
    <w:link w:val="Lista1Char"/>
    <w:rsid w:val="007E3D0C"/>
    <w:pPr>
      <w:numPr>
        <w:numId w:val="3"/>
      </w:numPr>
      <w:spacing w:before="60" w:after="60"/>
      <w:jc w:val="both"/>
    </w:pPr>
    <w:rPr>
      <w:snapToGrid w:val="0"/>
    </w:rPr>
  </w:style>
  <w:style w:type="character" w:customStyle="1" w:styleId="Lista1Char">
    <w:name w:val="Lista 1 Char"/>
    <w:link w:val="Lista1"/>
    <w:rsid w:val="007E3D0C"/>
    <w:rPr>
      <w:rFonts w:ascii="Arial" w:hAnsi="Arial"/>
      <w:snapToGrid w:val="0"/>
      <w:szCs w:val="24"/>
      <w:lang w:val="es-CR" w:eastAsia="en-US" w:bidi="ar-SA"/>
    </w:rPr>
  </w:style>
  <w:style w:type="paragraph" w:customStyle="1" w:styleId="Lista21">
    <w:name w:val="Lista 21"/>
    <w:basedOn w:val="Normal"/>
    <w:link w:val="Lista2Char"/>
    <w:rsid w:val="00EA7562"/>
    <w:pPr>
      <w:numPr>
        <w:numId w:val="2"/>
      </w:numPr>
      <w:spacing w:before="60" w:after="60"/>
      <w:jc w:val="both"/>
    </w:pPr>
  </w:style>
  <w:style w:type="paragraph" w:customStyle="1" w:styleId="Lista31">
    <w:name w:val="Lista 31"/>
    <w:basedOn w:val="Normal"/>
    <w:rsid w:val="0071414A"/>
    <w:pPr>
      <w:numPr>
        <w:numId w:val="4"/>
      </w:numPr>
      <w:tabs>
        <w:tab w:val="clear" w:pos="2794"/>
        <w:tab w:val="left" w:pos="2491"/>
      </w:tabs>
      <w:spacing w:before="60" w:after="60"/>
      <w:ind w:left="2607" w:hanging="173"/>
      <w:jc w:val="both"/>
    </w:pPr>
  </w:style>
  <w:style w:type="paragraph" w:customStyle="1" w:styleId="PrrafoTtulosSubrayada">
    <w:name w:val="Párrafo Títulos Subrayada"/>
    <w:basedOn w:val="PrrafoTtulos"/>
    <w:link w:val="PrrafoTtulosSubrayadaChar"/>
    <w:rsid w:val="00567720"/>
    <w:rPr>
      <w:u w:val="single"/>
    </w:rPr>
  </w:style>
  <w:style w:type="character" w:customStyle="1" w:styleId="PrrafoTtulosSubrayadaChar">
    <w:name w:val="Párrafo Títulos Subrayada Char"/>
    <w:link w:val="PrrafoTtulosSubrayada"/>
    <w:rsid w:val="00567720"/>
    <w:rPr>
      <w:rFonts w:ascii="Arial" w:hAnsi="Arial"/>
      <w:szCs w:val="24"/>
      <w:u w:val="single"/>
      <w:lang w:val="es-ES" w:eastAsia="en-US" w:bidi="ar-SA"/>
    </w:rPr>
  </w:style>
  <w:style w:type="character" w:styleId="FollowedHyperlink">
    <w:name w:val="FollowedHyperlink"/>
    <w:rsid w:val="00155EB0"/>
    <w:rPr>
      <w:rFonts w:ascii="Times New Roman" w:hAnsi="Times New Roman"/>
      <w:b/>
      <w:dstrike w:val="0"/>
      <w:color w:val="800080"/>
      <w:sz w:val="20"/>
      <w:szCs w:val="20"/>
      <w:u w:val="single"/>
      <w:vertAlign w:val="baseline"/>
    </w:rPr>
  </w:style>
  <w:style w:type="paragraph" w:customStyle="1" w:styleId="Encabezado1">
    <w:name w:val="Encabezado1"/>
    <w:basedOn w:val="Normal"/>
    <w:rsid w:val="00EA4EB5"/>
    <w:pPr>
      <w:jc w:val="both"/>
    </w:pPr>
    <w:rPr>
      <w:b/>
      <w:snapToGrid w:val="0"/>
      <w:color w:val="FFFFFF"/>
      <w:sz w:val="16"/>
      <w:szCs w:val="16"/>
      <w:lang w:val="es-ES_tradnl" w:eastAsia="es-ES"/>
    </w:rPr>
  </w:style>
  <w:style w:type="paragraph" w:customStyle="1" w:styleId="PrrafoListaconLetras">
    <w:name w:val="Párrafo Lista con Letras"/>
    <w:basedOn w:val="PrrafoTtulos"/>
    <w:rsid w:val="003260BE"/>
    <w:pPr>
      <w:ind w:left="1944"/>
    </w:pPr>
  </w:style>
  <w:style w:type="paragraph" w:customStyle="1" w:styleId="TextoJustificadoComprimidoTabla">
    <w:name w:val="Texto Justificado Comprimido Tabla"/>
    <w:basedOn w:val="TextoJustificadoTablaCharCharChar"/>
    <w:rsid w:val="00A550E8"/>
    <w:pPr>
      <w:ind w:left="14" w:right="14" w:firstLine="0"/>
    </w:pPr>
    <w:rPr>
      <w:spacing w:val="-12"/>
    </w:rPr>
  </w:style>
  <w:style w:type="paragraph" w:customStyle="1" w:styleId="TextoCentradoComprimidoTabla">
    <w:name w:val="Texto Centrado Comprimido Tabla"/>
    <w:basedOn w:val="TextoDerechaTabla"/>
    <w:rsid w:val="00A550E8"/>
    <w:pPr>
      <w:ind w:left="14" w:right="14" w:firstLine="0"/>
      <w:jc w:val="center"/>
    </w:pPr>
    <w:rPr>
      <w:spacing w:val="-12"/>
    </w:rPr>
  </w:style>
  <w:style w:type="paragraph" w:customStyle="1" w:styleId="TextoDerechaComprimidoTabla">
    <w:name w:val="Texto Derecha Comprimido Tabla"/>
    <w:basedOn w:val="TextoDerechaTabla"/>
    <w:rsid w:val="00A550E8"/>
    <w:pPr>
      <w:ind w:left="14" w:right="14" w:firstLine="0"/>
    </w:pPr>
    <w:rPr>
      <w:spacing w:val="-12"/>
    </w:rPr>
  </w:style>
  <w:style w:type="character" w:customStyle="1" w:styleId="ContraportadaCdigoChar">
    <w:name w:val="Contraportada Código Char"/>
    <w:link w:val="ContraportadaCdigo"/>
    <w:rsid w:val="00371439"/>
    <w:rPr>
      <w:rFonts w:ascii="Arial" w:hAnsi="Arial"/>
      <w:caps/>
      <w:sz w:val="73"/>
      <w:szCs w:val="73"/>
      <w:lang w:val="es-CR" w:eastAsia="en-US" w:bidi="ar-SA"/>
    </w:rPr>
  </w:style>
  <w:style w:type="character" w:customStyle="1" w:styleId="ContraportadaBorradorChar">
    <w:name w:val="Contraportada Borrador Char"/>
    <w:link w:val="ContraportadaBorrador"/>
    <w:rsid w:val="00E959DE"/>
    <w:rPr>
      <w:rFonts w:ascii="Arial" w:hAnsi="Arial"/>
      <w:b/>
      <w:color w:val="808080"/>
      <w:sz w:val="28"/>
      <w:szCs w:val="28"/>
      <w:lang w:val="es-CR" w:eastAsia="en-US" w:bidi="ar-SA"/>
    </w:rPr>
  </w:style>
  <w:style w:type="character" w:customStyle="1" w:styleId="PortadaCdigoChar">
    <w:name w:val="Portada Código Char"/>
    <w:link w:val="PortadaCdigo"/>
    <w:rsid w:val="00E959DE"/>
    <w:rPr>
      <w:rFonts w:ascii="Arial" w:hAnsi="Arial"/>
      <w:b/>
      <w:caps/>
      <w:sz w:val="73"/>
      <w:szCs w:val="73"/>
      <w:lang w:val="es-CR" w:eastAsia="en-US" w:bidi="ar-SA"/>
    </w:rPr>
  </w:style>
  <w:style w:type="character" w:styleId="Strong">
    <w:name w:val="Strong"/>
    <w:qFormat/>
    <w:rsid w:val="00C44758"/>
    <w:rPr>
      <w:b/>
      <w:bCs/>
    </w:rPr>
  </w:style>
  <w:style w:type="character" w:customStyle="1" w:styleId="infoblue0">
    <w:name w:val="infoblue"/>
    <w:basedOn w:val="DefaultParagraphFont"/>
    <w:rsid w:val="00C44758"/>
  </w:style>
  <w:style w:type="paragraph" w:styleId="Header">
    <w:name w:val="header"/>
    <w:basedOn w:val="Normal"/>
    <w:link w:val="HeaderChar"/>
    <w:uiPriority w:val="99"/>
    <w:rsid w:val="00AC49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C4950"/>
    <w:pPr>
      <w:tabs>
        <w:tab w:val="center" w:pos="4320"/>
        <w:tab w:val="right" w:pos="8640"/>
      </w:tabs>
    </w:pPr>
  </w:style>
  <w:style w:type="paragraph" w:customStyle="1" w:styleId="TextoIntroductorioDerecha">
    <w:name w:val="TextoIntroductorioDerecha"/>
    <w:basedOn w:val="Normal"/>
    <w:rsid w:val="00C532DC"/>
    <w:pPr>
      <w:spacing w:before="80" w:after="80"/>
      <w:jc w:val="right"/>
    </w:pPr>
    <w:rPr>
      <w:b/>
      <w:color w:val="999999"/>
      <w:szCs w:val="20"/>
    </w:rPr>
  </w:style>
  <w:style w:type="table" w:styleId="TableGrid">
    <w:name w:val="Table Grid"/>
    <w:basedOn w:val="TableNormal"/>
    <w:rsid w:val="00C532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Introductorio0">
    <w:name w:val="TextoIntroductorio"/>
    <w:basedOn w:val="Normal"/>
    <w:rsid w:val="00C532DC"/>
    <w:pPr>
      <w:spacing w:before="40" w:after="240"/>
    </w:pPr>
    <w:rPr>
      <w:b/>
      <w:color w:val="999999"/>
      <w:szCs w:val="20"/>
    </w:rPr>
  </w:style>
  <w:style w:type="paragraph" w:customStyle="1" w:styleId="infoblue00">
    <w:name w:val="infoblue0"/>
    <w:basedOn w:val="Normal"/>
    <w:autoRedefine/>
    <w:rsid w:val="00573C28"/>
    <w:pPr>
      <w:spacing w:after="120" w:line="240" w:lineRule="atLeast"/>
      <w:ind w:left="720"/>
      <w:jc w:val="both"/>
    </w:pPr>
    <w:rPr>
      <w:rFonts w:ascii="Times New Roman" w:eastAsia="Arial Unicode MS" w:hAnsi="Times New Roman"/>
      <w:i/>
      <w:iCs/>
      <w:color w:val="0000FF"/>
      <w:szCs w:val="20"/>
    </w:rPr>
  </w:style>
  <w:style w:type="paragraph" w:customStyle="1" w:styleId="Subheading">
    <w:name w:val="Subheading"/>
    <w:basedOn w:val="BodyText"/>
    <w:rsid w:val="00EB5F6C"/>
    <w:pPr>
      <w:keepLines/>
      <w:widowControl w:val="0"/>
      <w:spacing w:before="240" w:line="240" w:lineRule="atLeast"/>
      <w:ind w:left="720"/>
    </w:pPr>
    <w:rPr>
      <w:b/>
      <w:bCs/>
      <w:szCs w:val="20"/>
      <w:lang w:val="en-US"/>
    </w:rPr>
  </w:style>
  <w:style w:type="character" w:customStyle="1" w:styleId="PrrafoTtulosGuaChar">
    <w:name w:val="Párrafo Títulos Guía Char"/>
    <w:link w:val="PrrafoTtulosGua"/>
    <w:rsid w:val="00CC5168"/>
    <w:rPr>
      <w:rFonts w:ascii="Arial" w:hAnsi="Arial"/>
      <w:i/>
      <w:color w:val="0000FF"/>
      <w:szCs w:val="24"/>
      <w:lang w:val="es-ES" w:eastAsia="en-US" w:bidi="ar-SA"/>
    </w:rPr>
  </w:style>
  <w:style w:type="character" w:customStyle="1" w:styleId="PrrafoListaconLetras2Char">
    <w:name w:val="Párrafo Lista con Letras 2 Char"/>
    <w:basedOn w:val="PrrafoTtulosChar"/>
    <w:link w:val="PrrafoListaconLetras2"/>
    <w:rsid w:val="00CC5168"/>
    <w:rPr>
      <w:rFonts w:ascii="Arial" w:hAnsi="Arial"/>
      <w:szCs w:val="24"/>
      <w:lang w:val="es-ES" w:eastAsia="en-US" w:bidi="ar-SA"/>
    </w:rPr>
  </w:style>
  <w:style w:type="character" w:customStyle="1" w:styleId="TextoJustificadoTablaCharCharCharChar">
    <w:name w:val="Texto Justificado Tabla Char Char Char Char"/>
    <w:link w:val="TextoJustificadoTablaCharCharChar"/>
    <w:rsid w:val="002C5F64"/>
    <w:rPr>
      <w:rFonts w:ascii="Arial" w:hAnsi="Arial"/>
      <w:snapToGrid w:val="0"/>
      <w:sz w:val="16"/>
      <w:szCs w:val="16"/>
      <w:lang w:val="es-ES_tradnl" w:eastAsia="es-ES" w:bidi="ar-SA"/>
    </w:rPr>
  </w:style>
  <w:style w:type="paragraph" w:styleId="DocumentMap">
    <w:name w:val="Document Map"/>
    <w:basedOn w:val="Normal"/>
    <w:semiHidden/>
    <w:rsid w:val="00E50893"/>
    <w:pPr>
      <w:shd w:val="clear" w:color="auto" w:fill="000080"/>
    </w:pPr>
    <w:rPr>
      <w:rFonts w:ascii="Tahoma" w:hAnsi="Tahoma" w:cs="Tahoma"/>
    </w:rPr>
  </w:style>
  <w:style w:type="character" w:customStyle="1" w:styleId="Lista2Char">
    <w:name w:val="Lista 2 Char"/>
    <w:link w:val="Lista21"/>
    <w:rsid w:val="007B002A"/>
    <w:rPr>
      <w:rFonts w:ascii="Arial" w:hAnsi="Arial"/>
      <w:szCs w:val="24"/>
      <w:lang w:val="es-CR" w:eastAsia="en-US" w:bidi="ar-SA"/>
    </w:rPr>
  </w:style>
  <w:style w:type="paragraph" w:customStyle="1" w:styleId="ListaTabla">
    <w:name w:val="Lista Tabla"/>
    <w:basedOn w:val="TextoJustificadoTablaCharCharChar"/>
    <w:rsid w:val="000011EC"/>
    <w:pPr>
      <w:numPr>
        <w:numId w:val="8"/>
      </w:numPr>
      <w:tabs>
        <w:tab w:val="clear" w:pos="423"/>
        <w:tab w:val="num" w:pos="245"/>
      </w:tabs>
      <w:ind w:left="245" w:hanging="182"/>
    </w:pPr>
  </w:style>
  <w:style w:type="paragraph" w:customStyle="1" w:styleId="ListaNumeradaNivel2">
    <w:name w:val="Lista Numerada Nivel 2"/>
    <w:basedOn w:val="Normal"/>
    <w:rsid w:val="006E2D0A"/>
    <w:pPr>
      <w:tabs>
        <w:tab w:val="num" w:pos="360"/>
        <w:tab w:val="num" w:pos="2059"/>
      </w:tabs>
      <w:spacing w:before="60" w:after="60"/>
    </w:pPr>
  </w:style>
  <w:style w:type="paragraph" w:styleId="ListParagraph">
    <w:name w:val="List Paragraph"/>
    <w:basedOn w:val="Normal"/>
    <w:autoRedefine/>
    <w:uiPriority w:val="34"/>
    <w:qFormat/>
    <w:rsid w:val="000010CC"/>
    <w:pPr>
      <w:numPr>
        <w:numId w:val="39"/>
      </w:numPr>
    </w:pPr>
    <w:rPr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294D59"/>
    <w:pPr>
      <w:spacing w:before="100" w:beforeAutospacing="1" w:after="100" w:afterAutospacing="1"/>
    </w:pPr>
    <w:rPr>
      <w:rFonts w:ascii="Times New Roman" w:hAnsi="Times New Roman"/>
      <w:sz w:val="24"/>
      <w:lang w:eastAsia="es-CR"/>
    </w:rPr>
  </w:style>
  <w:style w:type="character" w:styleId="Emphasis">
    <w:name w:val="Emphasis"/>
    <w:basedOn w:val="DefaultParagraphFont"/>
    <w:qFormat/>
    <w:rsid w:val="00485440"/>
    <w:rPr>
      <w:i/>
      <w:iCs/>
    </w:rPr>
  </w:style>
  <w:style w:type="paragraph" w:styleId="BalloonText">
    <w:name w:val="Balloon Text"/>
    <w:basedOn w:val="Normal"/>
    <w:link w:val="BalloonTextChar"/>
    <w:rsid w:val="00E739A0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739A0"/>
    <w:rPr>
      <w:rFonts w:ascii="Segoe UI" w:hAnsi="Segoe UI" w:cs="Segoe UI"/>
      <w:sz w:val="18"/>
      <w:szCs w:val="18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80752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80752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numbering" w:customStyle="1" w:styleId="Style1">
    <w:name w:val="Style1"/>
    <w:uiPriority w:val="99"/>
    <w:rsid w:val="00DB5DC5"/>
    <w:pPr>
      <w:numPr>
        <w:numId w:val="35"/>
      </w:numPr>
    </w:pPr>
  </w:style>
  <w:style w:type="character" w:customStyle="1" w:styleId="HeaderChar">
    <w:name w:val="Header Char"/>
    <w:basedOn w:val="DefaultParagraphFont"/>
    <w:link w:val="Header"/>
    <w:uiPriority w:val="99"/>
    <w:rsid w:val="009A2AA7"/>
    <w:rPr>
      <w:rFonts w:ascii="Segoe UI" w:hAnsi="Segoe UI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yron\Dropbox\Dise&#241;o%20Software\Plantilla%20Para%20EstilosDise&#241;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esh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BF3AB-6D3D-4AEA-ABFB-C7696A6A7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Para EstilosDiseño</Template>
  <TotalTime>633</TotalTime>
  <Pages>18</Pages>
  <Words>1432</Words>
  <Characters>7880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Visión del Sistema</vt:lpstr>
      <vt:lpstr>Visión del Sistema</vt:lpstr>
    </vt:vector>
  </TitlesOfParts>
  <Company>BCCR</Company>
  <LinksUpToDate>false</LinksUpToDate>
  <CharactersWithSpaces>9294</CharactersWithSpaces>
  <SharedDoc>false</SharedDoc>
  <HLinks>
    <vt:vector size="174" baseType="variant"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_Toc155692354</vt:lpwstr>
      </vt:variant>
      <vt:variant>
        <vt:i4>1245246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_Toc155692353</vt:lpwstr>
      </vt:variant>
      <vt:variant>
        <vt:i4>1245246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_Toc155692352</vt:lpwstr>
      </vt:variant>
      <vt:variant>
        <vt:i4>1245246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_Toc155692351</vt:lpwstr>
      </vt:variant>
      <vt:variant>
        <vt:i4>1245246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_Toc155692350</vt:lpwstr>
      </vt:variant>
      <vt:variant>
        <vt:i4>1179710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_Toc155692349</vt:lpwstr>
      </vt:variant>
      <vt:variant>
        <vt:i4>1179710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_Toc155692348</vt:lpwstr>
      </vt:variant>
      <vt:variant>
        <vt:i4>1179710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_Toc155692347</vt:lpwstr>
      </vt:variant>
      <vt:variant>
        <vt:i4>1179710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_Toc155692346</vt:lpwstr>
      </vt:variant>
      <vt:variant>
        <vt:i4>1179710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_Toc155692345</vt:lpwstr>
      </vt:variant>
      <vt:variant>
        <vt:i4>1179710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_Toc155692344</vt:lpwstr>
      </vt:variant>
      <vt:variant>
        <vt:i4>1179710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_Toc155692343</vt:lpwstr>
      </vt:variant>
      <vt:variant>
        <vt:i4>1179710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_Toc155692342</vt:lpwstr>
      </vt:variant>
      <vt:variant>
        <vt:i4>1179710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_Toc155692341</vt:lpwstr>
      </vt:variant>
      <vt:variant>
        <vt:i4>1179710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_Toc155692340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_Toc155692339</vt:lpwstr>
      </vt:variant>
      <vt:variant>
        <vt:i4>1376318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_Toc155692338</vt:lpwstr>
      </vt:variant>
      <vt:variant>
        <vt:i4>1376318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_Toc155692337</vt:lpwstr>
      </vt:variant>
      <vt:variant>
        <vt:i4>1376318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_Toc155692336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_Toc155692335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_Toc155692334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_Toc155692333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_Toc155692332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_Toc155692331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_Toc155692330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_Toc155692329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_Toc155692328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_Toc155692327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_Toc155692326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 del Sistema</dc:title>
  <dc:creator>Bayron Portuguez</dc:creator>
  <dc:description>Plantilla para los libros de la Serie de Normas y Procedimientos</dc:description>
  <cp:lastModifiedBy>Bayron Portuguez</cp:lastModifiedBy>
  <cp:revision>13</cp:revision>
  <cp:lastPrinted>2003-11-12T15:00:00Z</cp:lastPrinted>
  <dcterms:created xsi:type="dcterms:W3CDTF">2014-05-24T21:58:00Z</dcterms:created>
  <dcterms:modified xsi:type="dcterms:W3CDTF">2014-05-27T08:40:00Z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ódigo de Libro">
    <vt:lpwstr>72-AR1</vt:lpwstr>
  </property>
  <property fmtid="{D5CDD505-2E9C-101B-9397-08002B2CF9AE}" pid="3" name="Proyecto">
    <vt:lpwstr>Custodias Auxiliares</vt:lpwstr>
  </property>
  <property fmtid="{D5CDD505-2E9C-101B-9397-08002B2CF9AE}" pid="4" name="Versión">
    <vt:lpwstr>1.0</vt:lpwstr>
  </property>
  <property fmtid="{D5CDD505-2E9C-101B-9397-08002B2CF9AE}" pid="5" name="ReqProMenus">
    <vt:bool>false</vt:bool>
  </property>
</Properties>
</file>