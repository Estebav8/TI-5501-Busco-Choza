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8D" w:rsidRDefault="005E3C8D" w:rsidP="005E3C8D">
      <w:bookmarkStart w:id="0" w:name="_Toc17780617"/>
    </w:p>
    <w:p w:rsidR="005E3C8D" w:rsidRDefault="005E3C8D" w:rsidP="005E3C8D"/>
    <w:p w:rsidR="00897FEE" w:rsidRDefault="005E3C8D" w:rsidP="005E3C8D">
      <w:pPr>
        <w:sectPr w:rsidR="00897FEE" w:rsidSect="006654A4">
          <w:headerReference w:type="default" r:id="rId8"/>
          <w:footerReference w:type="even" r:id="rId9"/>
          <w:footerReference w:type="default" r:id="rId10"/>
          <w:pgSz w:w="12240" w:h="15840" w:code="1"/>
          <w:pgMar w:top="1701" w:right="1701" w:bottom="1474" w:left="2058" w:header="0" w:footer="0" w:gutter="0"/>
          <w:pgNumType w:start="1"/>
          <w:cols w:space="720"/>
          <w:docGrid w:linePitch="360"/>
        </w:sectPr>
      </w:pPr>
      <w:r>
        <w:rPr>
          <w:noProof/>
          <w:lang w:eastAsia="es-CR"/>
        </w:rPr>
        <mc:AlternateContent>
          <mc:Choice Requires="wps">
            <w:drawing>
              <wp:anchor distT="0" distB="0" distL="114300" distR="114300" simplePos="0" relativeHeight="251659264" behindDoc="0" locked="0" layoutInCell="1" allowOverlap="1" wp14:anchorId="4A8E536B" wp14:editId="5122FE9F">
                <wp:simplePos x="0" y="0"/>
                <wp:positionH relativeFrom="column">
                  <wp:posOffset>912495</wp:posOffset>
                </wp:positionH>
                <wp:positionV relativeFrom="paragraph">
                  <wp:posOffset>4511040</wp:posOffset>
                </wp:positionV>
                <wp:extent cx="4963795" cy="781050"/>
                <wp:effectExtent l="0" t="0" r="0" b="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81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D62EE2" w:rsidRDefault="00D62EE2" w:rsidP="005E3C8D">
                            <w:pPr>
                              <w:pStyle w:val="PortadaNombreServicio"/>
                              <w:rPr>
                                <w:spacing w:val="134"/>
                                <w:sz w:val="20"/>
                                <w:szCs w:val="20"/>
                                <w:lang w:val="en-US"/>
                              </w:rPr>
                            </w:pPr>
                            <w:r>
                              <w:rPr>
                                <w:sz w:val="20"/>
                                <w:szCs w:val="20"/>
                                <w:lang w:val="en-US"/>
                              </w:rPr>
                              <w:t>Interacción con sistemas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E536B" id="_x0000_t202" coordsize="21600,21600" o:spt="202" path="m,l,21600r21600,l21600,xe">
                <v:stroke joinstyle="miter"/>
                <v:path gradientshapeok="t" o:connecttype="rect"/>
              </v:shapetype>
              <v:shape id="Text Box 16" o:spid="_x0000_s1026" type="#_x0000_t202" style="position:absolute;margin-left:71.85pt;margin-top:355.2pt;width:390.8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" filled="f" stroked="f">
                <v:textbox>
                  <w:txbxContent>
                    <w:p w:rsidR="00DA52AF" w:rsidRPr="00D62EE2" w:rsidRDefault="00D62EE2" w:rsidP="005E3C8D">
                      <w:pPr>
                        <w:pStyle w:val="PortadaNombreServicio"/>
                        <w:rPr>
                          <w:spacing w:val="134"/>
                          <w:sz w:val="20"/>
                          <w:szCs w:val="20"/>
                          <w:lang w:val="en-US"/>
                        </w:rPr>
                      </w:pPr>
                      <w:r>
                        <w:rPr>
                          <w:sz w:val="20"/>
                          <w:szCs w:val="20"/>
                          <w:lang w:val="en-US"/>
                        </w:rPr>
                        <w:t>Interacción con sistemas externos</w:t>
                      </w:r>
                    </w:p>
                  </w:txbxContent>
                </v:textbox>
              </v:shape>
            </w:pict>
          </mc:Fallback>
        </mc:AlternateContent>
      </w:r>
      <w:r>
        <w:rPr>
          <w:noProof/>
          <w:lang w:eastAsia="es-CR"/>
        </w:rPr>
        <mc:AlternateContent>
          <mc:Choice Requires="wps">
            <w:drawing>
              <wp:anchor distT="0" distB="0" distL="114300" distR="114300" simplePos="0" relativeHeight="251668480" behindDoc="0" locked="0" layoutInCell="1" allowOverlap="1" wp14:anchorId="468EEFEE" wp14:editId="749752F4">
                <wp:simplePos x="0" y="0"/>
                <wp:positionH relativeFrom="column">
                  <wp:posOffset>950595</wp:posOffset>
                </wp:positionH>
                <wp:positionV relativeFrom="paragraph">
                  <wp:posOffset>5549265</wp:posOffset>
                </wp:positionV>
                <wp:extent cx="5173345" cy="1685925"/>
                <wp:effectExtent l="0" t="0" r="0" b="952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1685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Pr="00D62EE2" w:rsidRDefault="005E3C8D" w:rsidP="005E3C8D">
                            <w:pPr>
                              <w:pStyle w:val="PortadaNombreServicio"/>
                              <w:rPr>
                                <w:sz w:val="20"/>
                              </w:rPr>
                            </w:pPr>
                            <w:r w:rsidRPr="00D62EE2">
                              <w:rPr>
                                <w:sz w:val="20"/>
                              </w:rPr>
                              <w:t>integrantes:</w:t>
                            </w:r>
                          </w:p>
                          <w:p w:rsidR="005E3C8D" w:rsidRPr="00D62EE2" w:rsidRDefault="005E3C8D" w:rsidP="005E3C8D">
                            <w:pPr>
                              <w:pStyle w:val="PortadaNombreServicio"/>
                              <w:rPr>
                                <w:sz w:val="20"/>
                              </w:rPr>
                            </w:pPr>
                          </w:p>
                          <w:p w:rsidR="005E3C8D" w:rsidRPr="00D62EE2" w:rsidRDefault="005E3C8D" w:rsidP="005E3C8D">
                            <w:pPr>
                              <w:pStyle w:val="PortadaNombreServicio"/>
                              <w:rPr>
                                <w:sz w:val="20"/>
                              </w:rPr>
                            </w:pPr>
                            <w:r w:rsidRPr="00D62EE2">
                              <w:rPr>
                                <w:sz w:val="20"/>
                              </w:rPr>
                              <w:t>Esteban aguilar valverde</w:t>
                            </w:r>
                          </w:p>
                          <w:p w:rsidR="005E3C8D" w:rsidRPr="00D62EE2" w:rsidRDefault="005E3C8D" w:rsidP="005E3C8D">
                            <w:pPr>
                              <w:pStyle w:val="PortadaNombreServicio"/>
                              <w:rPr>
                                <w:sz w:val="20"/>
                              </w:rPr>
                            </w:pPr>
                            <w:r w:rsidRPr="00D62EE2">
                              <w:rPr>
                                <w:sz w:val="20"/>
                              </w:rPr>
                              <w:t>Bayron Portuguez castillo</w:t>
                            </w:r>
                          </w:p>
                          <w:p w:rsidR="005E3C8D" w:rsidRPr="00D62EE2" w:rsidRDefault="005E3C8D" w:rsidP="005E3C8D">
                            <w:pPr>
                              <w:pStyle w:val="PortadaNombreServicio"/>
                              <w:rPr>
                                <w:sz w:val="20"/>
                              </w:rPr>
                            </w:pPr>
                            <w:r w:rsidRPr="00D62EE2">
                              <w:rPr>
                                <w:sz w:val="20"/>
                              </w:rPr>
                              <w:t>Silvia Segura soto</w:t>
                            </w:r>
                          </w:p>
                          <w:p w:rsidR="005E3C8D" w:rsidRPr="00177942" w:rsidRDefault="005E3C8D" w:rsidP="005E3C8D">
                            <w:pPr>
                              <w:pStyle w:val="PortadaNombreServic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EFEE" id="_x0000_s1027" type="#_x0000_t202" style="position:absolute;margin-left:74.85pt;margin-top:436.95pt;width:407.35pt;height:13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" filled="f" stroked="f">
                <v:textbox>
                  <w:txbxContent>
                    <w:p w:rsidR="005E3C8D" w:rsidRPr="00D62EE2" w:rsidRDefault="005E3C8D" w:rsidP="005E3C8D">
                      <w:pPr>
                        <w:pStyle w:val="PortadaNombreServicio"/>
                        <w:rPr>
                          <w:sz w:val="20"/>
                        </w:rPr>
                      </w:pPr>
                      <w:r w:rsidRPr="00D62EE2">
                        <w:rPr>
                          <w:sz w:val="20"/>
                        </w:rPr>
                        <w:t>integrantes:</w:t>
                      </w:r>
                    </w:p>
                    <w:p w:rsidR="005E3C8D" w:rsidRPr="00D62EE2" w:rsidRDefault="005E3C8D" w:rsidP="005E3C8D">
                      <w:pPr>
                        <w:pStyle w:val="PortadaNombreServicio"/>
                        <w:rPr>
                          <w:sz w:val="20"/>
                        </w:rPr>
                      </w:pPr>
                    </w:p>
                    <w:p w:rsidR="005E3C8D" w:rsidRPr="00D62EE2" w:rsidRDefault="005E3C8D" w:rsidP="005E3C8D">
                      <w:pPr>
                        <w:pStyle w:val="PortadaNombreServicio"/>
                        <w:rPr>
                          <w:sz w:val="20"/>
                        </w:rPr>
                      </w:pPr>
                      <w:r w:rsidRPr="00D62EE2">
                        <w:rPr>
                          <w:sz w:val="20"/>
                        </w:rPr>
                        <w:t>Esteban aguilar valverde</w:t>
                      </w:r>
                    </w:p>
                    <w:p w:rsidR="005E3C8D" w:rsidRPr="00D62EE2" w:rsidRDefault="005E3C8D" w:rsidP="005E3C8D">
                      <w:pPr>
                        <w:pStyle w:val="PortadaNombreServicio"/>
                        <w:rPr>
                          <w:sz w:val="20"/>
                        </w:rPr>
                      </w:pPr>
                      <w:r w:rsidRPr="00D62EE2">
                        <w:rPr>
                          <w:sz w:val="20"/>
                        </w:rPr>
                        <w:t>Bayron Portuguez castillo</w:t>
                      </w:r>
                    </w:p>
                    <w:p w:rsidR="005E3C8D" w:rsidRPr="00D62EE2" w:rsidRDefault="005E3C8D" w:rsidP="005E3C8D">
                      <w:pPr>
                        <w:pStyle w:val="PortadaNombreServicio"/>
                        <w:rPr>
                          <w:sz w:val="20"/>
                        </w:rPr>
                      </w:pPr>
                      <w:r w:rsidRPr="00D62EE2">
                        <w:rPr>
                          <w:sz w:val="20"/>
                        </w:rPr>
                        <w:t>Silvia Segura soto</w:t>
                      </w:r>
                    </w:p>
                    <w:p w:rsidR="005E3C8D" w:rsidRPr="00177942" w:rsidRDefault="005E3C8D" w:rsidP="005E3C8D">
                      <w:pPr>
                        <w:pStyle w:val="PortadaNombreServicio"/>
                      </w:pPr>
                    </w:p>
                  </w:txbxContent>
                </v:textbox>
              </v:shape>
            </w:pict>
          </mc:Fallback>
        </mc:AlternateContent>
      </w:r>
      <w:r>
        <w:rPr>
          <w:noProof/>
          <w:lang w:eastAsia="es-CR"/>
        </w:rPr>
        <w:drawing>
          <wp:anchor distT="0" distB="0" distL="114300" distR="114300" simplePos="0" relativeHeight="251666432" behindDoc="1" locked="0" layoutInCell="1" allowOverlap="1" wp14:anchorId="6C563E25" wp14:editId="439AF3AC">
            <wp:simplePos x="0" y="0"/>
            <wp:positionH relativeFrom="column">
              <wp:posOffset>2064385</wp:posOffset>
            </wp:positionH>
            <wp:positionV relativeFrom="paragraph">
              <wp:posOffset>2758440</wp:posOffset>
            </wp:positionV>
            <wp:extent cx="2466975" cy="1529461"/>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529461"/>
                    </a:xfrm>
                    <a:prstGeom prst="rect">
                      <a:avLst/>
                    </a:prstGeom>
                  </pic:spPr>
                </pic:pic>
              </a:graphicData>
            </a:graphic>
            <wp14:sizeRelH relativeFrom="page">
              <wp14:pctWidth>0</wp14:pctWidth>
            </wp14:sizeRelH>
            <wp14:sizeRelV relativeFrom="page">
              <wp14:pctHeight>0</wp14:pctHeight>
            </wp14:sizeRelV>
          </wp:anchor>
        </w:drawing>
      </w:r>
      <w:r w:rsidR="005D7047">
        <w:rPr>
          <w:noProof/>
          <w:lang w:eastAsia="es-CR"/>
        </w:rPr>
        <mc:AlternateContent>
          <mc:Choice Requires="wps">
            <w:drawing>
              <wp:anchor distT="0" distB="0" distL="114300" distR="114300" simplePos="0" relativeHeight="251665408" behindDoc="0" locked="0" layoutInCell="1" allowOverlap="1" wp14:anchorId="2A82EC6C" wp14:editId="7BB4A407">
                <wp:simplePos x="0" y="0"/>
                <wp:positionH relativeFrom="column">
                  <wp:posOffset>941070</wp:posOffset>
                </wp:positionH>
                <wp:positionV relativeFrom="paragraph">
                  <wp:posOffset>1815465</wp:posOffset>
                </wp:positionV>
                <wp:extent cx="4963795" cy="1495425"/>
                <wp:effectExtent l="0" t="0" r="0" b="952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495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2EC6C" id="_x0000_s1028" type="#_x0000_t202" style="position:absolute;margin-left:74.1pt;margin-top:142.95pt;width:390.85pt;height:1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" filled="f" stroked="f">
                <v:textbo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v:textbox>
              </v:shape>
            </w:pict>
          </mc:Fallback>
        </mc:AlternateContent>
      </w:r>
      <w:r w:rsidR="00F954F7">
        <w:rPr>
          <w:noProof/>
          <w:lang w:eastAsia="es-CR"/>
        </w:rPr>
        <mc:AlternateContent>
          <mc:Choice Requires="wps">
            <w:drawing>
              <wp:anchor distT="0" distB="0" distL="114300" distR="114300" simplePos="0" relativeHeight="251662336" behindDoc="0" locked="0" layoutInCell="1" allowOverlap="1" wp14:anchorId="5C05949B" wp14:editId="5D22E615">
                <wp:simplePos x="0" y="0"/>
                <wp:positionH relativeFrom="page">
                  <wp:align>left</wp:align>
                </wp:positionH>
                <wp:positionV relativeFrom="page">
                  <wp:align>top</wp:align>
                </wp:positionV>
                <wp:extent cx="1443789" cy="5972810"/>
                <wp:effectExtent l="0" t="0" r="4445" b="8890"/>
                <wp:wrapNone/>
                <wp:docPr id="16" name="Right Triangle 16"/>
                <wp:cNvGraphicFramePr/>
                <a:graphic xmlns:a="http://schemas.openxmlformats.org/drawingml/2006/main">
                  <a:graphicData uri="http://schemas.microsoft.com/office/word/2010/wordprocessingShape">
                    <wps:wsp>
                      <wps:cNvSpPr/>
                      <wps:spPr>
                        <a:xfrm rot="10800000" flipH="1">
                          <a:off x="0" y="0"/>
                          <a:ext cx="1443789" cy="5972810"/>
                        </a:xfrm>
                        <a:prstGeom prst="rtTriangl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57FB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0;margin-top:0;width:113.7pt;height:470.3pt;rotation:180;flip:x;z-index:25166233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" fillcolor="#a5a5a5 [2092]" stroked="f" strokeweight="1pt">
                <w10:wrap anchorx="page" anchory="page"/>
              </v:shape>
            </w:pict>
          </mc:Fallback>
        </mc:AlternateContent>
      </w:r>
      <w:r w:rsidR="00F954F7">
        <w:rPr>
          <w:noProof/>
          <w:lang w:eastAsia="es-CR"/>
        </w:rPr>
        <mc:AlternateContent>
          <mc:Choice Requires="wps">
            <w:drawing>
              <wp:anchor distT="0" distB="0" distL="114300" distR="114300" simplePos="0" relativeHeight="251663360" behindDoc="0" locked="0" layoutInCell="1" allowOverlap="1" wp14:anchorId="1EE1A36D" wp14:editId="5147405F">
                <wp:simplePos x="0" y="0"/>
                <wp:positionH relativeFrom="page">
                  <wp:align>left</wp:align>
                </wp:positionH>
                <wp:positionV relativeFrom="page">
                  <wp:posOffset>0</wp:posOffset>
                </wp:positionV>
                <wp:extent cx="2541270" cy="10164726"/>
                <wp:effectExtent l="0" t="0" r="0" b="8255"/>
                <wp:wrapNone/>
                <wp:docPr id="8" name="Right Triangle 8"/>
                <wp:cNvGraphicFramePr/>
                <a:graphic xmlns:a="http://schemas.openxmlformats.org/drawingml/2006/main">
                  <a:graphicData uri="http://schemas.microsoft.com/office/word/2010/wordprocessingShape">
                    <wps:wsp>
                      <wps:cNvSpPr/>
                      <wps:spPr>
                        <a:xfrm>
                          <a:off x="0" y="0"/>
                          <a:ext cx="2541270" cy="10164726"/>
                        </a:xfrm>
                        <a:prstGeom prst="rtTriangle">
                          <a:avLst/>
                        </a:prstGeom>
                        <a:solidFill>
                          <a:srgbClr val="0094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D5F95" id="Right Triangle 8" o:spid="_x0000_s1026" type="#_x0000_t6" style="position:absolute;margin-left:0;margin-top:0;width:200.1pt;height:800.3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" fillcolor="#0094c8" stroked="f" strokeweight="1pt">
                <w10:wrap anchorx="page" anchory="page"/>
              </v:shape>
            </w:pict>
          </mc:Fallback>
        </mc:AlternateContent>
      </w:r>
    </w:p>
    <w:bookmarkEnd w:id="0"/>
    <w:p w:rsidR="005E3C8D" w:rsidRDefault="00D62EE2" w:rsidP="00D62EE2">
      <w:pPr>
        <w:pStyle w:val="Heading1"/>
      </w:pPr>
      <w:r>
        <w:lastRenderedPageBreak/>
        <w:t>Interacción con API</w:t>
      </w:r>
      <w:r>
        <w:rPr>
          <w:lang w:val="en-US"/>
        </w:rPr>
        <w:t>'</w:t>
      </w:r>
      <w:r>
        <w:t>s Externos</w:t>
      </w:r>
    </w:p>
    <w:p w:rsidR="00D62EE2" w:rsidRDefault="00195586" w:rsidP="00D62EE2">
      <w:pPr>
        <w:rPr>
          <w:lang w:val="es-ES_tradnl" w:eastAsia="es-ES"/>
        </w:rPr>
      </w:pPr>
      <w:r>
        <w:rPr>
          <w:lang w:val="es-ES_tradnl" w:eastAsia="es-ES"/>
        </w:rPr>
        <w:t xml:space="preserve">Para brindarle más usabilidad al usuario la aplicación deberá conectarse a dos </w:t>
      </w:r>
      <w:proofErr w:type="spellStart"/>
      <w:r>
        <w:rPr>
          <w:lang w:val="es-ES_tradnl" w:eastAsia="es-ES"/>
        </w:rPr>
        <w:t>API’s</w:t>
      </w:r>
      <w:proofErr w:type="spellEnd"/>
      <w:r>
        <w:rPr>
          <w:lang w:val="es-ES_tradnl" w:eastAsia="es-ES"/>
        </w:rPr>
        <w:t xml:space="preserve"> externos, los cuales serán:</w:t>
      </w:r>
    </w:p>
    <w:p w:rsidR="00D62EE2" w:rsidRDefault="00D62EE2" w:rsidP="00D62EE2">
      <w:pPr>
        <w:pStyle w:val="Heading2"/>
      </w:pPr>
      <w:r>
        <w:t>Google Maps</w:t>
      </w:r>
    </w:p>
    <w:p w:rsidR="00D62EE2" w:rsidRDefault="00D62EE2" w:rsidP="00FD2FAF">
      <w:pPr>
        <w:ind w:left="1440"/>
        <w:jc w:val="both"/>
        <w:rPr>
          <w:lang w:val="es-ES_tradnl" w:eastAsia="es-ES"/>
        </w:rPr>
      </w:pPr>
      <w:r>
        <w:rPr>
          <w:lang w:val="es-ES_tradnl" w:eastAsia="es-ES"/>
        </w:rPr>
        <w:t>La aplicación se conectará con el  API de go</w:t>
      </w:r>
      <w:r w:rsidR="00BA043E">
        <w:rPr>
          <w:lang w:val="es-ES_tradnl" w:eastAsia="es-ES"/>
        </w:rPr>
        <w:t xml:space="preserve">ogle </w:t>
      </w:r>
      <w:r w:rsidR="00FD2FAF">
        <w:rPr>
          <w:lang w:val="es-ES_tradnl" w:eastAsia="es-ES"/>
        </w:rPr>
        <w:t>maps,</w:t>
      </w:r>
      <w:r w:rsidR="00BA043E">
        <w:rPr>
          <w:lang w:val="es-ES_tradnl" w:eastAsia="es-ES"/>
        </w:rPr>
        <w:t xml:space="preserve"> </w:t>
      </w:r>
      <w:r w:rsidR="00FD2FAF">
        <w:rPr>
          <w:lang w:val="es-ES_tradnl" w:eastAsia="es-ES"/>
        </w:rPr>
        <w:t>así,</w:t>
      </w:r>
      <w:r w:rsidR="00BA043E">
        <w:rPr>
          <w:lang w:val="es-ES_tradnl" w:eastAsia="es-ES"/>
        </w:rPr>
        <w:t xml:space="preserve"> se contará con un mapa que mostrará las publicaciones de venta o alquiler realizadas, para que se le facilite a los usuarios la ubicación </w:t>
      </w:r>
      <w:r w:rsidR="00461071">
        <w:rPr>
          <w:lang w:val="es-ES_tradnl" w:eastAsia="es-ES"/>
        </w:rPr>
        <w:t>de las mismas.</w:t>
      </w:r>
    </w:p>
    <w:p w:rsidR="00461071" w:rsidRDefault="00461071" w:rsidP="00FD2FAF">
      <w:pPr>
        <w:ind w:left="1440"/>
        <w:jc w:val="both"/>
        <w:rPr>
          <w:lang w:val="es-ES_tradnl" w:eastAsia="es-ES"/>
        </w:rPr>
      </w:pPr>
      <w:r>
        <w:rPr>
          <w:lang w:val="es-ES_tradnl" w:eastAsia="es-ES"/>
        </w:rPr>
        <w:t>Al crear u</w:t>
      </w:r>
      <w:bookmarkStart w:id="1" w:name="_GoBack"/>
      <w:bookmarkEnd w:id="1"/>
      <w:r>
        <w:rPr>
          <w:lang w:val="es-ES_tradnl" w:eastAsia="es-ES"/>
        </w:rPr>
        <w:t xml:space="preserve">na publicación el usuario tendrá la opción de que su publicación se muestre en el mapa. </w:t>
      </w:r>
    </w:p>
    <w:p w:rsidR="00461071" w:rsidRDefault="00461071" w:rsidP="00FD2FAF">
      <w:pPr>
        <w:ind w:left="1440"/>
        <w:jc w:val="both"/>
        <w:rPr>
          <w:lang w:val="es-ES_tradnl" w:eastAsia="es-ES"/>
        </w:rPr>
      </w:pPr>
      <w:r>
        <w:rPr>
          <w:lang w:val="es-ES_tradnl" w:eastAsia="es-ES"/>
        </w:rPr>
        <w:t xml:space="preserve">El usuario que este en busca de casa o apartamento tendrá </w:t>
      </w:r>
      <w:r w:rsidR="009F3F8C">
        <w:rPr>
          <w:lang w:val="es-ES_tradnl" w:eastAsia="es-ES"/>
        </w:rPr>
        <w:t>varias</w:t>
      </w:r>
      <w:r>
        <w:rPr>
          <w:lang w:val="es-ES_tradnl" w:eastAsia="es-ES"/>
        </w:rPr>
        <w:t xml:space="preserve"> </w:t>
      </w:r>
      <w:r w:rsidR="009F3F8C">
        <w:rPr>
          <w:lang w:val="es-ES_tradnl" w:eastAsia="es-ES"/>
        </w:rPr>
        <w:t>opciones para</w:t>
      </w:r>
      <w:r>
        <w:rPr>
          <w:lang w:val="es-ES_tradnl" w:eastAsia="es-ES"/>
        </w:rPr>
        <w:t xml:space="preserve"> afinar su búsqueda en el mapa por medio de </w:t>
      </w:r>
      <w:r w:rsidR="00FD2FAF">
        <w:rPr>
          <w:lang w:val="es-ES_tradnl" w:eastAsia="es-ES"/>
        </w:rPr>
        <w:t>búsqueda por provincia, cant</w:t>
      </w:r>
      <w:r w:rsidR="009F3F8C">
        <w:rPr>
          <w:lang w:val="es-ES_tradnl" w:eastAsia="es-ES"/>
        </w:rPr>
        <w:t>ón y distrito, por posición actual y por un rango de distancia.</w:t>
      </w:r>
    </w:p>
    <w:p w:rsidR="007A0D33" w:rsidRDefault="007A0D33" w:rsidP="00FD2FAF">
      <w:pPr>
        <w:ind w:left="1440"/>
        <w:jc w:val="both"/>
        <w:rPr>
          <w:lang w:val="es-ES_tradnl" w:eastAsia="es-ES"/>
        </w:rPr>
      </w:pPr>
    </w:p>
    <w:p w:rsidR="007A0D33" w:rsidRDefault="007A0D33" w:rsidP="00FD2FAF">
      <w:pPr>
        <w:ind w:left="1440"/>
        <w:jc w:val="both"/>
        <w:rPr>
          <w:lang w:val="es-ES_tradnl" w:eastAsia="es-ES"/>
        </w:rPr>
      </w:pPr>
    </w:p>
    <w:p w:rsidR="007A0D33" w:rsidRDefault="007A0D33" w:rsidP="00FD2FAF">
      <w:pPr>
        <w:ind w:left="1440"/>
        <w:jc w:val="both"/>
        <w:rPr>
          <w:lang w:val="es-ES_tradnl" w:eastAsia="es-ES"/>
        </w:rPr>
      </w:pPr>
    </w:p>
    <w:p w:rsidR="007A0D33" w:rsidRDefault="007A0D33" w:rsidP="007A0D33">
      <w:pPr>
        <w:ind w:left="1440"/>
        <w:jc w:val="center"/>
        <w:rPr>
          <w:lang w:val="es-ES_tradnl" w:eastAsia="es-ES"/>
        </w:rPr>
      </w:pPr>
      <w:r>
        <w:rPr>
          <w:noProof/>
          <w:lang w:eastAsia="es-CR"/>
        </w:rPr>
        <w:drawing>
          <wp:inline distT="0" distB="0" distL="0" distR="0">
            <wp:extent cx="971550" cy="1220085"/>
            <wp:effectExtent l="0" t="0" r="0" b="0"/>
            <wp:docPr id="10" name="Picture 10" descr="http://www.techgoeshome.org/blob/full/22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goeshome.org/blob/full/2233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126" cy="1230855"/>
                    </a:xfrm>
                    <a:prstGeom prst="rect">
                      <a:avLst/>
                    </a:prstGeom>
                    <a:noFill/>
                    <a:ln>
                      <a:noFill/>
                    </a:ln>
                  </pic:spPr>
                </pic:pic>
              </a:graphicData>
            </a:graphic>
          </wp:inline>
        </w:drawing>
      </w: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7A0D33" w:rsidRDefault="007A0D33" w:rsidP="007A0D33">
      <w:pPr>
        <w:ind w:left="1440"/>
        <w:jc w:val="center"/>
        <w:rPr>
          <w:lang w:val="es-ES_tradnl" w:eastAsia="es-ES"/>
        </w:rPr>
      </w:pPr>
    </w:p>
    <w:p w:rsidR="009F3F8C" w:rsidRDefault="009F3F8C" w:rsidP="00FD2FAF">
      <w:pPr>
        <w:ind w:left="1440"/>
        <w:jc w:val="both"/>
        <w:rPr>
          <w:lang w:val="es-ES_tradnl" w:eastAsia="es-ES"/>
        </w:rPr>
      </w:pPr>
    </w:p>
    <w:p w:rsidR="009F3F8C" w:rsidRDefault="009F3F8C" w:rsidP="009F3F8C">
      <w:pPr>
        <w:pStyle w:val="Heading2"/>
      </w:pPr>
      <w:r>
        <w:lastRenderedPageBreak/>
        <w:t>Facebook</w:t>
      </w:r>
    </w:p>
    <w:p w:rsidR="009F3F8C" w:rsidRDefault="00F0595A" w:rsidP="009F3F8C">
      <w:pPr>
        <w:ind w:left="1440"/>
        <w:rPr>
          <w:lang w:val="es-ES_tradnl" w:eastAsia="es-ES"/>
        </w:rPr>
      </w:pPr>
      <w:r>
        <w:rPr>
          <w:lang w:val="es-ES_tradnl" w:eastAsia="es-ES"/>
        </w:rPr>
        <w:t>La aplicación se conectará con el API de Facebook, de esta manera el usuario se podrá conectar desde su cuenta de Facebook sin tener la necesidad de crear una nueva cuenta de usuario para la aplicación.</w:t>
      </w:r>
    </w:p>
    <w:p w:rsidR="00F0595A" w:rsidRPr="00195586" w:rsidRDefault="00F0595A" w:rsidP="009F3F8C">
      <w:pPr>
        <w:ind w:left="1440"/>
        <w:rPr>
          <w:lang w:eastAsia="es-ES"/>
        </w:rPr>
      </w:pPr>
      <w:r>
        <w:rPr>
          <w:lang w:val="es-ES_tradnl" w:eastAsia="es-ES"/>
        </w:rPr>
        <w:t xml:space="preserve">Se tomarán los datos necesarios de la cuenta de Facebook para que el usuario pueda realizar tanto publicaciones como visitar casas o apartamentos de su interés. </w:t>
      </w:r>
    </w:p>
    <w:p w:rsidR="00472F94" w:rsidRDefault="00472F94" w:rsidP="00472F94">
      <w:pPr>
        <w:ind w:left="1440"/>
        <w:jc w:val="center"/>
        <w:rPr>
          <w:lang w:val="es-ES_tradnl" w:eastAsia="es-ES"/>
        </w:rPr>
      </w:pPr>
    </w:p>
    <w:p w:rsidR="00472F94" w:rsidRDefault="00472F94" w:rsidP="00472F94">
      <w:pPr>
        <w:ind w:left="1440"/>
        <w:jc w:val="center"/>
        <w:rPr>
          <w:lang w:val="es-ES_tradnl" w:eastAsia="es-ES"/>
        </w:rPr>
      </w:pPr>
    </w:p>
    <w:p w:rsidR="00472F94" w:rsidRDefault="00472F94" w:rsidP="00472F94">
      <w:pPr>
        <w:ind w:left="1440"/>
        <w:jc w:val="center"/>
        <w:rPr>
          <w:lang w:val="es-ES_tradnl" w:eastAsia="es-ES"/>
        </w:rPr>
      </w:pPr>
    </w:p>
    <w:p w:rsidR="00472F94" w:rsidRDefault="00472F94" w:rsidP="00472F94">
      <w:pPr>
        <w:ind w:left="1440"/>
        <w:jc w:val="center"/>
        <w:rPr>
          <w:lang w:val="es-ES_tradnl" w:eastAsia="es-ES"/>
        </w:rPr>
      </w:pPr>
    </w:p>
    <w:p w:rsidR="009F3F8C" w:rsidRPr="00BE5EAC" w:rsidRDefault="007A0D33" w:rsidP="00472F94">
      <w:pPr>
        <w:ind w:left="1440"/>
        <w:jc w:val="center"/>
        <w:rPr>
          <w:lang w:eastAsia="es-ES"/>
        </w:rPr>
      </w:pPr>
      <w:r>
        <w:rPr>
          <w:noProof/>
          <w:lang w:eastAsia="es-CR"/>
        </w:rPr>
        <w:drawing>
          <wp:inline distT="0" distB="0" distL="0" distR="0">
            <wp:extent cx="971550" cy="971550"/>
            <wp:effectExtent l="0" t="0" r="0" b="0"/>
            <wp:docPr id="11" name="Picture 11" descr="http://s1.ibtimes.com/sites/www.ibtimes.com/files/styles/v2_article_large/public/2013/09/09/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ibtimes.com/sites/www.ibtimes.com/files/styles/v2_article_large/public/2013/09/09/facebook-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sectPr w:rsidR="009F3F8C" w:rsidRPr="00BE5EAC" w:rsidSect="006654A4">
      <w:headerReference w:type="even" r:id="rId14"/>
      <w:footerReference w:type="default" r:id="rId15"/>
      <w:pgSz w:w="12240" w:h="15840" w:code="1"/>
      <w:pgMar w:top="1701" w:right="1701" w:bottom="1474" w:left="205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540" w:rsidRDefault="00FD3540">
      <w:r>
        <w:separator/>
      </w:r>
    </w:p>
    <w:p w:rsidR="00FD3540" w:rsidRDefault="00FD3540"/>
  </w:endnote>
  <w:endnote w:type="continuationSeparator" w:id="0">
    <w:p w:rsidR="00FD3540" w:rsidRDefault="00FD3540">
      <w:r>
        <w:continuationSeparator/>
      </w:r>
    </w:p>
    <w:p w:rsidR="00FD3540" w:rsidRDefault="00FD3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framePr w:wrap="around" w:vAnchor="text" w:hAnchor="margin" w:xAlign="right" w:y="1"/>
    </w:pPr>
    <w:r>
      <w:fldChar w:fldCharType="begin"/>
    </w:r>
    <w:r>
      <w:instrText xml:space="preserve">PAGE  </w:instrText>
    </w:r>
    <w:r>
      <w:fldChar w:fldCharType="separate"/>
    </w:r>
    <w:r>
      <w:rPr>
        <w:noProof/>
      </w:rPr>
      <w:t>18</w:t>
    </w:r>
    <w:r>
      <w:fldChar w:fldCharType="end"/>
    </w:r>
  </w:p>
  <w:p w:rsidR="00DA52AF" w:rsidRDefault="00DA52AF" w:rsidP="00897FEE">
    <w:pPr>
      <w:ind w:right="360"/>
    </w:pPr>
  </w:p>
  <w:p w:rsidR="00DA52AF" w:rsidRDefault="00DA52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5E3C8D" w:rsidP="005E3C8D">
    <w:pPr>
      <w:pStyle w:val="PiedePgina"/>
      <w:jc w:val="left"/>
    </w:pPr>
    <w:r>
      <w:rPr>
        <w:noProof/>
        <w:lang w:eastAsia="es-CR"/>
      </w:rPr>
      <w:drawing>
        <wp:anchor distT="0" distB="0" distL="114300" distR="114300" simplePos="0" relativeHeight="251665920" behindDoc="1" locked="0" layoutInCell="1" allowOverlap="1" wp14:anchorId="4AAA6910" wp14:editId="068D5CA3">
          <wp:simplePos x="0" y="0"/>
          <wp:positionH relativeFrom="column">
            <wp:posOffset>2398395</wp:posOffset>
          </wp:positionH>
          <wp:positionV relativeFrom="paragraph">
            <wp:posOffset>-264795</wp:posOffset>
          </wp:positionV>
          <wp:extent cx="676275" cy="419100"/>
          <wp:effectExtent l="0" t="0" r="9525"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419100"/>
                  </a:xfrm>
                  <a:prstGeom prst="rect">
                    <a:avLst/>
                  </a:prstGeom>
                </pic:spPr>
              </pic:pic>
            </a:graphicData>
          </a:graphic>
          <wp14:sizeRelH relativeFrom="page">
            <wp14:pctWidth>0</wp14:pctWidth>
          </wp14:sizeRelH>
          <wp14:sizeRelV relativeFrom="page">
            <wp14:pctHeight>0</wp14:pctHeight>
          </wp14:sizeRelV>
        </wp:anchor>
      </w:drawing>
    </w:r>
    <w:r w:rsidR="009A2AA7" w:rsidRPr="00F228CA">
      <w:rPr>
        <w:noProof/>
        <w:lang w:eastAsia="es-CR"/>
      </w:rPr>
      <mc:AlternateContent>
        <mc:Choice Requires="wps">
          <w:drawing>
            <wp:anchor distT="0" distB="0" distL="114300" distR="114300" simplePos="0" relativeHeight="251663872" behindDoc="0" locked="0" layoutInCell="1" allowOverlap="1" wp14:anchorId="78279A2D" wp14:editId="22529CB2">
              <wp:simplePos x="0" y="0"/>
              <wp:positionH relativeFrom="margin">
                <wp:posOffset>5495800</wp:posOffset>
              </wp:positionH>
              <wp:positionV relativeFrom="paragraph">
                <wp:posOffset>-28499</wp:posOffset>
              </wp:positionV>
              <wp:extent cx="329184" cy="28257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195586">
                            <w:rPr>
                              <w:noProof/>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79A2D" id="_x0000_t202" coordsize="21600,21600" o:spt="202" path="m,l,21600r21600,l21600,xe">
              <v:stroke joinstyle="miter"/>
              <v:path gradientshapeok="t" o:connecttype="rect"/>
            </v:shapetype>
            <v:shape id="Text Box 19" o:spid="_x0000_s1029" type="#_x0000_t202" style="position:absolute;margin-left:432.75pt;margin-top:-2.25pt;width:25.9pt;height:2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" filled="f" stroked="f">
              <v:textbo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195586">
                      <w:rPr>
                        <w:noProof/>
                      </w:rPr>
                      <w:t>3</w:t>
                    </w:r>
                    <w:r>
                      <w:fldChar w:fldCharType="end"/>
                    </w:r>
                  </w:p>
                </w:txbxContent>
              </v:textbox>
              <w10:wrap anchorx="margin"/>
            </v:shape>
          </w:pict>
        </mc:Fallback>
      </mc:AlternateContent>
    </w:r>
    <w:r w:rsidR="009A2AA7" w:rsidRPr="00F228CA">
      <w:rPr>
        <w:noProof/>
        <w:lang w:eastAsia="es-CR"/>
      </w:rPr>
      <mc:AlternateContent>
        <mc:Choice Requires="wps">
          <w:drawing>
            <wp:anchor distT="0" distB="0" distL="114300" distR="114300" simplePos="0" relativeHeight="251655680" behindDoc="0" locked="0" layoutInCell="1" allowOverlap="1" wp14:anchorId="504B6423" wp14:editId="774D7445">
              <wp:simplePos x="0" y="0"/>
              <wp:positionH relativeFrom="margin">
                <wp:align>right</wp:align>
              </wp:positionH>
              <wp:positionV relativeFrom="paragraph">
                <wp:posOffset>-28194</wp:posOffset>
              </wp:positionV>
              <wp:extent cx="297180" cy="28257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195586">
                            <w:rPr>
                              <w:noProof/>
                            </w:rPr>
                            <w:t>2</w:t>
                          </w:r>
                          <w:r w:rsidRPr="008339E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B6423" id="Text Box 3" o:spid="_x0000_s1030" type="#_x0000_t202" style="position:absolute;margin-left:-27.8pt;margin-top:-2.2pt;width:23.4pt;height:22.2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" filled="f" stroked="f">
              <v:textbo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195586">
                      <w:rPr>
                        <w:noProof/>
                      </w:rPr>
                      <w:t>2</w:t>
                    </w:r>
                    <w:r w:rsidRPr="008339E1">
                      <w:fldChar w:fldCharType="end"/>
                    </w:r>
                  </w:p>
                </w:txbxContent>
              </v:textbox>
              <w10:wrap anchorx="margin"/>
            </v:shape>
          </w:pict>
        </mc:Fallback>
      </mc:AlternateContent>
    </w:r>
    <w:r w:rsidR="009A2AA7">
      <w:rPr>
        <w:noProof/>
        <w:lang w:eastAsia="es-CR"/>
      </w:rPr>
      <mc:AlternateContent>
        <mc:Choice Requires="wps">
          <w:drawing>
            <wp:anchor distT="0" distB="0" distL="114300" distR="114300" simplePos="0" relativeHeight="251656704" behindDoc="0" locked="0" layoutInCell="1" allowOverlap="1" wp14:anchorId="0A063EA1" wp14:editId="2C9D4AAE">
              <wp:simplePos x="0" y="0"/>
              <wp:positionH relativeFrom="leftMargin">
                <wp:posOffset>497434</wp:posOffset>
              </wp:positionH>
              <wp:positionV relativeFrom="paragraph">
                <wp:posOffset>-102489</wp:posOffset>
              </wp:positionV>
              <wp:extent cx="1060704" cy="359308"/>
              <wp:effectExtent l="0" t="0" r="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359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63EA1" id="Text Box 9" o:spid="_x0000_s1031" type="#_x0000_t202" style="position:absolute;margin-left:39.15pt;margin-top:-8.05pt;width:83.5pt;height:28.3pt;z-index:25165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" filled="f" stroked="f">
              <v:textbo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v:textbox>
              <w10:wrap anchorx="margin"/>
            </v:shape>
          </w:pict>
        </mc:Fallback>
      </mc:AlternateContent>
    </w:r>
    <w:r w:rsidR="009A2AA7">
      <w:rPr>
        <w:noProof/>
        <w:lang w:eastAsia="es-CR"/>
      </w:rPr>
      <mc:AlternateContent>
        <mc:Choice Requires="wps">
          <w:drawing>
            <wp:anchor distT="0" distB="0" distL="114300" distR="114300" simplePos="0" relativeHeight="251664896" behindDoc="0" locked="0" layoutInCell="1" allowOverlap="1" wp14:anchorId="2946C4C9" wp14:editId="1AF8291D">
              <wp:simplePos x="0" y="0"/>
              <wp:positionH relativeFrom="page">
                <wp:align>left</wp:align>
              </wp:positionH>
              <wp:positionV relativeFrom="paragraph">
                <wp:posOffset>-343891</wp:posOffset>
              </wp:positionV>
              <wp:extent cx="7790688" cy="7316"/>
              <wp:effectExtent l="0" t="0" r="20320" b="31115"/>
              <wp:wrapNone/>
              <wp:docPr id="20" name="Straight Connector 20"/>
              <wp:cNvGraphicFramePr/>
              <a:graphic xmlns:a="http://schemas.openxmlformats.org/drawingml/2006/main">
                <a:graphicData uri="http://schemas.microsoft.com/office/word/2010/wordprocessingShape">
                  <wps:wsp>
                    <wps:cNvCnPr/>
                    <wps:spPr>
                      <a:xfrm flipV="1">
                        <a:off x="0" y="0"/>
                        <a:ext cx="7790688" cy="7316"/>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18E11" id="Straight Connector 20" o:spid="_x0000_s1026" style="position:absolute;flip:y;z-index:251664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1pt" to="613.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" strokecolor="#002060" strokeweight="1.5pt">
              <v:stroke joinstyle="miter"/>
              <w10:wrap anchorx="page"/>
            </v:line>
          </w:pict>
        </mc:Fallback>
      </mc:AlternateContent>
    </w:r>
    <w:r w:rsidR="009A2AA7">
      <w:rPr>
        <w:noProof/>
        <w:lang w:eastAsia="es-CR"/>
      </w:rPr>
      <mc:AlternateContent>
        <mc:Choice Requires="wps">
          <w:drawing>
            <wp:anchor distT="0" distB="0" distL="114300" distR="114300" simplePos="0" relativeHeight="251660800" behindDoc="0" locked="0" layoutInCell="1" allowOverlap="1" wp14:anchorId="0C3DF1AF" wp14:editId="3F6D7627">
              <wp:simplePos x="0" y="0"/>
              <wp:positionH relativeFrom="column">
                <wp:posOffset>5408524</wp:posOffset>
              </wp:positionH>
              <wp:positionV relativeFrom="paragraph">
                <wp:posOffset>-336575</wp:posOffset>
              </wp:positionV>
              <wp:extent cx="87249" cy="921715"/>
              <wp:effectExtent l="0" t="0" r="8255" b="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 cy="921715"/>
                      </a:xfrm>
                      <a:prstGeom prst="rect">
                        <a:avLst/>
                      </a:prstGeom>
                      <a:solidFill>
                        <a:schemeClr val="bg2">
                          <a:lumMod val="25000"/>
                        </a:schemeClr>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9FF7" id="Rectangle 25" o:spid="_x0000_s1026" style="position:absolute;margin-left:425.85pt;margin-top:-26.5pt;width:6.85pt;height:72.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" fillcolor="#393737 [814]" stroked="f"/>
          </w:pict>
        </mc:Fallback>
      </mc:AlternateContent>
    </w:r>
    <w:r w:rsidR="009A2AA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540" w:rsidRDefault="00FD3540">
      <w:r>
        <w:separator/>
      </w:r>
    </w:p>
    <w:p w:rsidR="00FD3540" w:rsidRDefault="00FD3540"/>
  </w:footnote>
  <w:footnote w:type="continuationSeparator" w:id="0">
    <w:p w:rsidR="00FD3540" w:rsidRDefault="00FD3540">
      <w:r>
        <w:continuationSeparator/>
      </w:r>
    </w:p>
    <w:p w:rsidR="00FD3540" w:rsidRDefault="00FD35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r>
      <w:rPr>
        <w:noProof/>
        <w:lang w:eastAsia="es-CR"/>
      </w:rPr>
      <mc:AlternateContent>
        <mc:Choice Requires="wps">
          <w:drawing>
            <wp:anchor distT="0" distB="0" distL="114300" distR="114300" simplePos="0" relativeHeight="251654656" behindDoc="0" locked="0" layoutInCell="1" allowOverlap="1" wp14:anchorId="33BA81BF" wp14:editId="15104FDC">
              <wp:simplePos x="0" y="0"/>
              <wp:positionH relativeFrom="column">
                <wp:posOffset>960120</wp:posOffset>
              </wp:positionH>
              <wp:positionV relativeFrom="paragraph">
                <wp:posOffset>-407035</wp:posOffset>
              </wp:positionV>
              <wp:extent cx="119380" cy="457200"/>
              <wp:effectExtent l="0" t="2540" r="4445"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CD144" id="Rectangle 1" o:spid="_x0000_s1026" style="position:absolute;margin-left:75.6pt;margin-top:-32.05pt;width:9.4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"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0B32"/>
    <w:multiLevelType w:val="hybridMultilevel"/>
    <w:tmpl w:val="8CFC2660"/>
    <w:lvl w:ilvl="0" w:tplc="99D6509C">
      <w:start w:val="1"/>
      <w:numFmt w:val="bullet"/>
      <w:pStyle w:val="ListaTabla"/>
      <w:lvlText w:val=""/>
      <w:lvlJc w:val="left"/>
      <w:pPr>
        <w:tabs>
          <w:tab w:val="num" w:pos="423"/>
        </w:tabs>
        <w:ind w:left="423" w:hanging="360"/>
      </w:pPr>
      <w:rPr>
        <w:rFonts w:ascii="Wingdings" w:hAnsi="Wingdings" w:hint="default"/>
      </w:rPr>
    </w:lvl>
    <w:lvl w:ilvl="1" w:tplc="04090003" w:tentative="1">
      <w:start w:val="1"/>
      <w:numFmt w:val="bullet"/>
      <w:lvlText w:val="o"/>
      <w:lvlJc w:val="left"/>
      <w:pPr>
        <w:tabs>
          <w:tab w:val="num" w:pos="1143"/>
        </w:tabs>
        <w:ind w:left="1143" w:hanging="360"/>
      </w:pPr>
      <w:rPr>
        <w:rFonts w:ascii="Courier New" w:hAnsi="Courier New" w:cs="Courier New" w:hint="default"/>
      </w:rPr>
    </w:lvl>
    <w:lvl w:ilvl="2" w:tplc="04090005" w:tentative="1">
      <w:start w:val="1"/>
      <w:numFmt w:val="bullet"/>
      <w:lvlText w:val=""/>
      <w:lvlJc w:val="left"/>
      <w:pPr>
        <w:tabs>
          <w:tab w:val="num" w:pos="1863"/>
        </w:tabs>
        <w:ind w:left="1863" w:hanging="360"/>
      </w:pPr>
      <w:rPr>
        <w:rFonts w:ascii="Wingdings" w:hAnsi="Wingdings" w:hint="default"/>
      </w:rPr>
    </w:lvl>
    <w:lvl w:ilvl="3" w:tplc="04090001" w:tentative="1">
      <w:start w:val="1"/>
      <w:numFmt w:val="bullet"/>
      <w:lvlText w:val=""/>
      <w:lvlJc w:val="left"/>
      <w:pPr>
        <w:tabs>
          <w:tab w:val="num" w:pos="2583"/>
        </w:tabs>
        <w:ind w:left="2583" w:hanging="360"/>
      </w:pPr>
      <w:rPr>
        <w:rFonts w:ascii="Symbol" w:hAnsi="Symbol" w:hint="default"/>
      </w:rPr>
    </w:lvl>
    <w:lvl w:ilvl="4" w:tplc="04090003" w:tentative="1">
      <w:start w:val="1"/>
      <w:numFmt w:val="bullet"/>
      <w:lvlText w:val="o"/>
      <w:lvlJc w:val="left"/>
      <w:pPr>
        <w:tabs>
          <w:tab w:val="num" w:pos="3303"/>
        </w:tabs>
        <w:ind w:left="3303" w:hanging="360"/>
      </w:pPr>
      <w:rPr>
        <w:rFonts w:ascii="Courier New" w:hAnsi="Courier New" w:cs="Courier New" w:hint="default"/>
      </w:rPr>
    </w:lvl>
    <w:lvl w:ilvl="5" w:tplc="04090005" w:tentative="1">
      <w:start w:val="1"/>
      <w:numFmt w:val="bullet"/>
      <w:lvlText w:val=""/>
      <w:lvlJc w:val="left"/>
      <w:pPr>
        <w:tabs>
          <w:tab w:val="num" w:pos="4023"/>
        </w:tabs>
        <w:ind w:left="4023" w:hanging="360"/>
      </w:pPr>
      <w:rPr>
        <w:rFonts w:ascii="Wingdings" w:hAnsi="Wingdings" w:hint="default"/>
      </w:rPr>
    </w:lvl>
    <w:lvl w:ilvl="6" w:tplc="04090001" w:tentative="1">
      <w:start w:val="1"/>
      <w:numFmt w:val="bullet"/>
      <w:lvlText w:val=""/>
      <w:lvlJc w:val="left"/>
      <w:pPr>
        <w:tabs>
          <w:tab w:val="num" w:pos="4743"/>
        </w:tabs>
        <w:ind w:left="4743" w:hanging="360"/>
      </w:pPr>
      <w:rPr>
        <w:rFonts w:ascii="Symbol" w:hAnsi="Symbol" w:hint="default"/>
      </w:rPr>
    </w:lvl>
    <w:lvl w:ilvl="7" w:tplc="04090003" w:tentative="1">
      <w:start w:val="1"/>
      <w:numFmt w:val="bullet"/>
      <w:lvlText w:val="o"/>
      <w:lvlJc w:val="left"/>
      <w:pPr>
        <w:tabs>
          <w:tab w:val="num" w:pos="5463"/>
        </w:tabs>
        <w:ind w:left="5463" w:hanging="360"/>
      </w:pPr>
      <w:rPr>
        <w:rFonts w:ascii="Courier New" w:hAnsi="Courier New" w:cs="Courier New" w:hint="default"/>
      </w:rPr>
    </w:lvl>
    <w:lvl w:ilvl="8" w:tplc="04090005" w:tentative="1">
      <w:start w:val="1"/>
      <w:numFmt w:val="bullet"/>
      <w:lvlText w:val=""/>
      <w:lvlJc w:val="left"/>
      <w:pPr>
        <w:tabs>
          <w:tab w:val="num" w:pos="6183"/>
        </w:tabs>
        <w:ind w:left="6183" w:hanging="360"/>
      </w:pPr>
      <w:rPr>
        <w:rFonts w:ascii="Wingdings" w:hAnsi="Wingdings" w:hint="default"/>
      </w:rPr>
    </w:lvl>
  </w:abstractNum>
  <w:abstractNum w:abstractNumId="1">
    <w:nsid w:val="0ABC03ED"/>
    <w:multiLevelType w:val="hybridMultilevel"/>
    <w:tmpl w:val="A314DC3C"/>
    <w:lvl w:ilvl="0" w:tplc="140A0001">
      <w:start w:val="1"/>
      <w:numFmt w:val="bullet"/>
      <w:lvlText w:val=""/>
      <w:lvlJc w:val="left"/>
      <w:pPr>
        <w:ind w:left="2430" w:hanging="360"/>
      </w:pPr>
      <w:rPr>
        <w:rFonts w:ascii="Symbol" w:hAnsi="Symbol" w:hint="default"/>
      </w:rPr>
    </w:lvl>
    <w:lvl w:ilvl="1" w:tplc="140A0003" w:tentative="1">
      <w:start w:val="1"/>
      <w:numFmt w:val="bullet"/>
      <w:lvlText w:val="o"/>
      <w:lvlJc w:val="left"/>
      <w:pPr>
        <w:ind w:left="3150" w:hanging="360"/>
      </w:pPr>
      <w:rPr>
        <w:rFonts w:ascii="Courier New" w:hAnsi="Courier New" w:cs="Courier New" w:hint="default"/>
      </w:rPr>
    </w:lvl>
    <w:lvl w:ilvl="2" w:tplc="140A0005" w:tentative="1">
      <w:start w:val="1"/>
      <w:numFmt w:val="bullet"/>
      <w:lvlText w:val=""/>
      <w:lvlJc w:val="left"/>
      <w:pPr>
        <w:ind w:left="3870" w:hanging="360"/>
      </w:pPr>
      <w:rPr>
        <w:rFonts w:ascii="Wingdings" w:hAnsi="Wingdings" w:hint="default"/>
      </w:rPr>
    </w:lvl>
    <w:lvl w:ilvl="3" w:tplc="140A0001" w:tentative="1">
      <w:start w:val="1"/>
      <w:numFmt w:val="bullet"/>
      <w:lvlText w:val=""/>
      <w:lvlJc w:val="left"/>
      <w:pPr>
        <w:ind w:left="4590" w:hanging="360"/>
      </w:pPr>
      <w:rPr>
        <w:rFonts w:ascii="Symbol" w:hAnsi="Symbol" w:hint="default"/>
      </w:rPr>
    </w:lvl>
    <w:lvl w:ilvl="4" w:tplc="140A0003" w:tentative="1">
      <w:start w:val="1"/>
      <w:numFmt w:val="bullet"/>
      <w:lvlText w:val="o"/>
      <w:lvlJc w:val="left"/>
      <w:pPr>
        <w:ind w:left="5310" w:hanging="360"/>
      </w:pPr>
      <w:rPr>
        <w:rFonts w:ascii="Courier New" w:hAnsi="Courier New" w:cs="Courier New" w:hint="default"/>
      </w:rPr>
    </w:lvl>
    <w:lvl w:ilvl="5" w:tplc="140A0005" w:tentative="1">
      <w:start w:val="1"/>
      <w:numFmt w:val="bullet"/>
      <w:lvlText w:val=""/>
      <w:lvlJc w:val="left"/>
      <w:pPr>
        <w:ind w:left="6030" w:hanging="360"/>
      </w:pPr>
      <w:rPr>
        <w:rFonts w:ascii="Wingdings" w:hAnsi="Wingdings" w:hint="default"/>
      </w:rPr>
    </w:lvl>
    <w:lvl w:ilvl="6" w:tplc="140A0001" w:tentative="1">
      <w:start w:val="1"/>
      <w:numFmt w:val="bullet"/>
      <w:lvlText w:val=""/>
      <w:lvlJc w:val="left"/>
      <w:pPr>
        <w:ind w:left="6750" w:hanging="360"/>
      </w:pPr>
      <w:rPr>
        <w:rFonts w:ascii="Symbol" w:hAnsi="Symbol" w:hint="default"/>
      </w:rPr>
    </w:lvl>
    <w:lvl w:ilvl="7" w:tplc="140A0003" w:tentative="1">
      <w:start w:val="1"/>
      <w:numFmt w:val="bullet"/>
      <w:lvlText w:val="o"/>
      <w:lvlJc w:val="left"/>
      <w:pPr>
        <w:ind w:left="7470" w:hanging="360"/>
      </w:pPr>
      <w:rPr>
        <w:rFonts w:ascii="Courier New" w:hAnsi="Courier New" w:cs="Courier New" w:hint="default"/>
      </w:rPr>
    </w:lvl>
    <w:lvl w:ilvl="8" w:tplc="140A0005" w:tentative="1">
      <w:start w:val="1"/>
      <w:numFmt w:val="bullet"/>
      <w:lvlText w:val=""/>
      <w:lvlJc w:val="left"/>
      <w:pPr>
        <w:ind w:left="8190" w:hanging="360"/>
      </w:pPr>
      <w:rPr>
        <w:rFonts w:ascii="Wingdings" w:hAnsi="Wingdings" w:hint="default"/>
      </w:rPr>
    </w:lvl>
  </w:abstractNum>
  <w:abstractNum w:abstractNumId="2">
    <w:nsid w:val="0B881DF2"/>
    <w:multiLevelType w:val="hybridMultilevel"/>
    <w:tmpl w:val="20084C00"/>
    <w:lvl w:ilvl="0" w:tplc="FDC63FFC">
      <w:start w:val="1"/>
      <w:numFmt w:val="decimal"/>
      <w:pStyle w:val="Heading4"/>
      <w:lvlText w:val="%1."/>
      <w:lvlJc w:val="left"/>
      <w:pPr>
        <w:ind w:left="2880" w:hanging="360"/>
      </w:pPr>
      <w:rPr>
        <w:rFonts w:ascii="Segoe UI Light" w:hAnsi="Segoe UI Light" w:hint="default"/>
        <w:b w:val="0"/>
        <w:i w:val="0"/>
        <w:color w:val="auto"/>
      </w:rPr>
    </w:lvl>
    <w:lvl w:ilvl="1" w:tplc="140A0019" w:tentative="1">
      <w:start w:val="1"/>
      <w:numFmt w:val="lowerLetter"/>
      <w:lvlText w:val="%2."/>
      <w:lvlJc w:val="left"/>
      <w:pPr>
        <w:ind w:left="3600" w:hanging="360"/>
      </w:pPr>
    </w:lvl>
    <w:lvl w:ilvl="2" w:tplc="140A001B" w:tentative="1">
      <w:start w:val="1"/>
      <w:numFmt w:val="lowerRoman"/>
      <w:lvlText w:val="%3."/>
      <w:lvlJc w:val="right"/>
      <w:pPr>
        <w:ind w:left="4320" w:hanging="180"/>
      </w:pPr>
    </w:lvl>
    <w:lvl w:ilvl="3" w:tplc="140A000F" w:tentative="1">
      <w:start w:val="1"/>
      <w:numFmt w:val="decimal"/>
      <w:lvlText w:val="%4."/>
      <w:lvlJc w:val="left"/>
      <w:pPr>
        <w:ind w:left="5040" w:hanging="360"/>
      </w:pPr>
    </w:lvl>
    <w:lvl w:ilvl="4" w:tplc="140A0019" w:tentative="1">
      <w:start w:val="1"/>
      <w:numFmt w:val="lowerLetter"/>
      <w:lvlText w:val="%5."/>
      <w:lvlJc w:val="left"/>
      <w:pPr>
        <w:ind w:left="5760" w:hanging="360"/>
      </w:pPr>
    </w:lvl>
    <w:lvl w:ilvl="5" w:tplc="140A001B" w:tentative="1">
      <w:start w:val="1"/>
      <w:numFmt w:val="lowerRoman"/>
      <w:lvlText w:val="%6."/>
      <w:lvlJc w:val="right"/>
      <w:pPr>
        <w:ind w:left="6480" w:hanging="180"/>
      </w:pPr>
    </w:lvl>
    <w:lvl w:ilvl="6" w:tplc="140A000F" w:tentative="1">
      <w:start w:val="1"/>
      <w:numFmt w:val="decimal"/>
      <w:lvlText w:val="%7."/>
      <w:lvlJc w:val="left"/>
      <w:pPr>
        <w:ind w:left="7200" w:hanging="360"/>
      </w:pPr>
    </w:lvl>
    <w:lvl w:ilvl="7" w:tplc="140A0019" w:tentative="1">
      <w:start w:val="1"/>
      <w:numFmt w:val="lowerLetter"/>
      <w:lvlText w:val="%8."/>
      <w:lvlJc w:val="left"/>
      <w:pPr>
        <w:ind w:left="7920" w:hanging="360"/>
      </w:pPr>
    </w:lvl>
    <w:lvl w:ilvl="8" w:tplc="140A001B" w:tentative="1">
      <w:start w:val="1"/>
      <w:numFmt w:val="lowerRoman"/>
      <w:lvlText w:val="%9."/>
      <w:lvlJc w:val="right"/>
      <w:pPr>
        <w:ind w:left="8640" w:hanging="180"/>
      </w:pPr>
    </w:lvl>
  </w:abstractNum>
  <w:abstractNum w:abstractNumId="3">
    <w:nsid w:val="0DF227AB"/>
    <w:multiLevelType w:val="multilevel"/>
    <w:tmpl w:val="FE92F5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1568F0"/>
    <w:multiLevelType w:val="hybridMultilevel"/>
    <w:tmpl w:val="1DF0C6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53D0BE6"/>
    <w:multiLevelType w:val="multilevel"/>
    <w:tmpl w:val="40020F82"/>
    <w:lvl w:ilvl="0">
      <w:start w:val="1"/>
      <w:numFmt w:val="bullet"/>
      <w:lvlText w:val="-"/>
      <w:lvlJc w:val="left"/>
      <w:pPr>
        <w:ind w:left="720" w:hanging="360"/>
      </w:pPr>
      <w:rPr>
        <w:rFonts w:ascii="Segoe UI" w:hAnsi="Segoe UI" w:hint="default"/>
      </w:rPr>
    </w:lvl>
    <w:lvl w:ilvl="1">
      <w:start w:val="1"/>
      <w:numFmt w:val="bullet"/>
      <w:lvlText w:val=""/>
      <w:lvlJc w:val="left"/>
      <w:pPr>
        <w:ind w:left="1440" w:hanging="360"/>
      </w:pPr>
      <w:rPr>
        <w:rFonts w:ascii="Wingdings 2" w:hAnsi="Wingdings 2"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010721"/>
    <w:multiLevelType w:val="hybridMultilevel"/>
    <w:tmpl w:val="51CC82AC"/>
    <w:lvl w:ilvl="0" w:tplc="140A0001">
      <w:start w:val="1"/>
      <w:numFmt w:val="bullet"/>
      <w:lvlText w:val=""/>
      <w:lvlJc w:val="left"/>
      <w:pPr>
        <w:ind w:left="2138" w:hanging="360"/>
      </w:pPr>
      <w:rPr>
        <w:rFonts w:ascii="Symbol" w:hAnsi="Symbol" w:hint="default"/>
      </w:rPr>
    </w:lvl>
    <w:lvl w:ilvl="1" w:tplc="140A0003" w:tentative="1">
      <w:start w:val="1"/>
      <w:numFmt w:val="bullet"/>
      <w:lvlText w:val="o"/>
      <w:lvlJc w:val="left"/>
      <w:pPr>
        <w:ind w:left="2858" w:hanging="360"/>
      </w:pPr>
      <w:rPr>
        <w:rFonts w:ascii="Courier New" w:hAnsi="Courier New" w:cs="Courier New" w:hint="default"/>
      </w:rPr>
    </w:lvl>
    <w:lvl w:ilvl="2" w:tplc="140A0005" w:tentative="1">
      <w:start w:val="1"/>
      <w:numFmt w:val="bullet"/>
      <w:lvlText w:val=""/>
      <w:lvlJc w:val="left"/>
      <w:pPr>
        <w:ind w:left="3578" w:hanging="360"/>
      </w:pPr>
      <w:rPr>
        <w:rFonts w:ascii="Wingdings" w:hAnsi="Wingdings" w:hint="default"/>
      </w:rPr>
    </w:lvl>
    <w:lvl w:ilvl="3" w:tplc="140A0001" w:tentative="1">
      <w:start w:val="1"/>
      <w:numFmt w:val="bullet"/>
      <w:lvlText w:val=""/>
      <w:lvlJc w:val="left"/>
      <w:pPr>
        <w:ind w:left="4298" w:hanging="360"/>
      </w:pPr>
      <w:rPr>
        <w:rFonts w:ascii="Symbol" w:hAnsi="Symbol" w:hint="default"/>
      </w:rPr>
    </w:lvl>
    <w:lvl w:ilvl="4" w:tplc="140A0003" w:tentative="1">
      <w:start w:val="1"/>
      <w:numFmt w:val="bullet"/>
      <w:lvlText w:val="o"/>
      <w:lvlJc w:val="left"/>
      <w:pPr>
        <w:ind w:left="5018" w:hanging="360"/>
      </w:pPr>
      <w:rPr>
        <w:rFonts w:ascii="Courier New" w:hAnsi="Courier New" w:cs="Courier New" w:hint="default"/>
      </w:rPr>
    </w:lvl>
    <w:lvl w:ilvl="5" w:tplc="140A0005" w:tentative="1">
      <w:start w:val="1"/>
      <w:numFmt w:val="bullet"/>
      <w:lvlText w:val=""/>
      <w:lvlJc w:val="left"/>
      <w:pPr>
        <w:ind w:left="5738" w:hanging="360"/>
      </w:pPr>
      <w:rPr>
        <w:rFonts w:ascii="Wingdings" w:hAnsi="Wingdings" w:hint="default"/>
      </w:rPr>
    </w:lvl>
    <w:lvl w:ilvl="6" w:tplc="140A0001" w:tentative="1">
      <w:start w:val="1"/>
      <w:numFmt w:val="bullet"/>
      <w:lvlText w:val=""/>
      <w:lvlJc w:val="left"/>
      <w:pPr>
        <w:ind w:left="6458" w:hanging="360"/>
      </w:pPr>
      <w:rPr>
        <w:rFonts w:ascii="Symbol" w:hAnsi="Symbol" w:hint="default"/>
      </w:rPr>
    </w:lvl>
    <w:lvl w:ilvl="7" w:tplc="140A0003" w:tentative="1">
      <w:start w:val="1"/>
      <w:numFmt w:val="bullet"/>
      <w:lvlText w:val="o"/>
      <w:lvlJc w:val="left"/>
      <w:pPr>
        <w:ind w:left="7178" w:hanging="360"/>
      </w:pPr>
      <w:rPr>
        <w:rFonts w:ascii="Courier New" w:hAnsi="Courier New" w:cs="Courier New" w:hint="default"/>
      </w:rPr>
    </w:lvl>
    <w:lvl w:ilvl="8" w:tplc="140A0005" w:tentative="1">
      <w:start w:val="1"/>
      <w:numFmt w:val="bullet"/>
      <w:lvlText w:val=""/>
      <w:lvlJc w:val="left"/>
      <w:pPr>
        <w:ind w:left="7898" w:hanging="360"/>
      </w:pPr>
      <w:rPr>
        <w:rFonts w:ascii="Wingdings" w:hAnsi="Wingdings" w:hint="default"/>
      </w:rPr>
    </w:lvl>
  </w:abstractNum>
  <w:abstractNum w:abstractNumId="7">
    <w:nsid w:val="1A1122A6"/>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CB0FE2"/>
    <w:multiLevelType w:val="hybridMultilevel"/>
    <w:tmpl w:val="242064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E4F015A"/>
    <w:multiLevelType w:val="multilevel"/>
    <w:tmpl w:val="D59668BA"/>
    <w:lvl w:ilvl="0">
      <w:start w:val="1"/>
      <w:numFmt w:val="decimal"/>
      <w:lvlText w:val="%1."/>
      <w:lvlJc w:val="left"/>
      <w:pPr>
        <w:ind w:left="360" w:hanging="360"/>
      </w:pPr>
      <w:rPr>
        <w:rFonts w:hint="default"/>
        <w:b/>
        <w:bCs w:val="0"/>
        <w:i w:val="0"/>
        <w:iCs w:val="0"/>
        <w:caps w:val="0"/>
        <w:strike w:val="0"/>
        <w:dstrike w:val="0"/>
        <w:vanish w:val="0"/>
        <w:color w:val="FFFFFF" w:themeColor="background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193" w:hanging="1134"/>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2806" w:hanging="567"/>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346" w:hanging="567"/>
      </w:pPr>
      <w:rPr>
        <w:rFonts w:ascii="Arial" w:hAnsi="Arial" w:hint="default"/>
        <w:b/>
        <w:i w:val="0"/>
        <w:sz w:val="20"/>
        <w:szCs w:val="20"/>
      </w:rPr>
    </w:lvl>
    <w:lvl w:ilvl="4">
      <w:start w:val="1"/>
      <w:numFmt w:val="decimal"/>
      <w:pStyle w:val="Heading5"/>
      <w:lvlText w:val="%1.%2.%3.%4.%5"/>
      <w:lvlJc w:val="left"/>
      <w:pPr>
        <w:tabs>
          <w:tab w:val="num" w:pos="3139"/>
        </w:tabs>
        <w:ind w:left="2707" w:hanging="1008"/>
      </w:pPr>
      <w:rPr>
        <w:rFonts w:ascii="Arial" w:hAnsi="Arial" w:hint="default"/>
        <w:b/>
        <w:i w:val="0"/>
        <w:sz w:val="18"/>
        <w:szCs w:val="18"/>
      </w:rPr>
    </w:lvl>
    <w:lvl w:ilvl="5">
      <w:start w:val="1"/>
      <w:numFmt w:val="decimal"/>
      <w:pStyle w:val="Heading6"/>
      <w:lvlText w:val="%1.%2.%3.%4.%5.%6."/>
      <w:lvlJc w:val="left"/>
      <w:pPr>
        <w:tabs>
          <w:tab w:val="num" w:pos="2851"/>
        </w:tabs>
        <w:ind w:left="2851" w:hanging="1152"/>
      </w:pPr>
      <w:rPr>
        <w:rFonts w:ascii="Arial" w:hAnsi="Arial" w:hint="default"/>
        <w:b/>
        <w:i w:val="0"/>
        <w:sz w:val="18"/>
        <w:szCs w:val="18"/>
      </w:rPr>
    </w:lvl>
    <w:lvl w:ilvl="6">
      <w:start w:val="1"/>
      <w:numFmt w:val="decimal"/>
      <w:pStyle w:val="Heading7"/>
      <w:lvlText w:val="%1.%2.%3.%4.%5.%6.%7"/>
      <w:lvlJc w:val="left"/>
      <w:pPr>
        <w:tabs>
          <w:tab w:val="num" w:pos="2995"/>
        </w:tabs>
        <w:ind w:left="2995" w:hanging="1296"/>
      </w:pPr>
      <w:rPr>
        <w:rFonts w:hint="default"/>
      </w:rPr>
    </w:lvl>
    <w:lvl w:ilvl="7">
      <w:start w:val="1"/>
      <w:numFmt w:val="decimal"/>
      <w:pStyle w:val="Heading8"/>
      <w:lvlText w:val="%1.%2.%3.%4.%5.%6.%7.%8"/>
      <w:lvlJc w:val="left"/>
      <w:pPr>
        <w:tabs>
          <w:tab w:val="num" w:pos="3139"/>
        </w:tabs>
        <w:ind w:left="3139" w:hanging="1440"/>
      </w:pPr>
      <w:rPr>
        <w:rFonts w:hint="default"/>
      </w:rPr>
    </w:lvl>
    <w:lvl w:ilvl="8">
      <w:start w:val="1"/>
      <w:numFmt w:val="decimal"/>
      <w:lvlText w:val="%1.%2.%3.%4.%5.%6.%7.%8.%9"/>
      <w:lvlJc w:val="left"/>
      <w:pPr>
        <w:tabs>
          <w:tab w:val="num" w:pos="3283"/>
        </w:tabs>
        <w:ind w:left="3283" w:hanging="1584"/>
      </w:pPr>
      <w:rPr>
        <w:rFonts w:hint="default"/>
      </w:rPr>
    </w:lvl>
  </w:abstractNum>
  <w:abstractNum w:abstractNumId="10">
    <w:nsid w:val="1EF83B35"/>
    <w:multiLevelType w:val="hybridMultilevel"/>
    <w:tmpl w:val="52DC1DFC"/>
    <w:lvl w:ilvl="0" w:tplc="53289512">
      <w:start w:val="1"/>
      <w:numFmt w:val="decimal"/>
      <w:lvlText w:val="%1."/>
      <w:lvlJc w:val="left"/>
      <w:pPr>
        <w:ind w:left="2419" w:hanging="360"/>
      </w:pPr>
      <w:rPr>
        <w:rFonts w:ascii="Segoe UI" w:hAnsi="Segoe UI" w:hint="default"/>
        <w:b w:val="0"/>
        <w:i w:val="0"/>
        <w:color w:val="002060"/>
      </w:rPr>
    </w:lvl>
    <w:lvl w:ilvl="1" w:tplc="140A0019" w:tentative="1">
      <w:start w:val="1"/>
      <w:numFmt w:val="lowerLetter"/>
      <w:lvlText w:val="%2."/>
      <w:lvlJc w:val="left"/>
      <w:pPr>
        <w:ind w:left="3139" w:hanging="360"/>
      </w:pPr>
    </w:lvl>
    <w:lvl w:ilvl="2" w:tplc="140A001B" w:tentative="1">
      <w:start w:val="1"/>
      <w:numFmt w:val="lowerRoman"/>
      <w:lvlText w:val="%3."/>
      <w:lvlJc w:val="right"/>
      <w:pPr>
        <w:ind w:left="3859" w:hanging="180"/>
      </w:pPr>
    </w:lvl>
    <w:lvl w:ilvl="3" w:tplc="140A000F" w:tentative="1">
      <w:start w:val="1"/>
      <w:numFmt w:val="decimal"/>
      <w:lvlText w:val="%4."/>
      <w:lvlJc w:val="left"/>
      <w:pPr>
        <w:ind w:left="4579" w:hanging="360"/>
      </w:pPr>
    </w:lvl>
    <w:lvl w:ilvl="4" w:tplc="140A0019" w:tentative="1">
      <w:start w:val="1"/>
      <w:numFmt w:val="lowerLetter"/>
      <w:lvlText w:val="%5."/>
      <w:lvlJc w:val="left"/>
      <w:pPr>
        <w:ind w:left="5299" w:hanging="360"/>
      </w:pPr>
    </w:lvl>
    <w:lvl w:ilvl="5" w:tplc="140A001B" w:tentative="1">
      <w:start w:val="1"/>
      <w:numFmt w:val="lowerRoman"/>
      <w:lvlText w:val="%6."/>
      <w:lvlJc w:val="right"/>
      <w:pPr>
        <w:ind w:left="6019" w:hanging="180"/>
      </w:pPr>
    </w:lvl>
    <w:lvl w:ilvl="6" w:tplc="140A000F" w:tentative="1">
      <w:start w:val="1"/>
      <w:numFmt w:val="decimal"/>
      <w:lvlText w:val="%7."/>
      <w:lvlJc w:val="left"/>
      <w:pPr>
        <w:ind w:left="6739" w:hanging="360"/>
      </w:pPr>
    </w:lvl>
    <w:lvl w:ilvl="7" w:tplc="140A0019" w:tentative="1">
      <w:start w:val="1"/>
      <w:numFmt w:val="lowerLetter"/>
      <w:lvlText w:val="%8."/>
      <w:lvlJc w:val="left"/>
      <w:pPr>
        <w:ind w:left="7459" w:hanging="360"/>
      </w:pPr>
    </w:lvl>
    <w:lvl w:ilvl="8" w:tplc="140A001B" w:tentative="1">
      <w:start w:val="1"/>
      <w:numFmt w:val="lowerRoman"/>
      <w:lvlText w:val="%9."/>
      <w:lvlJc w:val="right"/>
      <w:pPr>
        <w:ind w:left="8179" w:hanging="180"/>
      </w:pPr>
    </w:lvl>
  </w:abstractNum>
  <w:abstractNum w:abstractNumId="11">
    <w:nsid w:val="25555701"/>
    <w:multiLevelType w:val="hybridMultilevel"/>
    <w:tmpl w:val="149E63D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DDF7D99"/>
    <w:multiLevelType w:val="hybridMultilevel"/>
    <w:tmpl w:val="8AF2F4C4"/>
    <w:lvl w:ilvl="0" w:tplc="E96A4236">
      <w:start w:val="1"/>
      <w:numFmt w:val="bullet"/>
      <w:lvlText w:val=""/>
      <w:lvlJc w:val="left"/>
      <w:pPr>
        <w:ind w:left="1800" w:hanging="360"/>
      </w:pPr>
      <w:rPr>
        <w:rFonts w:ascii="Webdings" w:hAnsi="Webdings"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3">
    <w:nsid w:val="310C6196"/>
    <w:multiLevelType w:val="multilevel"/>
    <w:tmpl w:val="CDD05786"/>
    <w:lvl w:ilvl="0">
      <w:start w:val="1"/>
      <w:numFmt w:val="lowerLetter"/>
      <w:pStyle w:val="ListaconLetras"/>
      <w:lvlText w:val="%1."/>
      <w:lvlJc w:val="left"/>
      <w:pPr>
        <w:tabs>
          <w:tab w:val="num" w:pos="0"/>
        </w:tabs>
        <w:ind w:left="1944" w:hanging="245"/>
      </w:pPr>
      <w:rPr>
        <w:rFonts w:ascii="Arial" w:hAnsi="Arial" w:hint="default"/>
        <w:b/>
        <w:i w:val="0"/>
        <w:caps w:val="0"/>
        <w:strike w:val="0"/>
        <w:dstrike w:val="0"/>
        <w:vanish w:val="0"/>
        <w:color w:val="auto"/>
        <w:sz w:val="20"/>
        <w:szCs w:val="20"/>
        <w:u w:val="none"/>
        <w:vertAlign w:val="baseline"/>
        <w:lang w:val="es-ES"/>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suff w:val="space"/>
      <w:lvlText w:val="%2"/>
      <w:lvlJc w:val="left"/>
      <w:pPr>
        <w:ind w:left="0" w:firstLine="0"/>
      </w:pPr>
      <w:rPr>
        <w:rFonts w:ascii="Arial" w:hAnsi="Arial" w:hint="default"/>
        <w:b w:val="0"/>
        <w:i w:val="0"/>
        <w:color w:val="auto"/>
        <w:sz w:val="20"/>
        <w:szCs w:val="20"/>
        <w:u w:val="none"/>
      </w:rPr>
    </w:lvl>
    <w:lvl w:ilvl="2">
      <w:start w:val="1"/>
      <w:numFmt w:val="none"/>
      <w:lvlText w:val="%3"/>
      <w:lvlJc w:val="left"/>
      <w:pPr>
        <w:tabs>
          <w:tab w:val="num" w:pos="1397"/>
        </w:tabs>
        <w:ind w:left="1397" w:hanging="360"/>
      </w:pPr>
      <w:rPr>
        <w:rFonts w:hint="default"/>
      </w:rPr>
    </w:lvl>
    <w:lvl w:ilvl="3">
      <w:start w:val="1"/>
      <w:numFmt w:val="none"/>
      <w:lvlText w:val=""/>
      <w:lvlJc w:val="left"/>
      <w:pPr>
        <w:tabs>
          <w:tab w:val="num" w:pos="1757"/>
        </w:tabs>
        <w:ind w:left="1757" w:hanging="360"/>
      </w:pPr>
      <w:rPr>
        <w:rFonts w:hint="default"/>
      </w:rPr>
    </w:lvl>
    <w:lvl w:ilvl="4">
      <w:start w:val="1"/>
      <w:numFmt w:val="none"/>
      <w:lvlText w:val=""/>
      <w:lvlJc w:val="left"/>
      <w:pPr>
        <w:tabs>
          <w:tab w:val="num" w:pos="2117"/>
        </w:tabs>
        <w:ind w:left="2117" w:hanging="360"/>
      </w:pPr>
      <w:rPr>
        <w:rFonts w:hint="default"/>
      </w:rPr>
    </w:lvl>
    <w:lvl w:ilvl="5">
      <w:start w:val="1"/>
      <w:numFmt w:val="none"/>
      <w:lvlText w:val=""/>
      <w:lvlJc w:val="left"/>
      <w:pPr>
        <w:tabs>
          <w:tab w:val="num" w:pos="2477"/>
        </w:tabs>
        <w:ind w:left="2477" w:hanging="360"/>
      </w:pPr>
      <w:rPr>
        <w:rFonts w:hint="default"/>
      </w:rPr>
    </w:lvl>
    <w:lvl w:ilvl="6">
      <w:start w:val="1"/>
      <w:numFmt w:val="none"/>
      <w:lvlText w:val=""/>
      <w:lvlJc w:val="left"/>
      <w:pPr>
        <w:tabs>
          <w:tab w:val="num" w:pos="2837"/>
        </w:tabs>
        <w:ind w:left="2837" w:hanging="360"/>
      </w:pPr>
      <w:rPr>
        <w:rFonts w:hint="default"/>
      </w:rPr>
    </w:lvl>
    <w:lvl w:ilvl="7">
      <w:start w:val="1"/>
      <w:numFmt w:val="none"/>
      <w:lvlText w:val=""/>
      <w:lvlJc w:val="left"/>
      <w:pPr>
        <w:tabs>
          <w:tab w:val="num" w:pos="3197"/>
        </w:tabs>
        <w:ind w:left="3197" w:hanging="360"/>
      </w:pPr>
      <w:rPr>
        <w:rFonts w:hint="default"/>
      </w:rPr>
    </w:lvl>
    <w:lvl w:ilvl="8">
      <w:start w:val="1"/>
      <w:numFmt w:val="none"/>
      <w:lvlText w:val=""/>
      <w:lvlJc w:val="left"/>
      <w:pPr>
        <w:tabs>
          <w:tab w:val="num" w:pos="3557"/>
        </w:tabs>
        <w:ind w:left="3557" w:hanging="360"/>
      </w:pPr>
      <w:rPr>
        <w:rFonts w:hint="default"/>
      </w:rPr>
    </w:lvl>
  </w:abstractNum>
  <w:abstractNum w:abstractNumId="14">
    <w:nsid w:val="314F5E54"/>
    <w:multiLevelType w:val="hybridMultilevel"/>
    <w:tmpl w:val="2690DA00"/>
    <w:lvl w:ilvl="0" w:tplc="140A0001">
      <w:start w:val="1"/>
      <w:numFmt w:val="bullet"/>
      <w:lvlText w:val=""/>
      <w:lvlJc w:val="left"/>
      <w:pPr>
        <w:ind w:left="2421" w:hanging="360"/>
      </w:pPr>
      <w:rPr>
        <w:rFonts w:ascii="Symbol" w:hAnsi="Symbol" w:hint="default"/>
      </w:rPr>
    </w:lvl>
    <w:lvl w:ilvl="1" w:tplc="140A0003" w:tentative="1">
      <w:start w:val="1"/>
      <w:numFmt w:val="bullet"/>
      <w:lvlText w:val="o"/>
      <w:lvlJc w:val="left"/>
      <w:pPr>
        <w:ind w:left="3141" w:hanging="360"/>
      </w:pPr>
      <w:rPr>
        <w:rFonts w:ascii="Courier New" w:hAnsi="Courier New" w:cs="Courier New" w:hint="default"/>
      </w:rPr>
    </w:lvl>
    <w:lvl w:ilvl="2" w:tplc="140A0005" w:tentative="1">
      <w:start w:val="1"/>
      <w:numFmt w:val="bullet"/>
      <w:lvlText w:val=""/>
      <w:lvlJc w:val="left"/>
      <w:pPr>
        <w:ind w:left="3861" w:hanging="360"/>
      </w:pPr>
      <w:rPr>
        <w:rFonts w:ascii="Wingdings" w:hAnsi="Wingdings" w:hint="default"/>
      </w:rPr>
    </w:lvl>
    <w:lvl w:ilvl="3" w:tplc="140A0001" w:tentative="1">
      <w:start w:val="1"/>
      <w:numFmt w:val="bullet"/>
      <w:lvlText w:val=""/>
      <w:lvlJc w:val="left"/>
      <w:pPr>
        <w:ind w:left="4581" w:hanging="360"/>
      </w:pPr>
      <w:rPr>
        <w:rFonts w:ascii="Symbol" w:hAnsi="Symbol" w:hint="default"/>
      </w:rPr>
    </w:lvl>
    <w:lvl w:ilvl="4" w:tplc="140A0003" w:tentative="1">
      <w:start w:val="1"/>
      <w:numFmt w:val="bullet"/>
      <w:lvlText w:val="o"/>
      <w:lvlJc w:val="left"/>
      <w:pPr>
        <w:ind w:left="5301" w:hanging="360"/>
      </w:pPr>
      <w:rPr>
        <w:rFonts w:ascii="Courier New" w:hAnsi="Courier New" w:cs="Courier New" w:hint="default"/>
      </w:rPr>
    </w:lvl>
    <w:lvl w:ilvl="5" w:tplc="140A0005" w:tentative="1">
      <w:start w:val="1"/>
      <w:numFmt w:val="bullet"/>
      <w:lvlText w:val=""/>
      <w:lvlJc w:val="left"/>
      <w:pPr>
        <w:ind w:left="6021" w:hanging="360"/>
      </w:pPr>
      <w:rPr>
        <w:rFonts w:ascii="Wingdings" w:hAnsi="Wingdings" w:hint="default"/>
      </w:rPr>
    </w:lvl>
    <w:lvl w:ilvl="6" w:tplc="140A0001" w:tentative="1">
      <w:start w:val="1"/>
      <w:numFmt w:val="bullet"/>
      <w:lvlText w:val=""/>
      <w:lvlJc w:val="left"/>
      <w:pPr>
        <w:ind w:left="6741" w:hanging="360"/>
      </w:pPr>
      <w:rPr>
        <w:rFonts w:ascii="Symbol" w:hAnsi="Symbol" w:hint="default"/>
      </w:rPr>
    </w:lvl>
    <w:lvl w:ilvl="7" w:tplc="140A0003" w:tentative="1">
      <w:start w:val="1"/>
      <w:numFmt w:val="bullet"/>
      <w:lvlText w:val="o"/>
      <w:lvlJc w:val="left"/>
      <w:pPr>
        <w:ind w:left="7461" w:hanging="360"/>
      </w:pPr>
      <w:rPr>
        <w:rFonts w:ascii="Courier New" w:hAnsi="Courier New" w:cs="Courier New" w:hint="default"/>
      </w:rPr>
    </w:lvl>
    <w:lvl w:ilvl="8" w:tplc="140A0005" w:tentative="1">
      <w:start w:val="1"/>
      <w:numFmt w:val="bullet"/>
      <w:lvlText w:val=""/>
      <w:lvlJc w:val="left"/>
      <w:pPr>
        <w:ind w:left="8181" w:hanging="360"/>
      </w:pPr>
      <w:rPr>
        <w:rFonts w:ascii="Wingdings" w:hAnsi="Wingdings" w:hint="default"/>
      </w:rPr>
    </w:lvl>
  </w:abstractNum>
  <w:abstractNum w:abstractNumId="15">
    <w:nsid w:val="4367776F"/>
    <w:multiLevelType w:val="hybridMultilevel"/>
    <w:tmpl w:val="4CC0BFDC"/>
    <w:lvl w:ilvl="0" w:tplc="0C4C11FE">
      <w:start w:val="1"/>
      <w:numFmt w:val="decimal"/>
      <w:lvlText w:val="%1."/>
      <w:lvlJc w:val="left"/>
      <w:pPr>
        <w:ind w:left="720" w:hanging="360"/>
      </w:pPr>
      <w:rPr>
        <w:rFonts w:ascii="Segoe UI" w:hAnsi="Segoe UI" w:hint="default"/>
        <w:b w:val="0"/>
        <w:i w:val="0"/>
        <w:color w:val="002060"/>
        <w:position w:val="0"/>
        <w:u w:val="none"/>
        <w14:numSpacing w14:val="tabular"/>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44FD67AF"/>
    <w:multiLevelType w:val="hybridMultilevel"/>
    <w:tmpl w:val="70B2C44A"/>
    <w:lvl w:ilvl="0" w:tplc="C3CE6A8A">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455227C4"/>
    <w:multiLevelType w:val="hybridMultilevel"/>
    <w:tmpl w:val="A2D8BCA6"/>
    <w:lvl w:ilvl="0" w:tplc="8612F680">
      <w:start w:val="1"/>
      <w:numFmt w:val="lowerRoman"/>
      <w:pStyle w:val="ListaconLetras2"/>
      <w:lvlText w:val="%1."/>
      <w:lvlJc w:val="left"/>
      <w:pPr>
        <w:tabs>
          <w:tab w:val="num" w:pos="0"/>
        </w:tabs>
        <w:ind w:left="2376" w:hanging="360"/>
      </w:pPr>
      <w:rPr>
        <w:rFonts w:ascii="Arial" w:hAnsi="Arial" w:hint="default"/>
        <w:b/>
        <w:i w:val="0"/>
        <w:color w:val="00000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917CFE"/>
    <w:multiLevelType w:val="hybridMultilevel"/>
    <w:tmpl w:val="805A8694"/>
    <w:lvl w:ilvl="0" w:tplc="AAC6F80C">
      <w:start w:val="1"/>
      <w:numFmt w:val="bullet"/>
      <w:pStyle w:val="Lista31"/>
      <w:lvlText w:val="▫"/>
      <w:lvlJc w:val="left"/>
      <w:pPr>
        <w:tabs>
          <w:tab w:val="num" w:pos="2794"/>
        </w:tabs>
        <w:ind w:left="2794" w:hanging="360"/>
      </w:pPr>
      <w:rPr>
        <w:rFonts w:ascii="Times New Roman" w:hAnsi="Times New Roman" w:cs="Times New Roman" w:hint="default"/>
        <w:b w:val="0"/>
        <w:i w:val="0"/>
        <w:color w:val="000000"/>
        <w:sz w:val="18"/>
        <w:szCs w:val="18"/>
        <w:effect w:val="none"/>
        <w:lang w:val="es-ES_tradn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5B0F98"/>
    <w:multiLevelType w:val="multilevel"/>
    <w:tmpl w:val="DCB6E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E613E"/>
    <w:multiLevelType w:val="multilevel"/>
    <w:tmpl w:val="3C70F59E"/>
    <w:numStyleLink w:val="Style1"/>
  </w:abstractNum>
  <w:abstractNum w:abstractNumId="21">
    <w:nsid w:val="56CF065F"/>
    <w:multiLevelType w:val="multilevel"/>
    <w:tmpl w:val="10805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5C3174"/>
    <w:multiLevelType w:val="hybridMultilevel"/>
    <w:tmpl w:val="7CD8DBBC"/>
    <w:lvl w:ilvl="0" w:tplc="B330BDBC">
      <w:start w:val="1"/>
      <w:numFmt w:val="bullet"/>
      <w:pStyle w:val="Lista21"/>
      <w:lvlText w:val="▫"/>
      <w:lvlJc w:val="left"/>
      <w:pPr>
        <w:tabs>
          <w:tab w:val="num" w:pos="2462"/>
        </w:tabs>
        <w:ind w:left="2462" w:hanging="360"/>
      </w:pPr>
      <w:rPr>
        <w:rFonts w:ascii="Times New Roman" w:hAnsi="Times New Roman" w:cs="Times New Roman" w:hint="default"/>
        <w:b w:val="0"/>
        <w:i w:val="0"/>
        <w:sz w:val="28"/>
        <w:szCs w:val="28"/>
        <w:effect w:val="none"/>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3">
    <w:nsid w:val="5F2E35AE"/>
    <w:multiLevelType w:val="multilevel"/>
    <w:tmpl w:val="3C70F59E"/>
    <w:numStyleLink w:val="Style1"/>
  </w:abstractNum>
  <w:abstractNum w:abstractNumId="24">
    <w:nsid w:val="5F8241AB"/>
    <w:multiLevelType w:val="hybridMultilevel"/>
    <w:tmpl w:val="7176208E"/>
    <w:lvl w:ilvl="0" w:tplc="221A8720">
      <w:start w:val="1"/>
      <w:numFmt w:val="decimal"/>
      <w:lvlText w:val="%1."/>
      <w:lvlJc w:val="left"/>
      <w:pPr>
        <w:ind w:left="360" w:hanging="360"/>
      </w:pPr>
      <w:rPr>
        <w:rFonts w:ascii="Segoe UI Light" w:hAnsi="Segoe UI Light" w:hint="default"/>
        <w:b w:val="0"/>
        <w:i w:val="0"/>
        <w:color w:val="00206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5">
    <w:nsid w:val="624C48C7"/>
    <w:multiLevelType w:val="hybridMultilevel"/>
    <w:tmpl w:val="A2DC5F76"/>
    <w:lvl w:ilvl="0" w:tplc="53AA1600">
      <w:start w:val="1"/>
      <w:numFmt w:val="decimal"/>
      <w:pStyle w:val="Procedimiento"/>
      <w:lvlText w:val="%1."/>
      <w:lvlJc w:val="left"/>
      <w:pPr>
        <w:tabs>
          <w:tab w:val="num" w:pos="0"/>
        </w:tabs>
        <w:ind w:left="2059" w:hanging="360"/>
      </w:pPr>
      <w:rPr>
        <w:rFonts w:ascii="Arial" w:hAnsi="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26">
    <w:nsid w:val="673C4313"/>
    <w:multiLevelType w:val="multilevel"/>
    <w:tmpl w:val="3C70F59E"/>
    <w:styleLink w:val="Style1"/>
    <w:lvl w:ilvl="0">
      <w:start w:val="1"/>
      <w:numFmt w:val="bullet"/>
      <w:pStyle w:val="ListParagraph"/>
      <w:lvlText w:val="-"/>
      <w:lvlJc w:val="left"/>
      <w:pPr>
        <w:ind w:left="1800" w:hanging="360"/>
      </w:pPr>
      <w:rPr>
        <w:rFonts w:ascii="Segoe UI" w:hAnsi="Segoe UI" w:hint="default"/>
        <w:b/>
        <w:sz w:val="22"/>
      </w:rPr>
    </w:lvl>
    <w:lvl w:ilvl="1">
      <w:start w:val="1"/>
      <w:numFmt w:val="bullet"/>
      <w:lvlText w:val=""/>
      <w:lvlJc w:val="left"/>
      <w:pPr>
        <w:ind w:left="2520" w:hanging="360"/>
      </w:pPr>
      <w:rPr>
        <w:rFonts w:ascii="Wingdings 2" w:hAnsi="Wingdings 2" w:hint="default"/>
      </w:rPr>
    </w:lvl>
    <w:lvl w:ilvl="2">
      <w:start w:val="1"/>
      <w:numFmt w:val="bullet"/>
      <w:lvlText w:val=""/>
      <w:lvlJc w:val="left"/>
      <w:pPr>
        <w:ind w:left="3240" w:hanging="360"/>
      </w:pPr>
      <w:rPr>
        <w:rFonts w:ascii="Symbol" w:hAnsi="Symbol" w:hint="default"/>
        <w:color w:val="auto"/>
      </w:rPr>
    </w:lvl>
    <w:lvl w:ilvl="3">
      <w:start w:val="1"/>
      <w:numFmt w:val="bullet"/>
      <w:lvlText w:val=""/>
      <w:lvlJc w:val="left"/>
      <w:pPr>
        <w:ind w:left="3960" w:hanging="360"/>
      </w:pPr>
      <w:rPr>
        <w:rFonts w:ascii="Wingdings 2" w:hAnsi="Wingdings 2"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E5638EA"/>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0FA6D57"/>
    <w:multiLevelType w:val="multilevel"/>
    <w:tmpl w:val="F68CEC2A"/>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nsid w:val="73AD0810"/>
    <w:multiLevelType w:val="hybridMultilevel"/>
    <w:tmpl w:val="0DAA93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78505B7B"/>
    <w:multiLevelType w:val="multilevel"/>
    <w:tmpl w:val="3C70F59E"/>
    <w:numStyleLink w:val="Style1"/>
  </w:abstractNum>
  <w:abstractNum w:abstractNumId="31">
    <w:nsid w:val="79394D58"/>
    <w:multiLevelType w:val="hybridMultilevel"/>
    <w:tmpl w:val="03148C22"/>
    <w:lvl w:ilvl="0" w:tplc="E91C7520">
      <w:start w:val="1"/>
      <w:numFmt w:val="decimal"/>
      <w:lvlText w:val="%1."/>
      <w:lvlJc w:val="left"/>
      <w:pPr>
        <w:ind w:left="2160" w:hanging="360"/>
      </w:pPr>
      <w:rPr>
        <w:rFonts w:ascii="Segoe UI Light" w:hAnsi="Segoe UI Light" w:hint="default"/>
        <w:b w:val="0"/>
        <w:i w:val="0"/>
        <w:color w:val="auto"/>
      </w:r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32">
    <w:nsid w:val="7BD14F78"/>
    <w:multiLevelType w:val="hybridMultilevel"/>
    <w:tmpl w:val="02BC58AE"/>
    <w:lvl w:ilvl="0" w:tplc="DF2EA8E8">
      <w:start w:val="1"/>
      <w:numFmt w:val="lowerLetter"/>
      <w:lvlText w:val="%1."/>
      <w:lvlJc w:val="left"/>
      <w:pPr>
        <w:tabs>
          <w:tab w:val="num" w:pos="2419"/>
        </w:tabs>
        <w:ind w:left="2419" w:hanging="36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765E50"/>
    <w:multiLevelType w:val="multilevel"/>
    <w:tmpl w:val="D4D23D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FCA45FA"/>
    <w:multiLevelType w:val="hybridMultilevel"/>
    <w:tmpl w:val="3AF2E578"/>
    <w:lvl w:ilvl="0" w:tplc="D6EA766A">
      <w:start w:val="1"/>
      <w:numFmt w:val="bullet"/>
      <w:pStyle w:val="Lista1"/>
      <w:lvlText w:val=""/>
      <w:lvlJc w:val="left"/>
      <w:pPr>
        <w:tabs>
          <w:tab w:val="num" w:pos="2059"/>
        </w:tabs>
        <w:ind w:left="2059" w:hanging="360"/>
      </w:pPr>
      <w:rPr>
        <w:rFonts w:ascii="Wingdings 2" w:hAnsi="Wingdings 2" w:hint="default"/>
        <w:b w:val="0"/>
        <w:i w:val="0"/>
        <w:sz w:val="18"/>
        <w:szCs w:val="18"/>
        <w:lang w:val="es-E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2"/>
  </w:num>
  <w:num w:numId="3">
    <w:abstractNumId w:val="34"/>
  </w:num>
  <w:num w:numId="4">
    <w:abstractNumId w:val="18"/>
  </w:num>
  <w:num w:numId="5">
    <w:abstractNumId w:val="17"/>
  </w:num>
  <w:num w:numId="6">
    <w:abstractNumId w:val="13"/>
  </w:num>
  <w:num w:numId="7">
    <w:abstractNumId w:val="25"/>
  </w:num>
  <w:num w:numId="8">
    <w:abstractNumId w:val="0"/>
  </w:num>
  <w:num w:numId="9">
    <w:abstractNumId w:val="32"/>
  </w:num>
  <w:num w:numId="10">
    <w:abstractNumId w:val="14"/>
  </w:num>
  <w:num w:numId="11">
    <w:abstractNumId w:val="1"/>
  </w:num>
  <w:num w:numId="12">
    <w:abstractNumId w:val="16"/>
  </w:num>
  <w:num w:numId="13">
    <w:abstractNumId w:val="4"/>
  </w:num>
  <w:num w:numId="14">
    <w:abstractNumId w:val="11"/>
  </w:num>
  <w:num w:numId="15">
    <w:abstractNumId w:val="19"/>
  </w:num>
  <w:num w:numId="16">
    <w:abstractNumId w:val="8"/>
  </w:num>
  <w:num w:numId="17">
    <w:abstractNumId w:val="29"/>
  </w:num>
  <w:num w:numId="18">
    <w:abstractNumId w:val="27"/>
  </w:num>
  <w:num w:numId="19">
    <w:abstractNumId w:val="7"/>
  </w:num>
  <w:num w:numId="20">
    <w:abstractNumId w:val="21"/>
  </w:num>
  <w:num w:numId="21">
    <w:abstractNumId w:val="24"/>
  </w:num>
  <w:num w:numId="22">
    <w:abstractNumId w:val="28"/>
  </w:num>
  <w:num w:numId="23">
    <w:abstractNumId w:val="3"/>
  </w:num>
  <w:num w:numId="24">
    <w:abstractNumId w:val="33"/>
  </w:num>
  <w:num w:numId="25">
    <w:abstractNumId w:val="10"/>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2"/>
  </w:num>
  <w:num w:numId="34">
    <w:abstractNumId w:val="20"/>
  </w:num>
  <w:num w:numId="35">
    <w:abstractNumId w:val="26"/>
  </w:num>
  <w:num w:numId="36">
    <w:abstractNumId w:val="5"/>
  </w:num>
  <w:num w:numId="37">
    <w:abstractNumId w:val="6"/>
  </w:num>
  <w:num w:numId="38">
    <w:abstractNumId w:val="23"/>
  </w:num>
  <w:num w:numId="39">
    <w:abstractNumId w:val="30"/>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ES" w:vendorID="64" w:dllVersion="131078" w:nlCheck="1" w:checkStyle="1"/>
  <w:activeWritingStyle w:appName="MSWord" w:lang="es-CR"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E2"/>
    <w:rsid w:val="00000128"/>
    <w:rsid w:val="000002B2"/>
    <w:rsid w:val="000010CC"/>
    <w:rsid w:val="000011EC"/>
    <w:rsid w:val="00001811"/>
    <w:rsid w:val="000023E9"/>
    <w:rsid w:val="00002EEF"/>
    <w:rsid w:val="00004871"/>
    <w:rsid w:val="00004E16"/>
    <w:rsid w:val="00005843"/>
    <w:rsid w:val="00005AD1"/>
    <w:rsid w:val="000062E1"/>
    <w:rsid w:val="00006496"/>
    <w:rsid w:val="00006A2F"/>
    <w:rsid w:val="00010598"/>
    <w:rsid w:val="000125C3"/>
    <w:rsid w:val="000128E5"/>
    <w:rsid w:val="00012B99"/>
    <w:rsid w:val="00012F4F"/>
    <w:rsid w:val="000130E9"/>
    <w:rsid w:val="00013F64"/>
    <w:rsid w:val="00015110"/>
    <w:rsid w:val="00015B97"/>
    <w:rsid w:val="000203FB"/>
    <w:rsid w:val="00021A41"/>
    <w:rsid w:val="00022245"/>
    <w:rsid w:val="00022561"/>
    <w:rsid w:val="00022FB9"/>
    <w:rsid w:val="000233A4"/>
    <w:rsid w:val="00025C10"/>
    <w:rsid w:val="00025F9B"/>
    <w:rsid w:val="00027B3F"/>
    <w:rsid w:val="00027F97"/>
    <w:rsid w:val="0003109C"/>
    <w:rsid w:val="00031FD0"/>
    <w:rsid w:val="0003237A"/>
    <w:rsid w:val="00032D9F"/>
    <w:rsid w:val="000336EE"/>
    <w:rsid w:val="00036C1B"/>
    <w:rsid w:val="00036C48"/>
    <w:rsid w:val="00037774"/>
    <w:rsid w:val="00040505"/>
    <w:rsid w:val="000410A3"/>
    <w:rsid w:val="00041692"/>
    <w:rsid w:val="00042EDD"/>
    <w:rsid w:val="0004358B"/>
    <w:rsid w:val="000439F1"/>
    <w:rsid w:val="000451AD"/>
    <w:rsid w:val="000453BC"/>
    <w:rsid w:val="00045878"/>
    <w:rsid w:val="00047252"/>
    <w:rsid w:val="00050DAD"/>
    <w:rsid w:val="00051DEE"/>
    <w:rsid w:val="00051F2B"/>
    <w:rsid w:val="00052048"/>
    <w:rsid w:val="000527A7"/>
    <w:rsid w:val="00056230"/>
    <w:rsid w:val="000613A1"/>
    <w:rsid w:val="00061D70"/>
    <w:rsid w:val="00062290"/>
    <w:rsid w:val="00063806"/>
    <w:rsid w:val="00063F0C"/>
    <w:rsid w:val="00064DED"/>
    <w:rsid w:val="00065B99"/>
    <w:rsid w:val="00065EF6"/>
    <w:rsid w:val="000665C9"/>
    <w:rsid w:val="0007148F"/>
    <w:rsid w:val="000719EE"/>
    <w:rsid w:val="00075453"/>
    <w:rsid w:val="0007545B"/>
    <w:rsid w:val="000754C0"/>
    <w:rsid w:val="00082C2B"/>
    <w:rsid w:val="00083F9D"/>
    <w:rsid w:val="00084D05"/>
    <w:rsid w:val="00084E8A"/>
    <w:rsid w:val="00086F25"/>
    <w:rsid w:val="000879C5"/>
    <w:rsid w:val="00090D3F"/>
    <w:rsid w:val="000927CA"/>
    <w:rsid w:val="00093034"/>
    <w:rsid w:val="00093517"/>
    <w:rsid w:val="000948E4"/>
    <w:rsid w:val="0009567D"/>
    <w:rsid w:val="00095C55"/>
    <w:rsid w:val="00095D38"/>
    <w:rsid w:val="00097D9F"/>
    <w:rsid w:val="000A495A"/>
    <w:rsid w:val="000A668A"/>
    <w:rsid w:val="000A7209"/>
    <w:rsid w:val="000B09ED"/>
    <w:rsid w:val="000B0C1B"/>
    <w:rsid w:val="000B0F39"/>
    <w:rsid w:val="000B1055"/>
    <w:rsid w:val="000B16E8"/>
    <w:rsid w:val="000B17D0"/>
    <w:rsid w:val="000B1B71"/>
    <w:rsid w:val="000B214C"/>
    <w:rsid w:val="000B3172"/>
    <w:rsid w:val="000B4169"/>
    <w:rsid w:val="000B5260"/>
    <w:rsid w:val="000B56D9"/>
    <w:rsid w:val="000B6050"/>
    <w:rsid w:val="000B64DA"/>
    <w:rsid w:val="000B6628"/>
    <w:rsid w:val="000B70B4"/>
    <w:rsid w:val="000B7B1A"/>
    <w:rsid w:val="000C0C4F"/>
    <w:rsid w:val="000C3F96"/>
    <w:rsid w:val="000C5A5D"/>
    <w:rsid w:val="000C6364"/>
    <w:rsid w:val="000C72EC"/>
    <w:rsid w:val="000C7747"/>
    <w:rsid w:val="000D05FB"/>
    <w:rsid w:val="000D2A8D"/>
    <w:rsid w:val="000D39C4"/>
    <w:rsid w:val="000D47A3"/>
    <w:rsid w:val="000D4CFB"/>
    <w:rsid w:val="000D5005"/>
    <w:rsid w:val="000D6F26"/>
    <w:rsid w:val="000D70F1"/>
    <w:rsid w:val="000D7415"/>
    <w:rsid w:val="000E06B0"/>
    <w:rsid w:val="000E13B0"/>
    <w:rsid w:val="000E19BA"/>
    <w:rsid w:val="000E2FC1"/>
    <w:rsid w:val="000E5899"/>
    <w:rsid w:val="000E5B50"/>
    <w:rsid w:val="000E67E6"/>
    <w:rsid w:val="000F03E2"/>
    <w:rsid w:val="000F0671"/>
    <w:rsid w:val="000F0986"/>
    <w:rsid w:val="000F0E6B"/>
    <w:rsid w:val="000F12DF"/>
    <w:rsid w:val="000F1980"/>
    <w:rsid w:val="000F1EE1"/>
    <w:rsid w:val="000F30F7"/>
    <w:rsid w:val="000F359B"/>
    <w:rsid w:val="000F3A4E"/>
    <w:rsid w:val="000F4184"/>
    <w:rsid w:val="000F4F74"/>
    <w:rsid w:val="000F5BCA"/>
    <w:rsid w:val="000F7042"/>
    <w:rsid w:val="00100FDD"/>
    <w:rsid w:val="00101721"/>
    <w:rsid w:val="00101E09"/>
    <w:rsid w:val="00102A43"/>
    <w:rsid w:val="001036BE"/>
    <w:rsid w:val="00103AFB"/>
    <w:rsid w:val="00103B5E"/>
    <w:rsid w:val="00104EEE"/>
    <w:rsid w:val="00105A75"/>
    <w:rsid w:val="0010611C"/>
    <w:rsid w:val="0010637D"/>
    <w:rsid w:val="00107ACE"/>
    <w:rsid w:val="00107F17"/>
    <w:rsid w:val="00110318"/>
    <w:rsid w:val="00112FE6"/>
    <w:rsid w:val="00113A2C"/>
    <w:rsid w:val="001147DC"/>
    <w:rsid w:val="00115C73"/>
    <w:rsid w:val="001163FA"/>
    <w:rsid w:val="001167EA"/>
    <w:rsid w:val="00116D7C"/>
    <w:rsid w:val="0011703E"/>
    <w:rsid w:val="001201B5"/>
    <w:rsid w:val="001218B0"/>
    <w:rsid w:val="0012222C"/>
    <w:rsid w:val="001226EF"/>
    <w:rsid w:val="00122C6F"/>
    <w:rsid w:val="00123DD0"/>
    <w:rsid w:val="0012638E"/>
    <w:rsid w:val="0012656E"/>
    <w:rsid w:val="00126D5B"/>
    <w:rsid w:val="00130734"/>
    <w:rsid w:val="00130CEB"/>
    <w:rsid w:val="001312FD"/>
    <w:rsid w:val="001353C6"/>
    <w:rsid w:val="001355B8"/>
    <w:rsid w:val="00136122"/>
    <w:rsid w:val="00136C64"/>
    <w:rsid w:val="001371EF"/>
    <w:rsid w:val="00140FA6"/>
    <w:rsid w:val="001416DC"/>
    <w:rsid w:val="00141EDA"/>
    <w:rsid w:val="00145153"/>
    <w:rsid w:val="00145167"/>
    <w:rsid w:val="001455F7"/>
    <w:rsid w:val="001466D9"/>
    <w:rsid w:val="0014765B"/>
    <w:rsid w:val="0015149C"/>
    <w:rsid w:val="001526EF"/>
    <w:rsid w:val="001531D0"/>
    <w:rsid w:val="00153E07"/>
    <w:rsid w:val="0015453A"/>
    <w:rsid w:val="00155EB0"/>
    <w:rsid w:val="0015657D"/>
    <w:rsid w:val="00156BB4"/>
    <w:rsid w:val="00156DC2"/>
    <w:rsid w:val="00157BEC"/>
    <w:rsid w:val="00162125"/>
    <w:rsid w:val="00162BE6"/>
    <w:rsid w:val="0016490E"/>
    <w:rsid w:val="00165B74"/>
    <w:rsid w:val="00166436"/>
    <w:rsid w:val="00167AE6"/>
    <w:rsid w:val="00167B2C"/>
    <w:rsid w:val="00167DF5"/>
    <w:rsid w:val="00170373"/>
    <w:rsid w:val="00170455"/>
    <w:rsid w:val="001705CE"/>
    <w:rsid w:val="00170C3D"/>
    <w:rsid w:val="00171DA2"/>
    <w:rsid w:val="00171EB5"/>
    <w:rsid w:val="00172801"/>
    <w:rsid w:val="00172BF3"/>
    <w:rsid w:val="00175AF7"/>
    <w:rsid w:val="00177942"/>
    <w:rsid w:val="00181644"/>
    <w:rsid w:val="00182A77"/>
    <w:rsid w:val="00183645"/>
    <w:rsid w:val="0018458F"/>
    <w:rsid w:val="00184934"/>
    <w:rsid w:val="0018741D"/>
    <w:rsid w:val="0018774D"/>
    <w:rsid w:val="0019050F"/>
    <w:rsid w:val="00190D23"/>
    <w:rsid w:val="0019112F"/>
    <w:rsid w:val="00191609"/>
    <w:rsid w:val="001929FD"/>
    <w:rsid w:val="00193BD4"/>
    <w:rsid w:val="00194A2D"/>
    <w:rsid w:val="00194B4F"/>
    <w:rsid w:val="00194E73"/>
    <w:rsid w:val="00195586"/>
    <w:rsid w:val="0019589B"/>
    <w:rsid w:val="00196864"/>
    <w:rsid w:val="0019707A"/>
    <w:rsid w:val="001A49BE"/>
    <w:rsid w:val="001A6A10"/>
    <w:rsid w:val="001B2A95"/>
    <w:rsid w:val="001B2F7B"/>
    <w:rsid w:val="001B2FFF"/>
    <w:rsid w:val="001B462F"/>
    <w:rsid w:val="001B5B4D"/>
    <w:rsid w:val="001B6241"/>
    <w:rsid w:val="001B73FC"/>
    <w:rsid w:val="001B787D"/>
    <w:rsid w:val="001C151D"/>
    <w:rsid w:val="001C222E"/>
    <w:rsid w:val="001C45C2"/>
    <w:rsid w:val="001C4CEE"/>
    <w:rsid w:val="001C5660"/>
    <w:rsid w:val="001D0326"/>
    <w:rsid w:val="001D19A7"/>
    <w:rsid w:val="001E1B04"/>
    <w:rsid w:val="001E1E7B"/>
    <w:rsid w:val="001E22AD"/>
    <w:rsid w:val="001E52FC"/>
    <w:rsid w:val="001E5523"/>
    <w:rsid w:val="001E6016"/>
    <w:rsid w:val="001E6B1B"/>
    <w:rsid w:val="001E704E"/>
    <w:rsid w:val="001E742A"/>
    <w:rsid w:val="001F03A5"/>
    <w:rsid w:val="001F0C98"/>
    <w:rsid w:val="001F1818"/>
    <w:rsid w:val="001F301F"/>
    <w:rsid w:val="001F31A8"/>
    <w:rsid w:val="001F3B6F"/>
    <w:rsid w:val="001F3B76"/>
    <w:rsid w:val="001F668D"/>
    <w:rsid w:val="001F67DF"/>
    <w:rsid w:val="001F6D0B"/>
    <w:rsid w:val="001F6D32"/>
    <w:rsid w:val="00202590"/>
    <w:rsid w:val="00202C59"/>
    <w:rsid w:val="00203821"/>
    <w:rsid w:val="00205292"/>
    <w:rsid w:val="00206DB6"/>
    <w:rsid w:val="00206F34"/>
    <w:rsid w:val="002104BE"/>
    <w:rsid w:val="002117B3"/>
    <w:rsid w:val="002122B6"/>
    <w:rsid w:val="0021446E"/>
    <w:rsid w:val="0021582A"/>
    <w:rsid w:val="00217AEE"/>
    <w:rsid w:val="00217B9F"/>
    <w:rsid w:val="002213CA"/>
    <w:rsid w:val="00221C7A"/>
    <w:rsid w:val="00222B55"/>
    <w:rsid w:val="002240E6"/>
    <w:rsid w:val="00224F1A"/>
    <w:rsid w:val="002253C7"/>
    <w:rsid w:val="002263CF"/>
    <w:rsid w:val="002318E1"/>
    <w:rsid w:val="00233819"/>
    <w:rsid w:val="00233F04"/>
    <w:rsid w:val="002347B6"/>
    <w:rsid w:val="00241273"/>
    <w:rsid w:val="0024243D"/>
    <w:rsid w:val="00243BA0"/>
    <w:rsid w:val="00244508"/>
    <w:rsid w:val="00244555"/>
    <w:rsid w:val="0024663A"/>
    <w:rsid w:val="002468FE"/>
    <w:rsid w:val="00246BED"/>
    <w:rsid w:val="00246CD6"/>
    <w:rsid w:val="00247693"/>
    <w:rsid w:val="00250E02"/>
    <w:rsid w:val="0025127F"/>
    <w:rsid w:val="00251BD0"/>
    <w:rsid w:val="002526CE"/>
    <w:rsid w:val="00252B09"/>
    <w:rsid w:val="00253244"/>
    <w:rsid w:val="002532C1"/>
    <w:rsid w:val="002536A8"/>
    <w:rsid w:val="002538D8"/>
    <w:rsid w:val="002540F2"/>
    <w:rsid w:val="002541CA"/>
    <w:rsid w:val="00254C45"/>
    <w:rsid w:val="00255BA1"/>
    <w:rsid w:val="00255E1B"/>
    <w:rsid w:val="00255F94"/>
    <w:rsid w:val="002564F7"/>
    <w:rsid w:val="00256AEE"/>
    <w:rsid w:val="00260968"/>
    <w:rsid w:val="00264252"/>
    <w:rsid w:val="00265122"/>
    <w:rsid w:val="00265475"/>
    <w:rsid w:val="002667E8"/>
    <w:rsid w:val="00266AE5"/>
    <w:rsid w:val="0027228A"/>
    <w:rsid w:val="002748AA"/>
    <w:rsid w:val="00274B7D"/>
    <w:rsid w:val="00274C69"/>
    <w:rsid w:val="00275A89"/>
    <w:rsid w:val="00275DF6"/>
    <w:rsid w:val="002763D2"/>
    <w:rsid w:val="00276BD3"/>
    <w:rsid w:val="00277EC3"/>
    <w:rsid w:val="00280E3B"/>
    <w:rsid w:val="002834A1"/>
    <w:rsid w:val="00283672"/>
    <w:rsid w:val="00283BC7"/>
    <w:rsid w:val="00285F5C"/>
    <w:rsid w:val="002861BD"/>
    <w:rsid w:val="00286A49"/>
    <w:rsid w:val="00287974"/>
    <w:rsid w:val="00293B55"/>
    <w:rsid w:val="00293E9C"/>
    <w:rsid w:val="00294A2F"/>
    <w:rsid w:val="00294D16"/>
    <w:rsid w:val="00294D59"/>
    <w:rsid w:val="002954AB"/>
    <w:rsid w:val="0029638E"/>
    <w:rsid w:val="00296A9A"/>
    <w:rsid w:val="00296D41"/>
    <w:rsid w:val="002A1017"/>
    <w:rsid w:val="002A1BDE"/>
    <w:rsid w:val="002A2BC5"/>
    <w:rsid w:val="002A3308"/>
    <w:rsid w:val="002A4AA6"/>
    <w:rsid w:val="002A5580"/>
    <w:rsid w:val="002A70D2"/>
    <w:rsid w:val="002A7293"/>
    <w:rsid w:val="002B01BC"/>
    <w:rsid w:val="002B058F"/>
    <w:rsid w:val="002B0706"/>
    <w:rsid w:val="002B1706"/>
    <w:rsid w:val="002B3907"/>
    <w:rsid w:val="002B4E26"/>
    <w:rsid w:val="002B5710"/>
    <w:rsid w:val="002B6C4E"/>
    <w:rsid w:val="002B7C1A"/>
    <w:rsid w:val="002C2CB2"/>
    <w:rsid w:val="002C3DC7"/>
    <w:rsid w:val="002C594C"/>
    <w:rsid w:val="002C5F64"/>
    <w:rsid w:val="002D078D"/>
    <w:rsid w:val="002D0B17"/>
    <w:rsid w:val="002D0D2F"/>
    <w:rsid w:val="002D133C"/>
    <w:rsid w:val="002D227F"/>
    <w:rsid w:val="002D3301"/>
    <w:rsid w:val="002D4F6D"/>
    <w:rsid w:val="002D56CF"/>
    <w:rsid w:val="002D5BE8"/>
    <w:rsid w:val="002D6CA1"/>
    <w:rsid w:val="002D7E6B"/>
    <w:rsid w:val="002E13FA"/>
    <w:rsid w:val="002E3E41"/>
    <w:rsid w:val="002E44E1"/>
    <w:rsid w:val="002E4ADA"/>
    <w:rsid w:val="002E62A9"/>
    <w:rsid w:val="002E7DF9"/>
    <w:rsid w:val="002F08C9"/>
    <w:rsid w:val="002F0F80"/>
    <w:rsid w:val="002F26B3"/>
    <w:rsid w:val="002F3FA0"/>
    <w:rsid w:val="002F4E82"/>
    <w:rsid w:val="002F6B6F"/>
    <w:rsid w:val="002F7D3F"/>
    <w:rsid w:val="003004AD"/>
    <w:rsid w:val="0030066B"/>
    <w:rsid w:val="0030071D"/>
    <w:rsid w:val="003019EC"/>
    <w:rsid w:val="003031DC"/>
    <w:rsid w:val="00303D5B"/>
    <w:rsid w:val="003044DE"/>
    <w:rsid w:val="0030506C"/>
    <w:rsid w:val="00305734"/>
    <w:rsid w:val="00305CED"/>
    <w:rsid w:val="00306998"/>
    <w:rsid w:val="00307E9C"/>
    <w:rsid w:val="0031084F"/>
    <w:rsid w:val="003115C6"/>
    <w:rsid w:val="003118E3"/>
    <w:rsid w:val="00312074"/>
    <w:rsid w:val="003121F9"/>
    <w:rsid w:val="0031337F"/>
    <w:rsid w:val="00314551"/>
    <w:rsid w:val="003149CD"/>
    <w:rsid w:val="00316417"/>
    <w:rsid w:val="003165D0"/>
    <w:rsid w:val="0031677D"/>
    <w:rsid w:val="00317EBD"/>
    <w:rsid w:val="00320882"/>
    <w:rsid w:val="00320ECE"/>
    <w:rsid w:val="00323130"/>
    <w:rsid w:val="00324E1A"/>
    <w:rsid w:val="003260BE"/>
    <w:rsid w:val="00326B99"/>
    <w:rsid w:val="00327E0B"/>
    <w:rsid w:val="00330446"/>
    <w:rsid w:val="00330A21"/>
    <w:rsid w:val="00331164"/>
    <w:rsid w:val="00331A42"/>
    <w:rsid w:val="0033258C"/>
    <w:rsid w:val="00332E42"/>
    <w:rsid w:val="003335D2"/>
    <w:rsid w:val="0033495E"/>
    <w:rsid w:val="0033799D"/>
    <w:rsid w:val="00337D7B"/>
    <w:rsid w:val="00341CEE"/>
    <w:rsid w:val="00341F9C"/>
    <w:rsid w:val="00342250"/>
    <w:rsid w:val="00342525"/>
    <w:rsid w:val="00342FBD"/>
    <w:rsid w:val="00343442"/>
    <w:rsid w:val="003434C3"/>
    <w:rsid w:val="00344B63"/>
    <w:rsid w:val="00347B0F"/>
    <w:rsid w:val="00347D3A"/>
    <w:rsid w:val="00350362"/>
    <w:rsid w:val="00352A7B"/>
    <w:rsid w:val="0035375F"/>
    <w:rsid w:val="0035379B"/>
    <w:rsid w:val="00355693"/>
    <w:rsid w:val="003561F6"/>
    <w:rsid w:val="00357B08"/>
    <w:rsid w:val="00357B1D"/>
    <w:rsid w:val="00357E27"/>
    <w:rsid w:val="0036014B"/>
    <w:rsid w:val="00361D7D"/>
    <w:rsid w:val="003640ED"/>
    <w:rsid w:val="003655A3"/>
    <w:rsid w:val="00365900"/>
    <w:rsid w:val="00366CE2"/>
    <w:rsid w:val="00367A5A"/>
    <w:rsid w:val="00371439"/>
    <w:rsid w:val="00374A8C"/>
    <w:rsid w:val="00375CD1"/>
    <w:rsid w:val="00376FFC"/>
    <w:rsid w:val="00381468"/>
    <w:rsid w:val="003815DF"/>
    <w:rsid w:val="00383132"/>
    <w:rsid w:val="0038316B"/>
    <w:rsid w:val="00383D3A"/>
    <w:rsid w:val="00385116"/>
    <w:rsid w:val="003879BD"/>
    <w:rsid w:val="00387F2A"/>
    <w:rsid w:val="00390089"/>
    <w:rsid w:val="00390093"/>
    <w:rsid w:val="003904DC"/>
    <w:rsid w:val="0039140C"/>
    <w:rsid w:val="00391EC5"/>
    <w:rsid w:val="00393D29"/>
    <w:rsid w:val="0039544E"/>
    <w:rsid w:val="00395774"/>
    <w:rsid w:val="003A08C8"/>
    <w:rsid w:val="003A0F89"/>
    <w:rsid w:val="003A1CCD"/>
    <w:rsid w:val="003A355D"/>
    <w:rsid w:val="003A5424"/>
    <w:rsid w:val="003A5B96"/>
    <w:rsid w:val="003A68E4"/>
    <w:rsid w:val="003A7318"/>
    <w:rsid w:val="003A7823"/>
    <w:rsid w:val="003A7A6B"/>
    <w:rsid w:val="003B0499"/>
    <w:rsid w:val="003B10C7"/>
    <w:rsid w:val="003B2739"/>
    <w:rsid w:val="003B2AA8"/>
    <w:rsid w:val="003C0D15"/>
    <w:rsid w:val="003C10D2"/>
    <w:rsid w:val="003C1153"/>
    <w:rsid w:val="003C29C4"/>
    <w:rsid w:val="003C2E1D"/>
    <w:rsid w:val="003C344E"/>
    <w:rsid w:val="003C380D"/>
    <w:rsid w:val="003C3DD8"/>
    <w:rsid w:val="003C462C"/>
    <w:rsid w:val="003C48AA"/>
    <w:rsid w:val="003C5860"/>
    <w:rsid w:val="003C668B"/>
    <w:rsid w:val="003C7247"/>
    <w:rsid w:val="003C73F6"/>
    <w:rsid w:val="003D03E1"/>
    <w:rsid w:val="003D266E"/>
    <w:rsid w:val="003E3C8C"/>
    <w:rsid w:val="003E4FD4"/>
    <w:rsid w:val="003E5F2F"/>
    <w:rsid w:val="003E6B58"/>
    <w:rsid w:val="003E7496"/>
    <w:rsid w:val="003F0502"/>
    <w:rsid w:val="003F2079"/>
    <w:rsid w:val="003F248E"/>
    <w:rsid w:val="003F35C5"/>
    <w:rsid w:val="003F4825"/>
    <w:rsid w:val="003F4943"/>
    <w:rsid w:val="003F720E"/>
    <w:rsid w:val="003F7308"/>
    <w:rsid w:val="003F7BF1"/>
    <w:rsid w:val="00400B26"/>
    <w:rsid w:val="00400BDD"/>
    <w:rsid w:val="004029DA"/>
    <w:rsid w:val="00403E74"/>
    <w:rsid w:val="00404416"/>
    <w:rsid w:val="00404EE4"/>
    <w:rsid w:val="00404F72"/>
    <w:rsid w:val="004063B9"/>
    <w:rsid w:val="0040749B"/>
    <w:rsid w:val="004106F8"/>
    <w:rsid w:val="00410CB5"/>
    <w:rsid w:val="0041121E"/>
    <w:rsid w:val="0041195A"/>
    <w:rsid w:val="00411DE8"/>
    <w:rsid w:val="004129ED"/>
    <w:rsid w:val="00413E5D"/>
    <w:rsid w:val="0041403A"/>
    <w:rsid w:val="004161F7"/>
    <w:rsid w:val="00416676"/>
    <w:rsid w:val="00416FE5"/>
    <w:rsid w:val="00420C1B"/>
    <w:rsid w:val="00420D1A"/>
    <w:rsid w:val="004215B9"/>
    <w:rsid w:val="00422988"/>
    <w:rsid w:val="0042395C"/>
    <w:rsid w:val="004254FB"/>
    <w:rsid w:val="00425520"/>
    <w:rsid w:val="004269B9"/>
    <w:rsid w:val="00427023"/>
    <w:rsid w:val="004304E2"/>
    <w:rsid w:val="004305DC"/>
    <w:rsid w:val="0043149A"/>
    <w:rsid w:val="0043153A"/>
    <w:rsid w:val="00431541"/>
    <w:rsid w:val="004346FF"/>
    <w:rsid w:val="004350B6"/>
    <w:rsid w:val="00435172"/>
    <w:rsid w:val="00435D87"/>
    <w:rsid w:val="00440E91"/>
    <w:rsid w:val="00441643"/>
    <w:rsid w:val="00443280"/>
    <w:rsid w:val="00445BAE"/>
    <w:rsid w:val="00445C78"/>
    <w:rsid w:val="00445E73"/>
    <w:rsid w:val="00447659"/>
    <w:rsid w:val="00450545"/>
    <w:rsid w:val="0045062B"/>
    <w:rsid w:val="004520BF"/>
    <w:rsid w:val="00452EE0"/>
    <w:rsid w:val="00453774"/>
    <w:rsid w:val="00453FCF"/>
    <w:rsid w:val="00455C4B"/>
    <w:rsid w:val="00455CA2"/>
    <w:rsid w:val="00456429"/>
    <w:rsid w:val="00456BB7"/>
    <w:rsid w:val="004578A7"/>
    <w:rsid w:val="00461071"/>
    <w:rsid w:val="00461326"/>
    <w:rsid w:val="00461380"/>
    <w:rsid w:val="0046188E"/>
    <w:rsid w:val="004657E4"/>
    <w:rsid w:val="00466E27"/>
    <w:rsid w:val="004670E0"/>
    <w:rsid w:val="00470E8D"/>
    <w:rsid w:val="00471AD3"/>
    <w:rsid w:val="00472351"/>
    <w:rsid w:val="00472F94"/>
    <w:rsid w:val="004737FC"/>
    <w:rsid w:val="00477B2A"/>
    <w:rsid w:val="004803AB"/>
    <w:rsid w:val="00480BA1"/>
    <w:rsid w:val="0048406A"/>
    <w:rsid w:val="0048437D"/>
    <w:rsid w:val="00485440"/>
    <w:rsid w:val="004862D7"/>
    <w:rsid w:val="0048646B"/>
    <w:rsid w:val="00487DD1"/>
    <w:rsid w:val="00487F6E"/>
    <w:rsid w:val="004940A9"/>
    <w:rsid w:val="004953C7"/>
    <w:rsid w:val="00495527"/>
    <w:rsid w:val="00495EA0"/>
    <w:rsid w:val="0049639B"/>
    <w:rsid w:val="0049750C"/>
    <w:rsid w:val="00497AB5"/>
    <w:rsid w:val="00497DA5"/>
    <w:rsid w:val="004A014B"/>
    <w:rsid w:val="004A0BCB"/>
    <w:rsid w:val="004A19A7"/>
    <w:rsid w:val="004A1A9D"/>
    <w:rsid w:val="004A2B3E"/>
    <w:rsid w:val="004A40D7"/>
    <w:rsid w:val="004A5379"/>
    <w:rsid w:val="004A6755"/>
    <w:rsid w:val="004B0CF0"/>
    <w:rsid w:val="004B0F7E"/>
    <w:rsid w:val="004B29FF"/>
    <w:rsid w:val="004B330F"/>
    <w:rsid w:val="004B4F55"/>
    <w:rsid w:val="004B5081"/>
    <w:rsid w:val="004B5362"/>
    <w:rsid w:val="004B5B62"/>
    <w:rsid w:val="004B64F6"/>
    <w:rsid w:val="004B6552"/>
    <w:rsid w:val="004B66B8"/>
    <w:rsid w:val="004B6957"/>
    <w:rsid w:val="004B7339"/>
    <w:rsid w:val="004B78C3"/>
    <w:rsid w:val="004C0188"/>
    <w:rsid w:val="004C0205"/>
    <w:rsid w:val="004C1037"/>
    <w:rsid w:val="004C11C1"/>
    <w:rsid w:val="004C120A"/>
    <w:rsid w:val="004C25A5"/>
    <w:rsid w:val="004C2E4E"/>
    <w:rsid w:val="004C3946"/>
    <w:rsid w:val="004C3D5C"/>
    <w:rsid w:val="004C5775"/>
    <w:rsid w:val="004C6CBB"/>
    <w:rsid w:val="004D1B32"/>
    <w:rsid w:val="004D3247"/>
    <w:rsid w:val="004D6017"/>
    <w:rsid w:val="004D6FAC"/>
    <w:rsid w:val="004D7668"/>
    <w:rsid w:val="004E07E5"/>
    <w:rsid w:val="004E0DC7"/>
    <w:rsid w:val="004E115C"/>
    <w:rsid w:val="004E178C"/>
    <w:rsid w:val="004E2B82"/>
    <w:rsid w:val="004E4545"/>
    <w:rsid w:val="004E4D70"/>
    <w:rsid w:val="004E7321"/>
    <w:rsid w:val="004E7871"/>
    <w:rsid w:val="004E7BD9"/>
    <w:rsid w:val="004F0D08"/>
    <w:rsid w:val="004F3FAB"/>
    <w:rsid w:val="004F4AA4"/>
    <w:rsid w:val="004F4DB4"/>
    <w:rsid w:val="004F6C28"/>
    <w:rsid w:val="004F79B9"/>
    <w:rsid w:val="00500074"/>
    <w:rsid w:val="005001D0"/>
    <w:rsid w:val="005009BF"/>
    <w:rsid w:val="005024E7"/>
    <w:rsid w:val="005032FA"/>
    <w:rsid w:val="00506731"/>
    <w:rsid w:val="00511895"/>
    <w:rsid w:val="00511EC0"/>
    <w:rsid w:val="0051580E"/>
    <w:rsid w:val="00515B13"/>
    <w:rsid w:val="005213DE"/>
    <w:rsid w:val="00521FC4"/>
    <w:rsid w:val="0052298C"/>
    <w:rsid w:val="005234A4"/>
    <w:rsid w:val="005236B8"/>
    <w:rsid w:val="00523991"/>
    <w:rsid w:val="00523C76"/>
    <w:rsid w:val="00525DDD"/>
    <w:rsid w:val="005308E9"/>
    <w:rsid w:val="00532286"/>
    <w:rsid w:val="005324D8"/>
    <w:rsid w:val="00532C92"/>
    <w:rsid w:val="00533CA2"/>
    <w:rsid w:val="00533ED2"/>
    <w:rsid w:val="00535BD2"/>
    <w:rsid w:val="00535FA9"/>
    <w:rsid w:val="00536507"/>
    <w:rsid w:val="00536629"/>
    <w:rsid w:val="00540162"/>
    <w:rsid w:val="0054063E"/>
    <w:rsid w:val="00543343"/>
    <w:rsid w:val="005454AA"/>
    <w:rsid w:val="005454D8"/>
    <w:rsid w:val="00545C97"/>
    <w:rsid w:val="00547329"/>
    <w:rsid w:val="00547793"/>
    <w:rsid w:val="00551353"/>
    <w:rsid w:val="00551686"/>
    <w:rsid w:val="005522A2"/>
    <w:rsid w:val="0055279B"/>
    <w:rsid w:val="00552C20"/>
    <w:rsid w:val="00554203"/>
    <w:rsid w:val="005558B7"/>
    <w:rsid w:val="005579E1"/>
    <w:rsid w:val="00560325"/>
    <w:rsid w:val="00560D55"/>
    <w:rsid w:val="0056175A"/>
    <w:rsid w:val="00562F41"/>
    <w:rsid w:val="00563036"/>
    <w:rsid w:val="0056453D"/>
    <w:rsid w:val="0056592B"/>
    <w:rsid w:val="00565993"/>
    <w:rsid w:val="00567720"/>
    <w:rsid w:val="00567B0C"/>
    <w:rsid w:val="00567C5D"/>
    <w:rsid w:val="00570749"/>
    <w:rsid w:val="00570D00"/>
    <w:rsid w:val="005729FB"/>
    <w:rsid w:val="00572A4B"/>
    <w:rsid w:val="00573C28"/>
    <w:rsid w:val="005744CC"/>
    <w:rsid w:val="00575545"/>
    <w:rsid w:val="00580A08"/>
    <w:rsid w:val="00581A17"/>
    <w:rsid w:val="0058207E"/>
    <w:rsid w:val="00583869"/>
    <w:rsid w:val="00583990"/>
    <w:rsid w:val="0058676E"/>
    <w:rsid w:val="00586B56"/>
    <w:rsid w:val="00587440"/>
    <w:rsid w:val="00587DEF"/>
    <w:rsid w:val="0059106C"/>
    <w:rsid w:val="00592F2F"/>
    <w:rsid w:val="0059391B"/>
    <w:rsid w:val="00594588"/>
    <w:rsid w:val="00597323"/>
    <w:rsid w:val="00597662"/>
    <w:rsid w:val="00597829"/>
    <w:rsid w:val="005A10BB"/>
    <w:rsid w:val="005A3490"/>
    <w:rsid w:val="005A3E01"/>
    <w:rsid w:val="005A3E42"/>
    <w:rsid w:val="005A5C69"/>
    <w:rsid w:val="005A7847"/>
    <w:rsid w:val="005A7F91"/>
    <w:rsid w:val="005B07B2"/>
    <w:rsid w:val="005B07E5"/>
    <w:rsid w:val="005B0E39"/>
    <w:rsid w:val="005B2450"/>
    <w:rsid w:val="005B40A5"/>
    <w:rsid w:val="005B66E8"/>
    <w:rsid w:val="005B6AD5"/>
    <w:rsid w:val="005B791D"/>
    <w:rsid w:val="005C1424"/>
    <w:rsid w:val="005C250A"/>
    <w:rsid w:val="005C3351"/>
    <w:rsid w:val="005C5A37"/>
    <w:rsid w:val="005D03E5"/>
    <w:rsid w:val="005D153A"/>
    <w:rsid w:val="005D4325"/>
    <w:rsid w:val="005D46AD"/>
    <w:rsid w:val="005D51D7"/>
    <w:rsid w:val="005D5B12"/>
    <w:rsid w:val="005D5FAB"/>
    <w:rsid w:val="005D67BD"/>
    <w:rsid w:val="005D7047"/>
    <w:rsid w:val="005E0352"/>
    <w:rsid w:val="005E0AF2"/>
    <w:rsid w:val="005E0FF2"/>
    <w:rsid w:val="005E14BA"/>
    <w:rsid w:val="005E15CB"/>
    <w:rsid w:val="005E2368"/>
    <w:rsid w:val="005E312B"/>
    <w:rsid w:val="005E3C8D"/>
    <w:rsid w:val="005E3FBC"/>
    <w:rsid w:val="005E5004"/>
    <w:rsid w:val="005E523C"/>
    <w:rsid w:val="005E5267"/>
    <w:rsid w:val="005E5B4F"/>
    <w:rsid w:val="005E7FE1"/>
    <w:rsid w:val="005F1C17"/>
    <w:rsid w:val="005F23FD"/>
    <w:rsid w:val="005F254A"/>
    <w:rsid w:val="005F25E1"/>
    <w:rsid w:val="005F2F85"/>
    <w:rsid w:val="005F3047"/>
    <w:rsid w:val="005F4B17"/>
    <w:rsid w:val="005F5DAE"/>
    <w:rsid w:val="005F6465"/>
    <w:rsid w:val="005F65AE"/>
    <w:rsid w:val="005F65D6"/>
    <w:rsid w:val="005F69AB"/>
    <w:rsid w:val="005F71D5"/>
    <w:rsid w:val="006006B4"/>
    <w:rsid w:val="00600D5F"/>
    <w:rsid w:val="00601FF7"/>
    <w:rsid w:val="006022A5"/>
    <w:rsid w:val="006022D2"/>
    <w:rsid w:val="006035F0"/>
    <w:rsid w:val="00603D0D"/>
    <w:rsid w:val="00606B9C"/>
    <w:rsid w:val="006106A8"/>
    <w:rsid w:val="0061235B"/>
    <w:rsid w:val="00613204"/>
    <w:rsid w:val="00615C2E"/>
    <w:rsid w:val="006168CC"/>
    <w:rsid w:val="00621B79"/>
    <w:rsid w:val="00622469"/>
    <w:rsid w:val="00624D92"/>
    <w:rsid w:val="00625C67"/>
    <w:rsid w:val="00625FD1"/>
    <w:rsid w:val="00630611"/>
    <w:rsid w:val="0063108A"/>
    <w:rsid w:val="00631F0B"/>
    <w:rsid w:val="00632F9D"/>
    <w:rsid w:val="00634166"/>
    <w:rsid w:val="006346E5"/>
    <w:rsid w:val="0064081D"/>
    <w:rsid w:val="00640979"/>
    <w:rsid w:val="00641377"/>
    <w:rsid w:val="006417B4"/>
    <w:rsid w:val="00641E88"/>
    <w:rsid w:val="00643C5D"/>
    <w:rsid w:val="00645137"/>
    <w:rsid w:val="006458C4"/>
    <w:rsid w:val="006471FD"/>
    <w:rsid w:val="00647C3F"/>
    <w:rsid w:val="00647C67"/>
    <w:rsid w:val="00647E72"/>
    <w:rsid w:val="00650325"/>
    <w:rsid w:val="006503CA"/>
    <w:rsid w:val="00651317"/>
    <w:rsid w:val="00652F10"/>
    <w:rsid w:val="00652F89"/>
    <w:rsid w:val="00654143"/>
    <w:rsid w:val="0065460D"/>
    <w:rsid w:val="006548B3"/>
    <w:rsid w:val="006561DE"/>
    <w:rsid w:val="00656E1D"/>
    <w:rsid w:val="00657518"/>
    <w:rsid w:val="006579F6"/>
    <w:rsid w:val="00657A6F"/>
    <w:rsid w:val="006604C0"/>
    <w:rsid w:val="00660639"/>
    <w:rsid w:val="00660643"/>
    <w:rsid w:val="00662816"/>
    <w:rsid w:val="006638B2"/>
    <w:rsid w:val="00664C33"/>
    <w:rsid w:val="006654A4"/>
    <w:rsid w:val="0066553C"/>
    <w:rsid w:val="006661FB"/>
    <w:rsid w:val="006674B2"/>
    <w:rsid w:val="006679E3"/>
    <w:rsid w:val="0067041D"/>
    <w:rsid w:val="00670AF8"/>
    <w:rsid w:val="00671BBD"/>
    <w:rsid w:val="00672017"/>
    <w:rsid w:val="00672567"/>
    <w:rsid w:val="00675D22"/>
    <w:rsid w:val="00676ED4"/>
    <w:rsid w:val="00681C6F"/>
    <w:rsid w:val="00682F24"/>
    <w:rsid w:val="0068348D"/>
    <w:rsid w:val="006836D9"/>
    <w:rsid w:val="006838D2"/>
    <w:rsid w:val="00685A76"/>
    <w:rsid w:val="00690BF4"/>
    <w:rsid w:val="00691D00"/>
    <w:rsid w:val="0069345D"/>
    <w:rsid w:val="00693868"/>
    <w:rsid w:val="00693A6A"/>
    <w:rsid w:val="00693B98"/>
    <w:rsid w:val="00695003"/>
    <w:rsid w:val="00695832"/>
    <w:rsid w:val="006A070D"/>
    <w:rsid w:val="006A1A6B"/>
    <w:rsid w:val="006A3313"/>
    <w:rsid w:val="006A3B11"/>
    <w:rsid w:val="006A5C95"/>
    <w:rsid w:val="006A5F6E"/>
    <w:rsid w:val="006A7819"/>
    <w:rsid w:val="006A7824"/>
    <w:rsid w:val="006A7E7A"/>
    <w:rsid w:val="006B02E0"/>
    <w:rsid w:val="006B1A3B"/>
    <w:rsid w:val="006B2E44"/>
    <w:rsid w:val="006B3896"/>
    <w:rsid w:val="006B3D96"/>
    <w:rsid w:val="006B50C1"/>
    <w:rsid w:val="006C017E"/>
    <w:rsid w:val="006C09EB"/>
    <w:rsid w:val="006C2902"/>
    <w:rsid w:val="006C4BC8"/>
    <w:rsid w:val="006C52A0"/>
    <w:rsid w:val="006C531C"/>
    <w:rsid w:val="006C68E2"/>
    <w:rsid w:val="006C6EB2"/>
    <w:rsid w:val="006C7519"/>
    <w:rsid w:val="006D1B15"/>
    <w:rsid w:val="006D240A"/>
    <w:rsid w:val="006D245D"/>
    <w:rsid w:val="006D2766"/>
    <w:rsid w:val="006D3593"/>
    <w:rsid w:val="006D3E09"/>
    <w:rsid w:val="006D3F47"/>
    <w:rsid w:val="006D4503"/>
    <w:rsid w:val="006D4CAD"/>
    <w:rsid w:val="006D6162"/>
    <w:rsid w:val="006D6E1F"/>
    <w:rsid w:val="006D7148"/>
    <w:rsid w:val="006E0A37"/>
    <w:rsid w:val="006E1DD0"/>
    <w:rsid w:val="006E2019"/>
    <w:rsid w:val="006E2D0A"/>
    <w:rsid w:val="006E4820"/>
    <w:rsid w:val="006E4C2C"/>
    <w:rsid w:val="006E5268"/>
    <w:rsid w:val="006E55EB"/>
    <w:rsid w:val="006E6024"/>
    <w:rsid w:val="006E635D"/>
    <w:rsid w:val="006E6726"/>
    <w:rsid w:val="006E758C"/>
    <w:rsid w:val="006E7CE5"/>
    <w:rsid w:val="006E7D37"/>
    <w:rsid w:val="006F1D64"/>
    <w:rsid w:val="006F22E1"/>
    <w:rsid w:val="006F29B9"/>
    <w:rsid w:val="006F3540"/>
    <w:rsid w:val="006F3791"/>
    <w:rsid w:val="006F3BE4"/>
    <w:rsid w:val="006F428E"/>
    <w:rsid w:val="006F57FC"/>
    <w:rsid w:val="006F5920"/>
    <w:rsid w:val="006F61B2"/>
    <w:rsid w:val="006F6C28"/>
    <w:rsid w:val="006F7331"/>
    <w:rsid w:val="006F743E"/>
    <w:rsid w:val="007005F4"/>
    <w:rsid w:val="007010A3"/>
    <w:rsid w:val="0070179F"/>
    <w:rsid w:val="00701966"/>
    <w:rsid w:val="00701C1D"/>
    <w:rsid w:val="0070259A"/>
    <w:rsid w:val="007025E8"/>
    <w:rsid w:val="00702872"/>
    <w:rsid w:val="00702A42"/>
    <w:rsid w:val="0070377C"/>
    <w:rsid w:val="00703A68"/>
    <w:rsid w:val="00703CBA"/>
    <w:rsid w:val="00704698"/>
    <w:rsid w:val="00704DD7"/>
    <w:rsid w:val="007050A9"/>
    <w:rsid w:val="00705876"/>
    <w:rsid w:val="00706409"/>
    <w:rsid w:val="007077E1"/>
    <w:rsid w:val="007100B2"/>
    <w:rsid w:val="007110A5"/>
    <w:rsid w:val="007125A0"/>
    <w:rsid w:val="007129B4"/>
    <w:rsid w:val="0071414A"/>
    <w:rsid w:val="0071725A"/>
    <w:rsid w:val="007216E4"/>
    <w:rsid w:val="007217B0"/>
    <w:rsid w:val="00721B90"/>
    <w:rsid w:val="00721E5E"/>
    <w:rsid w:val="00722417"/>
    <w:rsid w:val="007242E4"/>
    <w:rsid w:val="0072488C"/>
    <w:rsid w:val="0072642F"/>
    <w:rsid w:val="00730170"/>
    <w:rsid w:val="0073134F"/>
    <w:rsid w:val="007321E5"/>
    <w:rsid w:val="00734863"/>
    <w:rsid w:val="007359C2"/>
    <w:rsid w:val="0073770A"/>
    <w:rsid w:val="00740F81"/>
    <w:rsid w:val="00743845"/>
    <w:rsid w:val="00743BEA"/>
    <w:rsid w:val="007456EB"/>
    <w:rsid w:val="007464B2"/>
    <w:rsid w:val="00746D5A"/>
    <w:rsid w:val="00747AFD"/>
    <w:rsid w:val="00750626"/>
    <w:rsid w:val="00754DAF"/>
    <w:rsid w:val="00755755"/>
    <w:rsid w:val="007558BB"/>
    <w:rsid w:val="00755A6F"/>
    <w:rsid w:val="00760789"/>
    <w:rsid w:val="00760C10"/>
    <w:rsid w:val="00761AEC"/>
    <w:rsid w:val="0076273A"/>
    <w:rsid w:val="007646DD"/>
    <w:rsid w:val="00764B23"/>
    <w:rsid w:val="00764C2E"/>
    <w:rsid w:val="007663DA"/>
    <w:rsid w:val="007678F9"/>
    <w:rsid w:val="0077250D"/>
    <w:rsid w:val="00772837"/>
    <w:rsid w:val="00772C79"/>
    <w:rsid w:val="0077349B"/>
    <w:rsid w:val="007743EB"/>
    <w:rsid w:val="00775B17"/>
    <w:rsid w:val="00776ECA"/>
    <w:rsid w:val="007806EA"/>
    <w:rsid w:val="00782DD1"/>
    <w:rsid w:val="00785180"/>
    <w:rsid w:val="00785528"/>
    <w:rsid w:val="00785B0D"/>
    <w:rsid w:val="00787CBA"/>
    <w:rsid w:val="00791473"/>
    <w:rsid w:val="00792B9C"/>
    <w:rsid w:val="00793B66"/>
    <w:rsid w:val="00794DE4"/>
    <w:rsid w:val="00794EC0"/>
    <w:rsid w:val="00795662"/>
    <w:rsid w:val="00795B09"/>
    <w:rsid w:val="00796841"/>
    <w:rsid w:val="00797555"/>
    <w:rsid w:val="007A02F1"/>
    <w:rsid w:val="007A0A99"/>
    <w:rsid w:val="007A0D33"/>
    <w:rsid w:val="007A1A54"/>
    <w:rsid w:val="007A23C9"/>
    <w:rsid w:val="007A2C8E"/>
    <w:rsid w:val="007A3367"/>
    <w:rsid w:val="007A3398"/>
    <w:rsid w:val="007A3D7F"/>
    <w:rsid w:val="007A574E"/>
    <w:rsid w:val="007A6ECC"/>
    <w:rsid w:val="007B002A"/>
    <w:rsid w:val="007B0D2A"/>
    <w:rsid w:val="007B110B"/>
    <w:rsid w:val="007B16BE"/>
    <w:rsid w:val="007B212D"/>
    <w:rsid w:val="007B23BC"/>
    <w:rsid w:val="007B5F79"/>
    <w:rsid w:val="007B6567"/>
    <w:rsid w:val="007C0497"/>
    <w:rsid w:val="007C05AE"/>
    <w:rsid w:val="007C1096"/>
    <w:rsid w:val="007C3DBB"/>
    <w:rsid w:val="007C3FD4"/>
    <w:rsid w:val="007C4973"/>
    <w:rsid w:val="007C5DE2"/>
    <w:rsid w:val="007C5FC4"/>
    <w:rsid w:val="007C7950"/>
    <w:rsid w:val="007C7C64"/>
    <w:rsid w:val="007D0B96"/>
    <w:rsid w:val="007D1B71"/>
    <w:rsid w:val="007D1CC0"/>
    <w:rsid w:val="007D2B14"/>
    <w:rsid w:val="007D3117"/>
    <w:rsid w:val="007D4AE7"/>
    <w:rsid w:val="007D4C10"/>
    <w:rsid w:val="007D5250"/>
    <w:rsid w:val="007D535C"/>
    <w:rsid w:val="007D56B9"/>
    <w:rsid w:val="007D66E8"/>
    <w:rsid w:val="007D778F"/>
    <w:rsid w:val="007E01D3"/>
    <w:rsid w:val="007E1DB7"/>
    <w:rsid w:val="007E2509"/>
    <w:rsid w:val="007E3D0C"/>
    <w:rsid w:val="007E458B"/>
    <w:rsid w:val="007E500E"/>
    <w:rsid w:val="007E5505"/>
    <w:rsid w:val="007E780A"/>
    <w:rsid w:val="007F0840"/>
    <w:rsid w:val="007F4E9A"/>
    <w:rsid w:val="007F6F3F"/>
    <w:rsid w:val="00801385"/>
    <w:rsid w:val="0080144A"/>
    <w:rsid w:val="00801692"/>
    <w:rsid w:val="00801B87"/>
    <w:rsid w:val="00801D8C"/>
    <w:rsid w:val="008041B2"/>
    <w:rsid w:val="00805493"/>
    <w:rsid w:val="0080552D"/>
    <w:rsid w:val="00807528"/>
    <w:rsid w:val="00810473"/>
    <w:rsid w:val="008118AD"/>
    <w:rsid w:val="008129B1"/>
    <w:rsid w:val="00814A0E"/>
    <w:rsid w:val="00814F82"/>
    <w:rsid w:val="00817846"/>
    <w:rsid w:val="008227E7"/>
    <w:rsid w:val="00824750"/>
    <w:rsid w:val="008249DA"/>
    <w:rsid w:val="00825D5C"/>
    <w:rsid w:val="00826426"/>
    <w:rsid w:val="00826A55"/>
    <w:rsid w:val="0082755E"/>
    <w:rsid w:val="0082780F"/>
    <w:rsid w:val="008278F5"/>
    <w:rsid w:val="008278FE"/>
    <w:rsid w:val="00832A85"/>
    <w:rsid w:val="0083456A"/>
    <w:rsid w:val="00834B3D"/>
    <w:rsid w:val="00834F97"/>
    <w:rsid w:val="00840700"/>
    <w:rsid w:val="008411D3"/>
    <w:rsid w:val="00843CF5"/>
    <w:rsid w:val="00843D4C"/>
    <w:rsid w:val="0084423D"/>
    <w:rsid w:val="0084427E"/>
    <w:rsid w:val="00844941"/>
    <w:rsid w:val="00845722"/>
    <w:rsid w:val="00845D1D"/>
    <w:rsid w:val="00847DE5"/>
    <w:rsid w:val="00847DF3"/>
    <w:rsid w:val="008512C8"/>
    <w:rsid w:val="00852BA8"/>
    <w:rsid w:val="0085323A"/>
    <w:rsid w:val="00853277"/>
    <w:rsid w:val="0085336E"/>
    <w:rsid w:val="00855E85"/>
    <w:rsid w:val="00856D7A"/>
    <w:rsid w:val="008571B9"/>
    <w:rsid w:val="00860266"/>
    <w:rsid w:val="008606C4"/>
    <w:rsid w:val="00861681"/>
    <w:rsid w:val="0086256C"/>
    <w:rsid w:val="00862B51"/>
    <w:rsid w:val="00863062"/>
    <w:rsid w:val="00863094"/>
    <w:rsid w:val="00863BC5"/>
    <w:rsid w:val="008648E5"/>
    <w:rsid w:val="00867270"/>
    <w:rsid w:val="0087080C"/>
    <w:rsid w:val="00873682"/>
    <w:rsid w:val="00873988"/>
    <w:rsid w:val="0087425B"/>
    <w:rsid w:val="0087522F"/>
    <w:rsid w:val="00875AFC"/>
    <w:rsid w:val="008768B4"/>
    <w:rsid w:val="00877A97"/>
    <w:rsid w:val="00883AC0"/>
    <w:rsid w:val="00884238"/>
    <w:rsid w:val="0088571A"/>
    <w:rsid w:val="00887224"/>
    <w:rsid w:val="00892044"/>
    <w:rsid w:val="00893FF0"/>
    <w:rsid w:val="00895820"/>
    <w:rsid w:val="00895C54"/>
    <w:rsid w:val="0089656F"/>
    <w:rsid w:val="008965E4"/>
    <w:rsid w:val="00896BA4"/>
    <w:rsid w:val="008970D9"/>
    <w:rsid w:val="0089721B"/>
    <w:rsid w:val="00897E0C"/>
    <w:rsid w:val="00897FEE"/>
    <w:rsid w:val="008A0B43"/>
    <w:rsid w:val="008A23D4"/>
    <w:rsid w:val="008A30D2"/>
    <w:rsid w:val="008A5E3D"/>
    <w:rsid w:val="008A6DC4"/>
    <w:rsid w:val="008A6E46"/>
    <w:rsid w:val="008A7B7A"/>
    <w:rsid w:val="008B1106"/>
    <w:rsid w:val="008B1134"/>
    <w:rsid w:val="008B1833"/>
    <w:rsid w:val="008B227F"/>
    <w:rsid w:val="008B41A8"/>
    <w:rsid w:val="008B4CC4"/>
    <w:rsid w:val="008B5CBD"/>
    <w:rsid w:val="008B7361"/>
    <w:rsid w:val="008C09FC"/>
    <w:rsid w:val="008C0AF2"/>
    <w:rsid w:val="008C0B64"/>
    <w:rsid w:val="008C29C3"/>
    <w:rsid w:val="008C399D"/>
    <w:rsid w:val="008C453E"/>
    <w:rsid w:val="008C60B3"/>
    <w:rsid w:val="008C62FC"/>
    <w:rsid w:val="008C6AD8"/>
    <w:rsid w:val="008D0DC0"/>
    <w:rsid w:val="008D1BEC"/>
    <w:rsid w:val="008D2684"/>
    <w:rsid w:val="008D3EFB"/>
    <w:rsid w:val="008D4201"/>
    <w:rsid w:val="008D4C2C"/>
    <w:rsid w:val="008D506A"/>
    <w:rsid w:val="008D57FC"/>
    <w:rsid w:val="008D701D"/>
    <w:rsid w:val="008E210A"/>
    <w:rsid w:val="008E2EDB"/>
    <w:rsid w:val="008E3231"/>
    <w:rsid w:val="008E3A74"/>
    <w:rsid w:val="008E3F94"/>
    <w:rsid w:val="008E4A0B"/>
    <w:rsid w:val="008E7B09"/>
    <w:rsid w:val="008F055C"/>
    <w:rsid w:val="008F105C"/>
    <w:rsid w:val="008F23BC"/>
    <w:rsid w:val="008F38AB"/>
    <w:rsid w:val="008F43AE"/>
    <w:rsid w:val="008F4B64"/>
    <w:rsid w:val="008F69D7"/>
    <w:rsid w:val="008F76D5"/>
    <w:rsid w:val="008F7E0C"/>
    <w:rsid w:val="009023B8"/>
    <w:rsid w:val="00902747"/>
    <w:rsid w:val="00903A3C"/>
    <w:rsid w:val="00903C1A"/>
    <w:rsid w:val="00905F4C"/>
    <w:rsid w:val="00906842"/>
    <w:rsid w:val="00906DCE"/>
    <w:rsid w:val="00907074"/>
    <w:rsid w:val="009102B9"/>
    <w:rsid w:val="009104F6"/>
    <w:rsid w:val="00910657"/>
    <w:rsid w:val="00910B6E"/>
    <w:rsid w:val="00911410"/>
    <w:rsid w:val="00911F1F"/>
    <w:rsid w:val="00912E0C"/>
    <w:rsid w:val="0091327E"/>
    <w:rsid w:val="00915258"/>
    <w:rsid w:val="0091557C"/>
    <w:rsid w:val="00915AE4"/>
    <w:rsid w:val="0091625D"/>
    <w:rsid w:val="0091685D"/>
    <w:rsid w:val="00916A5A"/>
    <w:rsid w:val="00917A88"/>
    <w:rsid w:val="009206CE"/>
    <w:rsid w:val="00920D2D"/>
    <w:rsid w:val="009222AE"/>
    <w:rsid w:val="00922436"/>
    <w:rsid w:val="00922BF1"/>
    <w:rsid w:val="009239E0"/>
    <w:rsid w:val="009244B3"/>
    <w:rsid w:val="00924795"/>
    <w:rsid w:val="009249B6"/>
    <w:rsid w:val="00925FBE"/>
    <w:rsid w:val="00930238"/>
    <w:rsid w:val="0093083C"/>
    <w:rsid w:val="0093242E"/>
    <w:rsid w:val="0093279D"/>
    <w:rsid w:val="00932CD1"/>
    <w:rsid w:val="0093522A"/>
    <w:rsid w:val="00935919"/>
    <w:rsid w:val="00936559"/>
    <w:rsid w:val="009376B0"/>
    <w:rsid w:val="00937ED1"/>
    <w:rsid w:val="009412E9"/>
    <w:rsid w:val="009412EE"/>
    <w:rsid w:val="0094157E"/>
    <w:rsid w:val="00941E18"/>
    <w:rsid w:val="00943C4C"/>
    <w:rsid w:val="00944A74"/>
    <w:rsid w:val="0094558A"/>
    <w:rsid w:val="0094601B"/>
    <w:rsid w:val="00947026"/>
    <w:rsid w:val="009477CB"/>
    <w:rsid w:val="00947CFF"/>
    <w:rsid w:val="00947DF2"/>
    <w:rsid w:val="009514EF"/>
    <w:rsid w:val="00951A5A"/>
    <w:rsid w:val="00954C05"/>
    <w:rsid w:val="00955199"/>
    <w:rsid w:val="009556D4"/>
    <w:rsid w:val="009559B9"/>
    <w:rsid w:val="00956081"/>
    <w:rsid w:val="00957C8A"/>
    <w:rsid w:val="00957E10"/>
    <w:rsid w:val="009600D7"/>
    <w:rsid w:val="0096063E"/>
    <w:rsid w:val="009609D4"/>
    <w:rsid w:val="00960B80"/>
    <w:rsid w:val="00965153"/>
    <w:rsid w:val="009651E7"/>
    <w:rsid w:val="0096555E"/>
    <w:rsid w:val="0096771B"/>
    <w:rsid w:val="00971874"/>
    <w:rsid w:val="0097216D"/>
    <w:rsid w:val="00975573"/>
    <w:rsid w:val="00975926"/>
    <w:rsid w:val="00975CEF"/>
    <w:rsid w:val="00977CA7"/>
    <w:rsid w:val="0098291F"/>
    <w:rsid w:val="00984284"/>
    <w:rsid w:val="00986D9C"/>
    <w:rsid w:val="00991ACE"/>
    <w:rsid w:val="00991FE5"/>
    <w:rsid w:val="00993BF4"/>
    <w:rsid w:val="00993DCE"/>
    <w:rsid w:val="009943A1"/>
    <w:rsid w:val="00995BF5"/>
    <w:rsid w:val="009A095C"/>
    <w:rsid w:val="009A0E28"/>
    <w:rsid w:val="009A0EED"/>
    <w:rsid w:val="009A1448"/>
    <w:rsid w:val="009A1FE8"/>
    <w:rsid w:val="009A2853"/>
    <w:rsid w:val="009A2AA7"/>
    <w:rsid w:val="009A341A"/>
    <w:rsid w:val="009A386D"/>
    <w:rsid w:val="009A4A60"/>
    <w:rsid w:val="009A712A"/>
    <w:rsid w:val="009A7374"/>
    <w:rsid w:val="009A7C02"/>
    <w:rsid w:val="009B0B04"/>
    <w:rsid w:val="009B0B42"/>
    <w:rsid w:val="009B0E45"/>
    <w:rsid w:val="009B1F6B"/>
    <w:rsid w:val="009B3107"/>
    <w:rsid w:val="009B48BF"/>
    <w:rsid w:val="009B504E"/>
    <w:rsid w:val="009B612E"/>
    <w:rsid w:val="009B6A84"/>
    <w:rsid w:val="009B7585"/>
    <w:rsid w:val="009C0590"/>
    <w:rsid w:val="009C09F1"/>
    <w:rsid w:val="009C0E32"/>
    <w:rsid w:val="009C17AF"/>
    <w:rsid w:val="009C1C6A"/>
    <w:rsid w:val="009C1CB2"/>
    <w:rsid w:val="009C1EF8"/>
    <w:rsid w:val="009C329C"/>
    <w:rsid w:val="009C42D7"/>
    <w:rsid w:val="009C55E7"/>
    <w:rsid w:val="009C63AC"/>
    <w:rsid w:val="009C6A3F"/>
    <w:rsid w:val="009D0D51"/>
    <w:rsid w:val="009D1AFF"/>
    <w:rsid w:val="009D27C6"/>
    <w:rsid w:val="009D549A"/>
    <w:rsid w:val="009E0561"/>
    <w:rsid w:val="009E1B56"/>
    <w:rsid w:val="009E2415"/>
    <w:rsid w:val="009E269D"/>
    <w:rsid w:val="009E2DA1"/>
    <w:rsid w:val="009E3337"/>
    <w:rsid w:val="009E7292"/>
    <w:rsid w:val="009E79F7"/>
    <w:rsid w:val="009F0005"/>
    <w:rsid w:val="009F0977"/>
    <w:rsid w:val="009F0C13"/>
    <w:rsid w:val="009F1583"/>
    <w:rsid w:val="009F1768"/>
    <w:rsid w:val="009F3F8C"/>
    <w:rsid w:val="009F53A8"/>
    <w:rsid w:val="009F582A"/>
    <w:rsid w:val="009F644D"/>
    <w:rsid w:val="009F68ED"/>
    <w:rsid w:val="009F75DB"/>
    <w:rsid w:val="009F7C43"/>
    <w:rsid w:val="00A04E4D"/>
    <w:rsid w:val="00A0692C"/>
    <w:rsid w:val="00A072AF"/>
    <w:rsid w:val="00A07CB2"/>
    <w:rsid w:val="00A11DD7"/>
    <w:rsid w:val="00A1312A"/>
    <w:rsid w:val="00A132A6"/>
    <w:rsid w:val="00A135A2"/>
    <w:rsid w:val="00A14EBB"/>
    <w:rsid w:val="00A15A99"/>
    <w:rsid w:val="00A1605E"/>
    <w:rsid w:val="00A1612A"/>
    <w:rsid w:val="00A16524"/>
    <w:rsid w:val="00A17981"/>
    <w:rsid w:val="00A21806"/>
    <w:rsid w:val="00A22F68"/>
    <w:rsid w:val="00A245A2"/>
    <w:rsid w:val="00A2489E"/>
    <w:rsid w:val="00A25FBC"/>
    <w:rsid w:val="00A26752"/>
    <w:rsid w:val="00A26C13"/>
    <w:rsid w:val="00A26C44"/>
    <w:rsid w:val="00A26D03"/>
    <w:rsid w:val="00A27776"/>
    <w:rsid w:val="00A278D0"/>
    <w:rsid w:val="00A30650"/>
    <w:rsid w:val="00A313E8"/>
    <w:rsid w:val="00A3292A"/>
    <w:rsid w:val="00A33477"/>
    <w:rsid w:val="00A34EAD"/>
    <w:rsid w:val="00A358A2"/>
    <w:rsid w:val="00A37EC5"/>
    <w:rsid w:val="00A4103F"/>
    <w:rsid w:val="00A410C1"/>
    <w:rsid w:val="00A4133C"/>
    <w:rsid w:val="00A42819"/>
    <w:rsid w:val="00A4414A"/>
    <w:rsid w:val="00A4415D"/>
    <w:rsid w:val="00A500E1"/>
    <w:rsid w:val="00A50301"/>
    <w:rsid w:val="00A51034"/>
    <w:rsid w:val="00A51916"/>
    <w:rsid w:val="00A550E8"/>
    <w:rsid w:val="00A55440"/>
    <w:rsid w:val="00A564C3"/>
    <w:rsid w:val="00A5763B"/>
    <w:rsid w:val="00A57766"/>
    <w:rsid w:val="00A60662"/>
    <w:rsid w:val="00A62271"/>
    <w:rsid w:val="00A62CDA"/>
    <w:rsid w:val="00A63424"/>
    <w:rsid w:val="00A64A05"/>
    <w:rsid w:val="00A66E8D"/>
    <w:rsid w:val="00A70047"/>
    <w:rsid w:val="00A7068F"/>
    <w:rsid w:val="00A73121"/>
    <w:rsid w:val="00A741B0"/>
    <w:rsid w:val="00A7422B"/>
    <w:rsid w:val="00A742BB"/>
    <w:rsid w:val="00A74DA5"/>
    <w:rsid w:val="00A7502A"/>
    <w:rsid w:val="00A752FC"/>
    <w:rsid w:val="00A7549F"/>
    <w:rsid w:val="00A76AEC"/>
    <w:rsid w:val="00A76EB9"/>
    <w:rsid w:val="00A77379"/>
    <w:rsid w:val="00A77495"/>
    <w:rsid w:val="00A77773"/>
    <w:rsid w:val="00A8059C"/>
    <w:rsid w:val="00A80966"/>
    <w:rsid w:val="00A83503"/>
    <w:rsid w:val="00A83D6C"/>
    <w:rsid w:val="00A83DA2"/>
    <w:rsid w:val="00A84823"/>
    <w:rsid w:val="00A8486B"/>
    <w:rsid w:val="00A85063"/>
    <w:rsid w:val="00A857B3"/>
    <w:rsid w:val="00A85B05"/>
    <w:rsid w:val="00A8767C"/>
    <w:rsid w:val="00A92329"/>
    <w:rsid w:val="00A939C1"/>
    <w:rsid w:val="00A943E0"/>
    <w:rsid w:val="00A97C21"/>
    <w:rsid w:val="00AA10A9"/>
    <w:rsid w:val="00AA1AA0"/>
    <w:rsid w:val="00AA2202"/>
    <w:rsid w:val="00AA2745"/>
    <w:rsid w:val="00AA3570"/>
    <w:rsid w:val="00AA48F8"/>
    <w:rsid w:val="00AA5856"/>
    <w:rsid w:val="00AA63BD"/>
    <w:rsid w:val="00AA7938"/>
    <w:rsid w:val="00AB05F5"/>
    <w:rsid w:val="00AB122B"/>
    <w:rsid w:val="00AB145A"/>
    <w:rsid w:val="00AB1708"/>
    <w:rsid w:val="00AB1971"/>
    <w:rsid w:val="00AB19E3"/>
    <w:rsid w:val="00AB1A61"/>
    <w:rsid w:val="00AB1BAB"/>
    <w:rsid w:val="00AB1C40"/>
    <w:rsid w:val="00AB242A"/>
    <w:rsid w:val="00AB310B"/>
    <w:rsid w:val="00AB5562"/>
    <w:rsid w:val="00AB5F42"/>
    <w:rsid w:val="00AB639E"/>
    <w:rsid w:val="00AB6B0E"/>
    <w:rsid w:val="00AB6BDD"/>
    <w:rsid w:val="00AC2033"/>
    <w:rsid w:val="00AC2B13"/>
    <w:rsid w:val="00AC2EDE"/>
    <w:rsid w:val="00AC4950"/>
    <w:rsid w:val="00AC4A2C"/>
    <w:rsid w:val="00AC741C"/>
    <w:rsid w:val="00AC7543"/>
    <w:rsid w:val="00AD026F"/>
    <w:rsid w:val="00AD10DB"/>
    <w:rsid w:val="00AD1757"/>
    <w:rsid w:val="00AD1CCB"/>
    <w:rsid w:val="00AD1F9C"/>
    <w:rsid w:val="00AD36AF"/>
    <w:rsid w:val="00AD7487"/>
    <w:rsid w:val="00AD7F6B"/>
    <w:rsid w:val="00AD7FB3"/>
    <w:rsid w:val="00AE0C7B"/>
    <w:rsid w:val="00AE1EA0"/>
    <w:rsid w:val="00AE3F50"/>
    <w:rsid w:val="00AE3FAD"/>
    <w:rsid w:val="00AE44D6"/>
    <w:rsid w:val="00AE6430"/>
    <w:rsid w:val="00AE6C3C"/>
    <w:rsid w:val="00AE6E7D"/>
    <w:rsid w:val="00AF0FA0"/>
    <w:rsid w:val="00AF1BDE"/>
    <w:rsid w:val="00AF28F2"/>
    <w:rsid w:val="00AF2A92"/>
    <w:rsid w:val="00AF2E9B"/>
    <w:rsid w:val="00AF3A5C"/>
    <w:rsid w:val="00AF3BD9"/>
    <w:rsid w:val="00AF58AF"/>
    <w:rsid w:val="00AF58C1"/>
    <w:rsid w:val="00AF677B"/>
    <w:rsid w:val="00AF678B"/>
    <w:rsid w:val="00AF67F5"/>
    <w:rsid w:val="00B041DE"/>
    <w:rsid w:val="00B048DD"/>
    <w:rsid w:val="00B050A1"/>
    <w:rsid w:val="00B05901"/>
    <w:rsid w:val="00B07DE8"/>
    <w:rsid w:val="00B1001D"/>
    <w:rsid w:val="00B11B9E"/>
    <w:rsid w:val="00B143D1"/>
    <w:rsid w:val="00B147A9"/>
    <w:rsid w:val="00B14DDF"/>
    <w:rsid w:val="00B203EA"/>
    <w:rsid w:val="00B21515"/>
    <w:rsid w:val="00B225F7"/>
    <w:rsid w:val="00B22C3A"/>
    <w:rsid w:val="00B24439"/>
    <w:rsid w:val="00B244FF"/>
    <w:rsid w:val="00B2518A"/>
    <w:rsid w:val="00B26484"/>
    <w:rsid w:val="00B26DC1"/>
    <w:rsid w:val="00B27628"/>
    <w:rsid w:val="00B3025F"/>
    <w:rsid w:val="00B30C8F"/>
    <w:rsid w:val="00B321E1"/>
    <w:rsid w:val="00B32C78"/>
    <w:rsid w:val="00B33550"/>
    <w:rsid w:val="00B33B54"/>
    <w:rsid w:val="00B34ADC"/>
    <w:rsid w:val="00B35900"/>
    <w:rsid w:val="00B36B80"/>
    <w:rsid w:val="00B378A1"/>
    <w:rsid w:val="00B40805"/>
    <w:rsid w:val="00B4109C"/>
    <w:rsid w:val="00B41334"/>
    <w:rsid w:val="00B4237D"/>
    <w:rsid w:val="00B427A3"/>
    <w:rsid w:val="00B42BD0"/>
    <w:rsid w:val="00B439BA"/>
    <w:rsid w:val="00B43EFB"/>
    <w:rsid w:val="00B459E5"/>
    <w:rsid w:val="00B46141"/>
    <w:rsid w:val="00B46CC8"/>
    <w:rsid w:val="00B46E7F"/>
    <w:rsid w:val="00B50BDE"/>
    <w:rsid w:val="00B51476"/>
    <w:rsid w:val="00B52611"/>
    <w:rsid w:val="00B526C1"/>
    <w:rsid w:val="00B53932"/>
    <w:rsid w:val="00B5534F"/>
    <w:rsid w:val="00B57D25"/>
    <w:rsid w:val="00B57D7B"/>
    <w:rsid w:val="00B57FF3"/>
    <w:rsid w:val="00B60687"/>
    <w:rsid w:val="00B60D66"/>
    <w:rsid w:val="00B60DD7"/>
    <w:rsid w:val="00B61488"/>
    <w:rsid w:val="00B61501"/>
    <w:rsid w:val="00B61F7A"/>
    <w:rsid w:val="00B63374"/>
    <w:rsid w:val="00B63523"/>
    <w:rsid w:val="00B648E4"/>
    <w:rsid w:val="00B655F2"/>
    <w:rsid w:val="00B6592A"/>
    <w:rsid w:val="00B67ECF"/>
    <w:rsid w:val="00B726A2"/>
    <w:rsid w:val="00B73C2E"/>
    <w:rsid w:val="00B75708"/>
    <w:rsid w:val="00B7570A"/>
    <w:rsid w:val="00B760C3"/>
    <w:rsid w:val="00B82D01"/>
    <w:rsid w:val="00B83B17"/>
    <w:rsid w:val="00B8487F"/>
    <w:rsid w:val="00B84B98"/>
    <w:rsid w:val="00B84F87"/>
    <w:rsid w:val="00B86190"/>
    <w:rsid w:val="00B86DC2"/>
    <w:rsid w:val="00B903A0"/>
    <w:rsid w:val="00B91768"/>
    <w:rsid w:val="00B92A6B"/>
    <w:rsid w:val="00B93A8B"/>
    <w:rsid w:val="00B93D73"/>
    <w:rsid w:val="00B94A6E"/>
    <w:rsid w:val="00BA043E"/>
    <w:rsid w:val="00BA16B0"/>
    <w:rsid w:val="00BA1DC0"/>
    <w:rsid w:val="00BA29E6"/>
    <w:rsid w:val="00BA3179"/>
    <w:rsid w:val="00BA3E77"/>
    <w:rsid w:val="00BA5015"/>
    <w:rsid w:val="00BA6AC0"/>
    <w:rsid w:val="00BA6FB0"/>
    <w:rsid w:val="00BA72D5"/>
    <w:rsid w:val="00BA756E"/>
    <w:rsid w:val="00BB1432"/>
    <w:rsid w:val="00BB2220"/>
    <w:rsid w:val="00BB377C"/>
    <w:rsid w:val="00BB38FD"/>
    <w:rsid w:val="00BB4F79"/>
    <w:rsid w:val="00BB5556"/>
    <w:rsid w:val="00BB5F4C"/>
    <w:rsid w:val="00BB60CB"/>
    <w:rsid w:val="00BB60CE"/>
    <w:rsid w:val="00BB62A8"/>
    <w:rsid w:val="00BB64D8"/>
    <w:rsid w:val="00BB67C3"/>
    <w:rsid w:val="00BC0355"/>
    <w:rsid w:val="00BC3CB4"/>
    <w:rsid w:val="00BC49C1"/>
    <w:rsid w:val="00BC6EBC"/>
    <w:rsid w:val="00BC777E"/>
    <w:rsid w:val="00BD1273"/>
    <w:rsid w:val="00BD18DD"/>
    <w:rsid w:val="00BD2725"/>
    <w:rsid w:val="00BD2848"/>
    <w:rsid w:val="00BD2A19"/>
    <w:rsid w:val="00BD4188"/>
    <w:rsid w:val="00BD4BF7"/>
    <w:rsid w:val="00BD5A16"/>
    <w:rsid w:val="00BD5FD4"/>
    <w:rsid w:val="00BD71CB"/>
    <w:rsid w:val="00BD7BCA"/>
    <w:rsid w:val="00BE0557"/>
    <w:rsid w:val="00BE1188"/>
    <w:rsid w:val="00BE12BF"/>
    <w:rsid w:val="00BE18D4"/>
    <w:rsid w:val="00BE3410"/>
    <w:rsid w:val="00BE419A"/>
    <w:rsid w:val="00BE4A4C"/>
    <w:rsid w:val="00BE5EAC"/>
    <w:rsid w:val="00BE6360"/>
    <w:rsid w:val="00BE739D"/>
    <w:rsid w:val="00BF179E"/>
    <w:rsid w:val="00BF2E5D"/>
    <w:rsid w:val="00BF3533"/>
    <w:rsid w:val="00BF4804"/>
    <w:rsid w:val="00BF4EEE"/>
    <w:rsid w:val="00BF5034"/>
    <w:rsid w:val="00BF5895"/>
    <w:rsid w:val="00BF6ADF"/>
    <w:rsid w:val="00BF6E34"/>
    <w:rsid w:val="00BF6F24"/>
    <w:rsid w:val="00BF745C"/>
    <w:rsid w:val="00BF7832"/>
    <w:rsid w:val="00C013BF"/>
    <w:rsid w:val="00C0208A"/>
    <w:rsid w:val="00C02FC1"/>
    <w:rsid w:val="00C060E7"/>
    <w:rsid w:val="00C06781"/>
    <w:rsid w:val="00C131C7"/>
    <w:rsid w:val="00C1333F"/>
    <w:rsid w:val="00C15226"/>
    <w:rsid w:val="00C171A3"/>
    <w:rsid w:val="00C17529"/>
    <w:rsid w:val="00C17A4C"/>
    <w:rsid w:val="00C20732"/>
    <w:rsid w:val="00C2113B"/>
    <w:rsid w:val="00C22B8B"/>
    <w:rsid w:val="00C24494"/>
    <w:rsid w:val="00C24BB5"/>
    <w:rsid w:val="00C2562A"/>
    <w:rsid w:val="00C26638"/>
    <w:rsid w:val="00C267A2"/>
    <w:rsid w:val="00C306EC"/>
    <w:rsid w:val="00C325E9"/>
    <w:rsid w:val="00C3395B"/>
    <w:rsid w:val="00C35A3A"/>
    <w:rsid w:val="00C36741"/>
    <w:rsid w:val="00C37128"/>
    <w:rsid w:val="00C372B7"/>
    <w:rsid w:val="00C37651"/>
    <w:rsid w:val="00C4038B"/>
    <w:rsid w:val="00C431F7"/>
    <w:rsid w:val="00C441B8"/>
    <w:rsid w:val="00C44758"/>
    <w:rsid w:val="00C45FA8"/>
    <w:rsid w:val="00C46B99"/>
    <w:rsid w:val="00C4709A"/>
    <w:rsid w:val="00C532DC"/>
    <w:rsid w:val="00C55AD5"/>
    <w:rsid w:val="00C55E03"/>
    <w:rsid w:val="00C563EC"/>
    <w:rsid w:val="00C57161"/>
    <w:rsid w:val="00C60011"/>
    <w:rsid w:val="00C60C3F"/>
    <w:rsid w:val="00C612E0"/>
    <w:rsid w:val="00C6327B"/>
    <w:rsid w:val="00C6457B"/>
    <w:rsid w:val="00C64849"/>
    <w:rsid w:val="00C64D4E"/>
    <w:rsid w:val="00C6559E"/>
    <w:rsid w:val="00C656A8"/>
    <w:rsid w:val="00C65FAB"/>
    <w:rsid w:val="00C671D9"/>
    <w:rsid w:val="00C71A2F"/>
    <w:rsid w:val="00C71EA3"/>
    <w:rsid w:val="00C7279E"/>
    <w:rsid w:val="00C73CCD"/>
    <w:rsid w:val="00C74D66"/>
    <w:rsid w:val="00C75724"/>
    <w:rsid w:val="00C75803"/>
    <w:rsid w:val="00C80122"/>
    <w:rsid w:val="00C80431"/>
    <w:rsid w:val="00C80A97"/>
    <w:rsid w:val="00C818EF"/>
    <w:rsid w:val="00C86F40"/>
    <w:rsid w:val="00C8792A"/>
    <w:rsid w:val="00C87D48"/>
    <w:rsid w:val="00C87E64"/>
    <w:rsid w:val="00C911EB"/>
    <w:rsid w:val="00C92B50"/>
    <w:rsid w:val="00C92CB3"/>
    <w:rsid w:val="00C939F2"/>
    <w:rsid w:val="00C96B0A"/>
    <w:rsid w:val="00C96D34"/>
    <w:rsid w:val="00C97C88"/>
    <w:rsid w:val="00CA2FBE"/>
    <w:rsid w:val="00CA3214"/>
    <w:rsid w:val="00CA3D73"/>
    <w:rsid w:val="00CA4F3B"/>
    <w:rsid w:val="00CB02CB"/>
    <w:rsid w:val="00CB207F"/>
    <w:rsid w:val="00CB2313"/>
    <w:rsid w:val="00CB2DDF"/>
    <w:rsid w:val="00CB5608"/>
    <w:rsid w:val="00CB61F1"/>
    <w:rsid w:val="00CB7A06"/>
    <w:rsid w:val="00CC0A4D"/>
    <w:rsid w:val="00CC1344"/>
    <w:rsid w:val="00CC50E7"/>
    <w:rsid w:val="00CC5168"/>
    <w:rsid w:val="00CC6EBE"/>
    <w:rsid w:val="00CD1A28"/>
    <w:rsid w:val="00CD3947"/>
    <w:rsid w:val="00CD56C5"/>
    <w:rsid w:val="00CD5B48"/>
    <w:rsid w:val="00CD762A"/>
    <w:rsid w:val="00CE1119"/>
    <w:rsid w:val="00CE4D11"/>
    <w:rsid w:val="00CE52F8"/>
    <w:rsid w:val="00CE6A3D"/>
    <w:rsid w:val="00CE7D03"/>
    <w:rsid w:val="00CF0F98"/>
    <w:rsid w:val="00CF241F"/>
    <w:rsid w:val="00CF2AF5"/>
    <w:rsid w:val="00CF3C39"/>
    <w:rsid w:val="00CF55F3"/>
    <w:rsid w:val="00CF5DFE"/>
    <w:rsid w:val="00CF6517"/>
    <w:rsid w:val="00CF7074"/>
    <w:rsid w:val="00CF7EA1"/>
    <w:rsid w:val="00D00710"/>
    <w:rsid w:val="00D0099A"/>
    <w:rsid w:val="00D00ED2"/>
    <w:rsid w:val="00D03122"/>
    <w:rsid w:val="00D032D4"/>
    <w:rsid w:val="00D03E77"/>
    <w:rsid w:val="00D03EB5"/>
    <w:rsid w:val="00D044A1"/>
    <w:rsid w:val="00D04537"/>
    <w:rsid w:val="00D05B47"/>
    <w:rsid w:val="00D06F9B"/>
    <w:rsid w:val="00D07B6B"/>
    <w:rsid w:val="00D103E8"/>
    <w:rsid w:val="00D10688"/>
    <w:rsid w:val="00D12D44"/>
    <w:rsid w:val="00D12F7D"/>
    <w:rsid w:val="00D14E56"/>
    <w:rsid w:val="00D15599"/>
    <w:rsid w:val="00D16804"/>
    <w:rsid w:val="00D16D99"/>
    <w:rsid w:val="00D204F9"/>
    <w:rsid w:val="00D2050B"/>
    <w:rsid w:val="00D20CF2"/>
    <w:rsid w:val="00D20FCF"/>
    <w:rsid w:val="00D2173E"/>
    <w:rsid w:val="00D22A22"/>
    <w:rsid w:val="00D23873"/>
    <w:rsid w:val="00D26D78"/>
    <w:rsid w:val="00D3128E"/>
    <w:rsid w:val="00D31310"/>
    <w:rsid w:val="00D31A46"/>
    <w:rsid w:val="00D33FB9"/>
    <w:rsid w:val="00D34A57"/>
    <w:rsid w:val="00D363BB"/>
    <w:rsid w:val="00D3648F"/>
    <w:rsid w:val="00D402E1"/>
    <w:rsid w:val="00D42897"/>
    <w:rsid w:val="00D47187"/>
    <w:rsid w:val="00D47787"/>
    <w:rsid w:val="00D477B4"/>
    <w:rsid w:val="00D47C5D"/>
    <w:rsid w:val="00D54F7B"/>
    <w:rsid w:val="00D55A65"/>
    <w:rsid w:val="00D62553"/>
    <w:rsid w:val="00D62D2A"/>
    <w:rsid w:val="00D62E04"/>
    <w:rsid w:val="00D62EE2"/>
    <w:rsid w:val="00D64973"/>
    <w:rsid w:val="00D660A4"/>
    <w:rsid w:val="00D679A4"/>
    <w:rsid w:val="00D7173A"/>
    <w:rsid w:val="00D71B99"/>
    <w:rsid w:val="00D72AD1"/>
    <w:rsid w:val="00D72AF5"/>
    <w:rsid w:val="00D73D68"/>
    <w:rsid w:val="00D75CCE"/>
    <w:rsid w:val="00D824F5"/>
    <w:rsid w:val="00D82B54"/>
    <w:rsid w:val="00D82ED6"/>
    <w:rsid w:val="00D853EE"/>
    <w:rsid w:val="00D85408"/>
    <w:rsid w:val="00D86C8E"/>
    <w:rsid w:val="00D87DCA"/>
    <w:rsid w:val="00D87F5B"/>
    <w:rsid w:val="00D90909"/>
    <w:rsid w:val="00D91C0D"/>
    <w:rsid w:val="00D91E18"/>
    <w:rsid w:val="00D92EDC"/>
    <w:rsid w:val="00D92EF0"/>
    <w:rsid w:val="00D93E76"/>
    <w:rsid w:val="00D94EC7"/>
    <w:rsid w:val="00D951D8"/>
    <w:rsid w:val="00D956C4"/>
    <w:rsid w:val="00D96DDA"/>
    <w:rsid w:val="00D976A4"/>
    <w:rsid w:val="00D9794D"/>
    <w:rsid w:val="00D97C68"/>
    <w:rsid w:val="00DA2020"/>
    <w:rsid w:val="00DA2C1F"/>
    <w:rsid w:val="00DA4228"/>
    <w:rsid w:val="00DA4478"/>
    <w:rsid w:val="00DA46B4"/>
    <w:rsid w:val="00DA5255"/>
    <w:rsid w:val="00DA52AF"/>
    <w:rsid w:val="00DA5453"/>
    <w:rsid w:val="00DA591D"/>
    <w:rsid w:val="00DA6893"/>
    <w:rsid w:val="00DA6FA1"/>
    <w:rsid w:val="00DB1476"/>
    <w:rsid w:val="00DB2075"/>
    <w:rsid w:val="00DB20A5"/>
    <w:rsid w:val="00DB23B0"/>
    <w:rsid w:val="00DB47CC"/>
    <w:rsid w:val="00DB4C8A"/>
    <w:rsid w:val="00DB57BC"/>
    <w:rsid w:val="00DB5D6C"/>
    <w:rsid w:val="00DB5DC5"/>
    <w:rsid w:val="00DC23F2"/>
    <w:rsid w:val="00DC2684"/>
    <w:rsid w:val="00DC36BC"/>
    <w:rsid w:val="00DC5ABD"/>
    <w:rsid w:val="00DD024D"/>
    <w:rsid w:val="00DD0B55"/>
    <w:rsid w:val="00DD3738"/>
    <w:rsid w:val="00DD4233"/>
    <w:rsid w:val="00DE239F"/>
    <w:rsid w:val="00DE2A82"/>
    <w:rsid w:val="00DE361C"/>
    <w:rsid w:val="00DE3BE8"/>
    <w:rsid w:val="00DE442F"/>
    <w:rsid w:val="00DE4B78"/>
    <w:rsid w:val="00DE50C2"/>
    <w:rsid w:val="00DE6991"/>
    <w:rsid w:val="00DE69F1"/>
    <w:rsid w:val="00DE794E"/>
    <w:rsid w:val="00DE7F3A"/>
    <w:rsid w:val="00DF04BC"/>
    <w:rsid w:val="00DF635D"/>
    <w:rsid w:val="00DF685C"/>
    <w:rsid w:val="00E01338"/>
    <w:rsid w:val="00E01E1B"/>
    <w:rsid w:val="00E05EF4"/>
    <w:rsid w:val="00E115B9"/>
    <w:rsid w:val="00E131AE"/>
    <w:rsid w:val="00E13EF9"/>
    <w:rsid w:val="00E145C0"/>
    <w:rsid w:val="00E14A4A"/>
    <w:rsid w:val="00E14F27"/>
    <w:rsid w:val="00E15D8E"/>
    <w:rsid w:val="00E1658B"/>
    <w:rsid w:val="00E16A94"/>
    <w:rsid w:val="00E16F7A"/>
    <w:rsid w:val="00E17906"/>
    <w:rsid w:val="00E2404B"/>
    <w:rsid w:val="00E24437"/>
    <w:rsid w:val="00E252BE"/>
    <w:rsid w:val="00E31E07"/>
    <w:rsid w:val="00E33C16"/>
    <w:rsid w:val="00E3516E"/>
    <w:rsid w:val="00E35472"/>
    <w:rsid w:val="00E36367"/>
    <w:rsid w:val="00E375BA"/>
    <w:rsid w:val="00E377D3"/>
    <w:rsid w:val="00E41AF1"/>
    <w:rsid w:val="00E42CBE"/>
    <w:rsid w:val="00E42E6E"/>
    <w:rsid w:val="00E4400F"/>
    <w:rsid w:val="00E47654"/>
    <w:rsid w:val="00E50893"/>
    <w:rsid w:val="00E50D78"/>
    <w:rsid w:val="00E51CF2"/>
    <w:rsid w:val="00E53BC8"/>
    <w:rsid w:val="00E53DF4"/>
    <w:rsid w:val="00E54CF9"/>
    <w:rsid w:val="00E5542E"/>
    <w:rsid w:val="00E5735A"/>
    <w:rsid w:val="00E628B3"/>
    <w:rsid w:val="00E63754"/>
    <w:rsid w:val="00E63F5D"/>
    <w:rsid w:val="00E64595"/>
    <w:rsid w:val="00E64E9E"/>
    <w:rsid w:val="00E65440"/>
    <w:rsid w:val="00E6557D"/>
    <w:rsid w:val="00E66CD2"/>
    <w:rsid w:val="00E675EF"/>
    <w:rsid w:val="00E7015C"/>
    <w:rsid w:val="00E718DC"/>
    <w:rsid w:val="00E72E51"/>
    <w:rsid w:val="00E739A0"/>
    <w:rsid w:val="00E745E8"/>
    <w:rsid w:val="00E74C7E"/>
    <w:rsid w:val="00E75498"/>
    <w:rsid w:val="00E7590E"/>
    <w:rsid w:val="00E801B0"/>
    <w:rsid w:val="00E810D5"/>
    <w:rsid w:val="00E81349"/>
    <w:rsid w:val="00E831B5"/>
    <w:rsid w:val="00E84F1F"/>
    <w:rsid w:val="00E85037"/>
    <w:rsid w:val="00E85303"/>
    <w:rsid w:val="00E87152"/>
    <w:rsid w:val="00E873D8"/>
    <w:rsid w:val="00E919E1"/>
    <w:rsid w:val="00E925CD"/>
    <w:rsid w:val="00E92C75"/>
    <w:rsid w:val="00E92E9F"/>
    <w:rsid w:val="00E9319E"/>
    <w:rsid w:val="00E93A80"/>
    <w:rsid w:val="00E942FE"/>
    <w:rsid w:val="00E9451C"/>
    <w:rsid w:val="00E959DE"/>
    <w:rsid w:val="00E96270"/>
    <w:rsid w:val="00E9792E"/>
    <w:rsid w:val="00EA07F5"/>
    <w:rsid w:val="00EA1137"/>
    <w:rsid w:val="00EA20DF"/>
    <w:rsid w:val="00EA2D01"/>
    <w:rsid w:val="00EA3224"/>
    <w:rsid w:val="00EA393C"/>
    <w:rsid w:val="00EA3D5F"/>
    <w:rsid w:val="00EA4EB5"/>
    <w:rsid w:val="00EA55B5"/>
    <w:rsid w:val="00EA7026"/>
    <w:rsid w:val="00EA7562"/>
    <w:rsid w:val="00EA75F9"/>
    <w:rsid w:val="00EA7E16"/>
    <w:rsid w:val="00EA7E22"/>
    <w:rsid w:val="00EB0EAE"/>
    <w:rsid w:val="00EB1646"/>
    <w:rsid w:val="00EB3208"/>
    <w:rsid w:val="00EB5F6C"/>
    <w:rsid w:val="00EB7BA9"/>
    <w:rsid w:val="00EC09C1"/>
    <w:rsid w:val="00EC09E1"/>
    <w:rsid w:val="00EC0FA3"/>
    <w:rsid w:val="00EC25D3"/>
    <w:rsid w:val="00EC2E40"/>
    <w:rsid w:val="00EC6095"/>
    <w:rsid w:val="00EC62AF"/>
    <w:rsid w:val="00EC721A"/>
    <w:rsid w:val="00EC7C3B"/>
    <w:rsid w:val="00ED0FB2"/>
    <w:rsid w:val="00ED37E5"/>
    <w:rsid w:val="00ED3CC1"/>
    <w:rsid w:val="00ED40F6"/>
    <w:rsid w:val="00ED4910"/>
    <w:rsid w:val="00ED5DB3"/>
    <w:rsid w:val="00ED6A39"/>
    <w:rsid w:val="00EE129D"/>
    <w:rsid w:val="00EE35CC"/>
    <w:rsid w:val="00EE3DCC"/>
    <w:rsid w:val="00EE4940"/>
    <w:rsid w:val="00EE4ABC"/>
    <w:rsid w:val="00EE5642"/>
    <w:rsid w:val="00EE6619"/>
    <w:rsid w:val="00EE740C"/>
    <w:rsid w:val="00EF1542"/>
    <w:rsid w:val="00EF16CB"/>
    <w:rsid w:val="00EF1F22"/>
    <w:rsid w:val="00EF24A0"/>
    <w:rsid w:val="00EF2D11"/>
    <w:rsid w:val="00EF4235"/>
    <w:rsid w:val="00EF4AA4"/>
    <w:rsid w:val="00F002E3"/>
    <w:rsid w:val="00F00849"/>
    <w:rsid w:val="00F00C16"/>
    <w:rsid w:val="00F00E58"/>
    <w:rsid w:val="00F030CF"/>
    <w:rsid w:val="00F034EB"/>
    <w:rsid w:val="00F035A2"/>
    <w:rsid w:val="00F03C0C"/>
    <w:rsid w:val="00F04435"/>
    <w:rsid w:val="00F049B4"/>
    <w:rsid w:val="00F049CC"/>
    <w:rsid w:val="00F0595A"/>
    <w:rsid w:val="00F10057"/>
    <w:rsid w:val="00F10EE4"/>
    <w:rsid w:val="00F11EA8"/>
    <w:rsid w:val="00F127AE"/>
    <w:rsid w:val="00F13270"/>
    <w:rsid w:val="00F13E43"/>
    <w:rsid w:val="00F15324"/>
    <w:rsid w:val="00F159B6"/>
    <w:rsid w:val="00F16720"/>
    <w:rsid w:val="00F2150A"/>
    <w:rsid w:val="00F2197B"/>
    <w:rsid w:val="00F22F32"/>
    <w:rsid w:val="00F234FA"/>
    <w:rsid w:val="00F23E53"/>
    <w:rsid w:val="00F24289"/>
    <w:rsid w:val="00F24583"/>
    <w:rsid w:val="00F25A08"/>
    <w:rsid w:val="00F25FE3"/>
    <w:rsid w:val="00F261DD"/>
    <w:rsid w:val="00F26B67"/>
    <w:rsid w:val="00F27318"/>
    <w:rsid w:val="00F27C80"/>
    <w:rsid w:val="00F27F4C"/>
    <w:rsid w:val="00F31C3E"/>
    <w:rsid w:val="00F33D54"/>
    <w:rsid w:val="00F34551"/>
    <w:rsid w:val="00F345C5"/>
    <w:rsid w:val="00F34A7E"/>
    <w:rsid w:val="00F35021"/>
    <w:rsid w:val="00F35AED"/>
    <w:rsid w:val="00F3654F"/>
    <w:rsid w:val="00F36589"/>
    <w:rsid w:val="00F36949"/>
    <w:rsid w:val="00F36D35"/>
    <w:rsid w:val="00F43AF8"/>
    <w:rsid w:val="00F44ACF"/>
    <w:rsid w:val="00F4595F"/>
    <w:rsid w:val="00F466B0"/>
    <w:rsid w:val="00F509F7"/>
    <w:rsid w:val="00F5183B"/>
    <w:rsid w:val="00F52210"/>
    <w:rsid w:val="00F52A28"/>
    <w:rsid w:val="00F52BEF"/>
    <w:rsid w:val="00F53536"/>
    <w:rsid w:val="00F53B6C"/>
    <w:rsid w:val="00F5524F"/>
    <w:rsid w:val="00F55FA3"/>
    <w:rsid w:val="00F56094"/>
    <w:rsid w:val="00F5660D"/>
    <w:rsid w:val="00F5737F"/>
    <w:rsid w:val="00F616F4"/>
    <w:rsid w:val="00F61E2E"/>
    <w:rsid w:val="00F621F2"/>
    <w:rsid w:val="00F62A16"/>
    <w:rsid w:val="00F63352"/>
    <w:rsid w:val="00F640DB"/>
    <w:rsid w:val="00F646E2"/>
    <w:rsid w:val="00F6557B"/>
    <w:rsid w:val="00F668E8"/>
    <w:rsid w:val="00F67251"/>
    <w:rsid w:val="00F674F3"/>
    <w:rsid w:val="00F7109F"/>
    <w:rsid w:val="00F71906"/>
    <w:rsid w:val="00F74C3F"/>
    <w:rsid w:val="00F75046"/>
    <w:rsid w:val="00F7593E"/>
    <w:rsid w:val="00F75D2C"/>
    <w:rsid w:val="00F75FD4"/>
    <w:rsid w:val="00F8017D"/>
    <w:rsid w:val="00F80BB4"/>
    <w:rsid w:val="00F83992"/>
    <w:rsid w:val="00F84862"/>
    <w:rsid w:val="00F861D4"/>
    <w:rsid w:val="00F862DE"/>
    <w:rsid w:val="00F8740F"/>
    <w:rsid w:val="00F87423"/>
    <w:rsid w:val="00F87A8B"/>
    <w:rsid w:val="00F91E2A"/>
    <w:rsid w:val="00F9396A"/>
    <w:rsid w:val="00F94912"/>
    <w:rsid w:val="00F954F7"/>
    <w:rsid w:val="00F96ABE"/>
    <w:rsid w:val="00FA0A31"/>
    <w:rsid w:val="00FA26B5"/>
    <w:rsid w:val="00FA2B53"/>
    <w:rsid w:val="00FA5593"/>
    <w:rsid w:val="00FB1D1D"/>
    <w:rsid w:val="00FB2A06"/>
    <w:rsid w:val="00FB3E6D"/>
    <w:rsid w:val="00FB445E"/>
    <w:rsid w:val="00FB52EE"/>
    <w:rsid w:val="00FB64F0"/>
    <w:rsid w:val="00FC04D0"/>
    <w:rsid w:val="00FC0536"/>
    <w:rsid w:val="00FC3CB5"/>
    <w:rsid w:val="00FC3FF9"/>
    <w:rsid w:val="00FC41AF"/>
    <w:rsid w:val="00FC5F25"/>
    <w:rsid w:val="00FC7322"/>
    <w:rsid w:val="00FD018E"/>
    <w:rsid w:val="00FD1F23"/>
    <w:rsid w:val="00FD2FAF"/>
    <w:rsid w:val="00FD305C"/>
    <w:rsid w:val="00FD3540"/>
    <w:rsid w:val="00FD59B8"/>
    <w:rsid w:val="00FD5F6C"/>
    <w:rsid w:val="00FD6297"/>
    <w:rsid w:val="00FD6800"/>
    <w:rsid w:val="00FD715E"/>
    <w:rsid w:val="00FE09CC"/>
    <w:rsid w:val="00FE1C1F"/>
    <w:rsid w:val="00FE4048"/>
    <w:rsid w:val="00FE555B"/>
    <w:rsid w:val="00FE6802"/>
    <w:rsid w:val="00FE6E48"/>
    <w:rsid w:val="00FE771A"/>
    <w:rsid w:val="00FF080F"/>
    <w:rsid w:val="00FF1737"/>
    <w:rsid w:val="00FF1D89"/>
    <w:rsid w:val="00FF3D88"/>
    <w:rsid w:val="00FF44BC"/>
    <w:rsid w:val="00FF483F"/>
    <w:rsid w:val="00FF63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B30F19-E372-44BC-B85B-F851F54C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C8D"/>
    <w:rPr>
      <w:rFonts w:ascii="Segoe UI" w:hAnsi="Segoe UI"/>
      <w:sz w:val="22"/>
      <w:szCs w:val="24"/>
      <w:lang w:eastAsia="en-US"/>
    </w:rPr>
  </w:style>
  <w:style w:type="paragraph" w:styleId="Heading1">
    <w:name w:val="heading 1"/>
    <w:basedOn w:val="Normal"/>
    <w:next w:val="Normal"/>
    <w:autoRedefine/>
    <w:qFormat/>
    <w:rsid w:val="005E3C8D"/>
    <w:pPr>
      <w:keepNext/>
      <w:numPr>
        <w:numId w:val="24"/>
      </w:numPr>
      <w:pBdr>
        <w:top w:val="single" w:sz="4" w:space="1" w:color="FFFFFF" w:themeColor="background1"/>
        <w:left w:val="single" w:sz="4" w:space="4" w:color="FFFFFF" w:themeColor="background1"/>
        <w:right w:val="single" w:sz="4" w:space="4" w:color="FFFFFF" w:themeColor="background1"/>
      </w:pBdr>
      <w:shd w:val="clear" w:color="auto" w:fill="404040" w:themeFill="text1" w:themeFillTint="BF"/>
      <w:suppressAutoHyphens/>
      <w:spacing w:before="520" w:after="240"/>
      <w:jc w:val="both"/>
      <w:outlineLvl w:val="0"/>
    </w:pPr>
    <w:rPr>
      <w:rFonts w:asciiTheme="majorHAnsi" w:hAnsiTheme="majorHAnsi"/>
      <w:snapToGrid w:val="0"/>
      <w:color w:val="0094C8"/>
      <w:kern w:val="28"/>
      <w:sz w:val="32"/>
      <w:lang w:val="es-ES_tradnl" w:eastAsia="es-ES"/>
    </w:rPr>
  </w:style>
  <w:style w:type="paragraph" w:styleId="Heading2">
    <w:name w:val="heading 2"/>
    <w:basedOn w:val="Normal"/>
    <w:next w:val="Normal"/>
    <w:autoRedefine/>
    <w:qFormat/>
    <w:rsid w:val="005E3C8D"/>
    <w:pPr>
      <w:keepNext/>
      <w:numPr>
        <w:ilvl w:val="1"/>
        <w:numId w:val="24"/>
      </w:numPr>
      <w:pBdr>
        <w:bottom w:val="single" w:sz="12" w:space="1" w:color="auto"/>
      </w:pBdr>
      <w:spacing w:before="300" w:after="120"/>
      <w:ind w:left="1440"/>
      <w:jc w:val="both"/>
      <w:outlineLvl w:val="1"/>
    </w:pPr>
    <w:rPr>
      <w:rFonts w:asciiTheme="majorHAnsi" w:hAnsiTheme="majorHAnsi"/>
      <w:b/>
      <w:snapToGrid w:val="0"/>
      <w:color w:val="0094C8"/>
      <w:szCs w:val="20"/>
      <w:lang w:val="es-ES_tradnl" w:eastAsia="es-ES"/>
    </w:rPr>
  </w:style>
  <w:style w:type="paragraph" w:styleId="Heading3">
    <w:name w:val="heading 3"/>
    <w:basedOn w:val="Normal"/>
    <w:next w:val="Normal"/>
    <w:autoRedefine/>
    <w:qFormat/>
    <w:rsid w:val="005E3C8D"/>
    <w:pPr>
      <w:keepNext/>
      <w:numPr>
        <w:ilvl w:val="2"/>
        <w:numId w:val="24"/>
      </w:numPr>
      <w:spacing w:before="240" w:after="120"/>
      <w:ind w:left="2160"/>
      <w:jc w:val="both"/>
      <w:outlineLvl w:val="2"/>
    </w:pPr>
    <w:rPr>
      <w:snapToGrid w:val="0"/>
      <w:color w:val="0094C8"/>
      <w:szCs w:val="20"/>
      <w:lang w:val="es-ES_tradnl" w:eastAsia="es-ES"/>
    </w:rPr>
  </w:style>
  <w:style w:type="paragraph" w:styleId="Heading4">
    <w:name w:val="heading 4"/>
    <w:basedOn w:val="Normal"/>
    <w:next w:val="Normal"/>
    <w:autoRedefine/>
    <w:qFormat/>
    <w:rsid w:val="00E93A80"/>
    <w:pPr>
      <w:keepNext/>
      <w:numPr>
        <w:numId w:val="40"/>
      </w:numPr>
      <w:spacing w:before="120" w:after="120"/>
      <w:outlineLvl w:val="3"/>
    </w:pPr>
    <w:rPr>
      <w:rFonts w:asciiTheme="majorHAnsi" w:hAnsiTheme="majorHAnsi"/>
      <w:b/>
      <w:snapToGrid w:val="0"/>
      <w:szCs w:val="20"/>
      <w:lang w:val="es-ES_tradnl" w:eastAsia="es-ES"/>
    </w:rPr>
  </w:style>
  <w:style w:type="paragraph" w:styleId="Heading5">
    <w:name w:val="heading 5"/>
    <w:basedOn w:val="Normal"/>
    <w:next w:val="Normal"/>
    <w:autoRedefine/>
    <w:qFormat/>
    <w:rsid w:val="0049750C"/>
    <w:pPr>
      <w:numPr>
        <w:ilvl w:val="4"/>
        <w:numId w:val="1"/>
      </w:numPr>
      <w:spacing w:before="120" w:after="120"/>
      <w:outlineLvl w:val="4"/>
    </w:pPr>
    <w:rPr>
      <w:b/>
      <w:snapToGrid w:val="0"/>
      <w:szCs w:val="20"/>
      <w:lang w:val="es-ES_tradnl" w:eastAsia="es-ES"/>
    </w:rPr>
  </w:style>
  <w:style w:type="paragraph" w:styleId="Heading6">
    <w:name w:val="heading 6"/>
    <w:basedOn w:val="Normal"/>
    <w:next w:val="Normal"/>
    <w:qFormat/>
    <w:rsid w:val="0049750C"/>
    <w:pPr>
      <w:numPr>
        <w:ilvl w:val="5"/>
        <w:numId w:val="1"/>
      </w:numPr>
      <w:spacing w:before="120" w:after="120"/>
      <w:outlineLvl w:val="5"/>
    </w:pPr>
    <w:rPr>
      <w:b/>
      <w:snapToGrid w:val="0"/>
      <w:szCs w:val="18"/>
      <w:lang w:val="es-ES_tradnl" w:eastAsia="es-ES"/>
    </w:rPr>
  </w:style>
  <w:style w:type="paragraph" w:styleId="Heading7">
    <w:name w:val="heading 7"/>
    <w:basedOn w:val="Normal"/>
    <w:next w:val="Normal"/>
    <w:qFormat/>
    <w:rsid w:val="0049750C"/>
    <w:pPr>
      <w:numPr>
        <w:ilvl w:val="6"/>
        <w:numId w:val="1"/>
      </w:numPr>
      <w:spacing w:before="120" w:after="120"/>
      <w:outlineLvl w:val="6"/>
    </w:pPr>
    <w:rPr>
      <w:b/>
      <w:snapToGrid w:val="0"/>
      <w:szCs w:val="20"/>
      <w:lang w:val="es-ES_tradnl" w:eastAsia="es-ES"/>
    </w:rPr>
  </w:style>
  <w:style w:type="paragraph" w:styleId="Heading8">
    <w:name w:val="heading 8"/>
    <w:basedOn w:val="Normal"/>
    <w:next w:val="Normal"/>
    <w:qFormat/>
    <w:rsid w:val="0049750C"/>
    <w:pPr>
      <w:numPr>
        <w:ilvl w:val="7"/>
        <w:numId w:val="1"/>
      </w:numPr>
      <w:spacing w:before="120" w:after="120"/>
      <w:outlineLvl w:val="7"/>
    </w:pPr>
    <w:rPr>
      <w:b/>
      <w:snapToGrid w:val="0"/>
      <w:szCs w:val="1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entradoNegritaTabla">
    <w:name w:val="Texto Centrado Negrita Tabla"/>
    <w:basedOn w:val="TextoCentradoTabla"/>
    <w:rsid w:val="00CB5608"/>
    <w:rPr>
      <w:b/>
    </w:rPr>
  </w:style>
  <w:style w:type="paragraph" w:customStyle="1" w:styleId="TextoCentradoTabla">
    <w:name w:val="Texto Centrado Tabla"/>
    <w:basedOn w:val="Normal"/>
    <w:rsid w:val="00897FEE"/>
    <w:pPr>
      <w:spacing w:before="60" w:after="60"/>
      <w:ind w:left="57" w:right="57"/>
      <w:jc w:val="center"/>
    </w:pPr>
    <w:rPr>
      <w:snapToGrid w:val="0"/>
      <w:sz w:val="16"/>
      <w:szCs w:val="16"/>
      <w:lang w:val="es-ES_tradnl" w:eastAsia="es-ES"/>
    </w:rPr>
  </w:style>
  <w:style w:type="paragraph" w:customStyle="1" w:styleId="TextoJustificadoNegritaTabla">
    <w:name w:val="Texto Justificado Negrita Tabla"/>
    <w:basedOn w:val="TextoJustificadoTablaCharCharChar"/>
    <w:rsid w:val="00CB5608"/>
    <w:rPr>
      <w:b/>
    </w:rPr>
  </w:style>
  <w:style w:type="paragraph" w:customStyle="1" w:styleId="TextoJustificadoTablaCharCharChar">
    <w:name w:val="Texto Justificado Tabla Char Char Char"/>
    <w:basedOn w:val="Normal"/>
    <w:link w:val="TextoJustificadoTablaCharCharCharChar"/>
    <w:rsid w:val="00897FEE"/>
    <w:pPr>
      <w:spacing w:before="60" w:after="60"/>
      <w:ind w:left="63" w:right="57" w:hanging="6"/>
      <w:jc w:val="both"/>
    </w:pPr>
    <w:rPr>
      <w:snapToGrid w:val="0"/>
      <w:sz w:val="16"/>
      <w:szCs w:val="16"/>
      <w:lang w:val="es-ES_tradnl" w:eastAsia="es-ES"/>
    </w:rPr>
  </w:style>
  <w:style w:type="paragraph" w:customStyle="1" w:styleId="PrrafoListaconLetras2">
    <w:name w:val="Párrafo Lista con Letras 2"/>
    <w:basedOn w:val="PrrafoTtulos"/>
    <w:link w:val="PrrafoListaconLetras2Char"/>
    <w:autoRedefine/>
    <w:rsid w:val="005D03E5"/>
    <w:pPr>
      <w:ind w:left="2304"/>
    </w:pPr>
  </w:style>
  <w:style w:type="paragraph" w:customStyle="1" w:styleId="PrrafoTtulos">
    <w:name w:val="Párrafo Títulos"/>
    <w:basedOn w:val="Normal"/>
    <w:link w:val="PrrafoTtulosChar"/>
    <w:rsid w:val="00FA5593"/>
    <w:pPr>
      <w:spacing w:before="160" w:after="160"/>
      <w:ind w:left="1701"/>
      <w:jc w:val="both"/>
    </w:pPr>
    <w:rPr>
      <w:lang w:val="es-ES"/>
    </w:rPr>
  </w:style>
  <w:style w:type="character" w:customStyle="1" w:styleId="PrrafoTtulosChar">
    <w:name w:val="Párrafo Títulos Char"/>
    <w:link w:val="PrrafoTtulos"/>
    <w:rsid w:val="00FA5593"/>
    <w:rPr>
      <w:rFonts w:ascii="Arial" w:hAnsi="Arial"/>
      <w:szCs w:val="24"/>
      <w:lang w:val="es-ES" w:eastAsia="en-US" w:bidi="ar-SA"/>
    </w:rPr>
  </w:style>
  <w:style w:type="paragraph" w:customStyle="1" w:styleId="ListaconLetras2">
    <w:name w:val="Lista con Letras 2"/>
    <w:basedOn w:val="Normal"/>
    <w:rsid w:val="00FD6800"/>
    <w:pPr>
      <w:numPr>
        <w:numId w:val="5"/>
      </w:numPr>
      <w:tabs>
        <w:tab w:val="left" w:pos="2347"/>
      </w:tabs>
      <w:spacing w:before="120" w:after="60"/>
      <w:jc w:val="both"/>
    </w:pPr>
    <w:rPr>
      <w:snapToGrid w:val="0"/>
      <w:szCs w:val="20"/>
      <w:lang w:eastAsia="es-ES"/>
    </w:rPr>
  </w:style>
  <w:style w:type="paragraph" w:customStyle="1" w:styleId="Procedimiento">
    <w:name w:val="Procedimiento"/>
    <w:basedOn w:val="Normal"/>
    <w:rsid w:val="00D20CF2"/>
    <w:pPr>
      <w:numPr>
        <w:numId w:val="7"/>
      </w:numPr>
      <w:spacing w:before="60" w:after="60"/>
      <w:jc w:val="both"/>
    </w:pPr>
    <w:rPr>
      <w:snapToGrid w:val="0"/>
      <w:szCs w:val="20"/>
      <w:lang w:eastAsia="es-ES"/>
    </w:rPr>
  </w:style>
  <w:style w:type="paragraph" w:customStyle="1" w:styleId="PrrafoTtulosNegrita">
    <w:name w:val="Párrafo Títulos Negrita"/>
    <w:basedOn w:val="PrrafoTtulos"/>
    <w:link w:val="PrrafoTtulosNegritaChar"/>
    <w:rsid w:val="00567720"/>
    <w:rPr>
      <w:b/>
    </w:rPr>
  </w:style>
  <w:style w:type="character" w:customStyle="1" w:styleId="PrrafoTtulosNegritaChar">
    <w:name w:val="Párrafo Títulos Negrita Char"/>
    <w:link w:val="PrrafoTtulosNegrita"/>
    <w:rsid w:val="00567720"/>
    <w:rPr>
      <w:rFonts w:ascii="Arial" w:hAnsi="Arial"/>
      <w:b/>
      <w:szCs w:val="24"/>
      <w:lang w:val="es-ES" w:eastAsia="en-US" w:bidi="ar-SA"/>
    </w:rPr>
  </w:style>
  <w:style w:type="paragraph" w:customStyle="1" w:styleId="TtuloTabla">
    <w:name w:val="Título Tabla"/>
    <w:basedOn w:val="Normal"/>
    <w:autoRedefine/>
    <w:rsid w:val="00B30C8F"/>
    <w:pPr>
      <w:jc w:val="center"/>
    </w:pPr>
    <w:rPr>
      <w:b/>
      <w:color w:val="FFFFFF"/>
      <w:sz w:val="16"/>
    </w:rPr>
  </w:style>
  <w:style w:type="paragraph" w:customStyle="1" w:styleId="TextoIntroductorio">
    <w:name w:val="Texto Introductorio"/>
    <w:basedOn w:val="Normal"/>
    <w:rsid w:val="00897FEE"/>
    <w:pPr>
      <w:pBdr>
        <w:top w:val="single" w:sz="8" w:space="1" w:color="auto"/>
        <w:bottom w:val="single" w:sz="8" w:space="1" w:color="auto"/>
      </w:pBdr>
      <w:spacing w:line="480" w:lineRule="auto"/>
    </w:pPr>
    <w:rPr>
      <w:b/>
      <w:color w:val="999999"/>
    </w:rPr>
  </w:style>
  <w:style w:type="paragraph" w:customStyle="1" w:styleId="ListaconLetras">
    <w:name w:val="Lista con Letras"/>
    <w:basedOn w:val="Normal"/>
    <w:rsid w:val="008E3A74"/>
    <w:pPr>
      <w:numPr>
        <w:numId w:val="6"/>
      </w:numPr>
      <w:spacing w:before="120" w:after="60"/>
      <w:jc w:val="both"/>
    </w:pPr>
    <w:rPr>
      <w:snapToGrid w:val="0"/>
      <w:szCs w:val="20"/>
      <w:lang w:val="es-ES_tradnl" w:eastAsia="es-ES"/>
    </w:rPr>
  </w:style>
  <w:style w:type="paragraph" w:customStyle="1" w:styleId="Cuadros">
    <w:name w:val="Cuadros"/>
    <w:basedOn w:val="TextoJustificadoTablaCharCharChar"/>
    <w:rsid w:val="00897FEE"/>
    <w:pPr>
      <w:spacing w:before="240"/>
      <w:ind w:left="0" w:right="0" w:firstLine="0"/>
      <w:jc w:val="right"/>
    </w:pPr>
  </w:style>
  <w:style w:type="paragraph" w:customStyle="1" w:styleId="PiedePgina">
    <w:name w:val="Pie de Página"/>
    <w:basedOn w:val="Normal"/>
    <w:rsid w:val="00897FEE"/>
    <w:pPr>
      <w:tabs>
        <w:tab w:val="center" w:pos="4320"/>
        <w:tab w:val="right" w:pos="8640"/>
      </w:tabs>
      <w:jc w:val="right"/>
    </w:pPr>
    <w:rPr>
      <w:color w:val="808080"/>
      <w:sz w:val="16"/>
      <w:szCs w:val="16"/>
    </w:rPr>
  </w:style>
  <w:style w:type="paragraph" w:customStyle="1" w:styleId="TextoInicial">
    <w:name w:val="Texto Inicial"/>
    <w:basedOn w:val="Normal"/>
    <w:link w:val="TextoInicialChar"/>
    <w:rsid w:val="00897FEE"/>
    <w:rPr>
      <w:b/>
      <w:sz w:val="32"/>
    </w:rPr>
  </w:style>
  <w:style w:type="character" w:customStyle="1" w:styleId="TextoInicialChar">
    <w:name w:val="Texto Inicial Char"/>
    <w:link w:val="TextoInicial"/>
    <w:rsid w:val="00897FEE"/>
    <w:rPr>
      <w:rFonts w:ascii="Arial" w:hAnsi="Arial"/>
      <w:b/>
      <w:sz w:val="32"/>
      <w:szCs w:val="24"/>
      <w:lang w:val="es-CR" w:eastAsia="en-US" w:bidi="ar-SA"/>
    </w:rPr>
  </w:style>
  <w:style w:type="paragraph" w:customStyle="1" w:styleId="NmerodePgina">
    <w:name w:val="Número de Página"/>
    <w:basedOn w:val="Normal"/>
    <w:rsid w:val="00897FEE"/>
    <w:pPr>
      <w:jc w:val="right"/>
    </w:pPr>
    <w:rPr>
      <w:color w:val="999999"/>
      <w:sz w:val="16"/>
      <w:szCs w:val="16"/>
    </w:rPr>
  </w:style>
  <w:style w:type="paragraph" w:customStyle="1" w:styleId="PrrafoTtulosItlica">
    <w:name w:val="Párrafo Títulos Itálica"/>
    <w:basedOn w:val="PrrafoTtulos"/>
    <w:link w:val="PrrafoTtulosItlicaChar"/>
    <w:rsid w:val="00567720"/>
    <w:rPr>
      <w:i/>
    </w:rPr>
  </w:style>
  <w:style w:type="character" w:customStyle="1" w:styleId="PrrafoTtulosItlicaChar">
    <w:name w:val="Párrafo Títulos Itálica Char"/>
    <w:link w:val="PrrafoTtulosItlica"/>
    <w:rsid w:val="00567720"/>
    <w:rPr>
      <w:rFonts w:ascii="Arial" w:hAnsi="Arial"/>
      <w:i/>
      <w:szCs w:val="24"/>
      <w:lang w:val="es-ES" w:eastAsia="en-US" w:bidi="ar-SA"/>
    </w:rPr>
  </w:style>
  <w:style w:type="character" w:styleId="Hyperlink">
    <w:name w:val="Hyperlink"/>
    <w:rsid w:val="00155EB0"/>
    <w:rPr>
      <w:rFonts w:ascii="Times New Roman" w:hAnsi="Times New Roman"/>
      <w:b/>
      <w:dstrike w:val="0"/>
      <w:color w:val="3366FF"/>
      <w:sz w:val="20"/>
      <w:szCs w:val="20"/>
      <w:u w:val="none"/>
      <w:vertAlign w:val="baseline"/>
    </w:rPr>
  </w:style>
  <w:style w:type="paragraph" w:customStyle="1" w:styleId="RefNota">
    <w:name w:val="Ref. Nota"/>
    <w:basedOn w:val="Normal"/>
    <w:link w:val="RefNotaChar"/>
    <w:rsid w:val="00897FEE"/>
    <w:rPr>
      <w:b/>
      <w:snapToGrid w:val="0"/>
      <w:vertAlign w:val="superscript"/>
      <w:lang w:val="es-ES_tradnl" w:eastAsia="es-ES"/>
    </w:rPr>
  </w:style>
  <w:style w:type="character" w:customStyle="1" w:styleId="RefNotaChar">
    <w:name w:val="Ref. Nota Char"/>
    <w:link w:val="RefNota"/>
    <w:rsid w:val="00897FEE"/>
    <w:rPr>
      <w:rFonts w:ascii="Arial" w:hAnsi="Arial"/>
      <w:b/>
      <w:snapToGrid w:val="0"/>
      <w:szCs w:val="24"/>
      <w:vertAlign w:val="superscript"/>
      <w:lang w:val="es-ES_tradnl" w:eastAsia="es-ES" w:bidi="ar-SA"/>
    </w:rPr>
  </w:style>
  <w:style w:type="paragraph" w:styleId="TOC1">
    <w:name w:val="toc 1"/>
    <w:basedOn w:val="Normal"/>
    <w:next w:val="Normal"/>
    <w:autoRedefine/>
    <w:rsid w:val="00F36949"/>
    <w:pPr>
      <w:tabs>
        <w:tab w:val="right" w:leader="dot" w:pos="7920"/>
      </w:tabs>
      <w:spacing w:before="120" w:after="120"/>
      <w:ind w:left="1701" w:right="561"/>
      <w:jc w:val="both"/>
    </w:pPr>
    <w:rPr>
      <w:b/>
      <w:snapToGrid w:val="0"/>
      <w:szCs w:val="20"/>
      <w:lang w:val="es-ES_tradnl" w:eastAsia="es-ES"/>
    </w:rPr>
  </w:style>
  <w:style w:type="paragraph" w:styleId="TOC2">
    <w:name w:val="toc 2"/>
    <w:basedOn w:val="Normal"/>
    <w:next w:val="Normal"/>
    <w:autoRedefine/>
    <w:rsid w:val="00F36949"/>
    <w:pPr>
      <w:tabs>
        <w:tab w:val="right" w:leader="dot" w:pos="7920"/>
      </w:tabs>
      <w:spacing w:before="60" w:after="60"/>
      <w:ind w:left="1701" w:right="561"/>
      <w:jc w:val="both"/>
    </w:pPr>
    <w:rPr>
      <w:noProof/>
      <w:snapToGrid w:val="0"/>
      <w:szCs w:val="20"/>
      <w:lang w:val="es-ES_tradnl" w:eastAsia="es-ES"/>
    </w:rPr>
  </w:style>
  <w:style w:type="paragraph" w:styleId="TOC3">
    <w:name w:val="toc 3"/>
    <w:basedOn w:val="Normal"/>
    <w:next w:val="Normal"/>
    <w:autoRedefine/>
    <w:rsid w:val="00F36949"/>
    <w:pPr>
      <w:tabs>
        <w:tab w:val="right" w:leader="dot" w:pos="7920"/>
      </w:tabs>
      <w:spacing w:before="60" w:after="60"/>
      <w:ind w:left="1701" w:right="561"/>
      <w:jc w:val="both"/>
    </w:pPr>
    <w:rPr>
      <w:noProof/>
      <w:snapToGrid w:val="0"/>
      <w:lang w:val="es-ES_tradnl" w:eastAsia="es-ES"/>
    </w:rPr>
  </w:style>
  <w:style w:type="paragraph" w:customStyle="1" w:styleId="Textonotapie1">
    <w:name w:val="Texto nota pie1"/>
    <w:basedOn w:val="Normal"/>
    <w:rsid w:val="00897FEE"/>
    <w:pPr>
      <w:ind w:left="1699"/>
      <w:jc w:val="both"/>
    </w:pPr>
    <w:rPr>
      <w:rFonts w:cs="Arial"/>
      <w:snapToGrid w:val="0"/>
      <w:sz w:val="16"/>
      <w:szCs w:val="20"/>
      <w:lang w:eastAsia="es-ES"/>
    </w:rPr>
  </w:style>
  <w:style w:type="table" w:customStyle="1" w:styleId="TablaBsica">
    <w:name w:val="Tabla Básica"/>
    <w:basedOn w:val="TableNormal"/>
    <w:rsid w:val="00897FEE"/>
    <w:pPr>
      <w:jc w:val="center"/>
    </w:pPr>
    <w:rPr>
      <w:sz w:val="16"/>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right"/>
    </w:trPr>
    <w:tcPr>
      <w:tcMar>
        <w:top w:w="72" w:type="dxa"/>
        <w:left w:w="115" w:type="dxa"/>
        <w:bottom w:w="72" w:type="dxa"/>
        <w:right w:w="115" w:type="dxa"/>
      </w:tcMar>
      <w:vAlign w:val="center"/>
    </w:tcPr>
  </w:style>
  <w:style w:type="paragraph" w:customStyle="1" w:styleId="TextoDerechaTabla">
    <w:name w:val="Texto Derecha Tabla"/>
    <w:basedOn w:val="TextoJustificadoTablaCharCharChar"/>
    <w:rsid w:val="00897FEE"/>
    <w:pPr>
      <w:jc w:val="right"/>
    </w:pPr>
  </w:style>
  <w:style w:type="paragraph" w:customStyle="1" w:styleId="PortadaTipoLibro">
    <w:name w:val="Portada Tipo Libro"/>
    <w:basedOn w:val="TextoInicial"/>
    <w:autoRedefine/>
    <w:rsid w:val="00FD5F6C"/>
    <w:pPr>
      <w:jc w:val="center"/>
    </w:pPr>
    <w:rPr>
      <w:rFonts w:asciiTheme="majorHAnsi" w:hAnsiTheme="majorHAnsi"/>
      <w:caps/>
      <w:color w:val="767171" w:themeColor="background2" w:themeShade="80"/>
      <w:spacing w:val="170"/>
      <w:sz w:val="48"/>
      <w:szCs w:val="48"/>
      <w14:shadow w14:blurRad="50800" w14:dist="38100" w14:dir="2700000" w14:sx="100000" w14:sy="100000" w14:kx="0" w14:ky="0" w14:algn="tl">
        <w14:srgbClr w14:val="000000">
          <w14:alpha w14:val="60000"/>
        </w14:srgbClr>
      </w14:shadow>
    </w:rPr>
  </w:style>
  <w:style w:type="paragraph" w:customStyle="1" w:styleId="PortadaNombreServicio">
    <w:name w:val="Portada Nombre Servicio"/>
    <w:basedOn w:val="TextoInicial"/>
    <w:autoRedefine/>
    <w:rsid w:val="005E3C8D"/>
    <w:pPr>
      <w:jc w:val="center"/>
    </w:pPr>
    <w:rPr>
      <w:rFonts w:asciiTheme="majorHAnsi" w:hAnsiTheme="majorHAnsi"/>
      <w:caps/>
      <w:color w:val="767171" w:themeColor="background2" w:themeShade="80"/>
      <w:spacing w:val="170"/>
      <w:sz w:val="24"/>
      <w:szCs w:val="32"/>
      <w14:shadow w14:blurRad="50800" w14:dist="38100" w14:dir="2700000" w14:sx="100000" w14:sy="100000" w14:kx="0" w14:ky="0" w14:algn="tl">
        <w14:srgbClr w14:val="000000">
          <w14:alpha w14:val="60000"/>
        </w14:srgbClr>
      </w14:shadow>
    </w:rPr>
  </w:style>
  <w:style w:type="paragraph" w:customStyle="1" w:styleId="PortadaSerieNormas">
    <w:name w:val="Portada Serie Normas"/>
    <w:basedOn w:val="TextoInicial"/>
    <w:autoRedefine/>
    <w:rsid w:val="004D6FAC"/>
    <w:pPr>
      <w:jc w:val="center"/>
    </w:pPr>
    <w:rPr>
      <w:caps/>
      <w:color w:val="1C4598"/>
      <w:spacing w:val="-20"/>
      <w:szCs w:val="32"/>
    </w:rPr>
  </w:style>
  <w:style w:type="paragraph" w:customStyle="1" w:styleId="PortadaCdigo">
    <w:name w:val="Portada Código"/>
    <w:basedOn w:val="Normal"/>
    <w:link w:val="PortadaCdigoChar"/>
    <w:rsid w:val="0019112F"/>
    <w:pPr>
      <w:jc w:val="right"/>
    </w:pPr>
    <w:rPr>
      <w:b/>
      <w:caps/>
      <w:sz w:val="73"/>
      <w:szCs w:val="73"/>
    </w:rPr>
  </w:style>
  <w:style w:type="paragraph" w:customStyle="1" w:styleId="ContraportadaTipo">
    <w:name w:val="Contraportada Tipo"/>
    <w:basedOn w:val="TextoInicial"/>
    <w:rsid w:val="00D75CCE"/>
    <w:pPr>
      <w:jc w:val="right"/>
    </w:pPr>
    <w:rPr>
      <w:caps/>
      <w:spacing w:val="70"/>
      <w:sz w:val="26"/>
      <w:szCs w:val="26"/>
    </w:rPr>
  </w:style>
  <w:style w:type="paragraph" w:customStyle="1" w:styleId="ContraportadaServicio">
    <w:name w:val="Contraportada Servicio"/>
    <w:basedOn w:val="TextoInicial"/>
    <w:rsid w:val="00C24494"/>
    <w:pPr>
      <w:jc w:val="center"/>
    </w:pPr>
    <w:rPr>
      <w:caps/>
      <w:szCs w:val="32"/>
    </w:rPr>
  </w:style>
  <w:style w:type="paragraph" w:customStyle="1" w:styleId="ContraportadaSerie">
    <w:name w:val="Contraportada Serie"/>
    <w:basedOn w:val="TextoInicial"/>
    <w:rsid w:val="0019112F"/>
    <w:pPr>
      <w:jc w:val="right"/>
    </w:pPr>
    <w:rPr>
      <w:caps/>
      <w:spacing w:val="-6"/>
      <w:sz w:val="26"/>
      <w:szCs w:val="26"/>
    </w:rPr>
  </w:style>
  <w:style w:type="paragraph" w:customStyle="1" w:styleId="ContraportadaBorrador">
    <w:name w:val="Contraportada Borrador"/>
    <w:basedOn w:val="Normal"/>
    <w:link w:val="ContraportadaBorradorChar"/>
    <w:rsid w:val="00083F9D"/>
    <w:rPr>
      <w:b/>
      <w:color w:val="808080"/>
      <w:sz w:val="28"/>
      <w:szCs w:val="28"/>
    </w:rPr>
  </w:style>
  <w:style w:type="paragraph" w:customStyle="1" w:styleId="ContraportadaCdigo">
    <w:name w:val="Contraportada Código"/>
    <w:basedOn w:val="Normal"/>
    <w:link w:val="ContraportadaCdigoChar"/>
    <w:rsid w:val="00371439"/>
    <w:pPr>
      <w:jc w:val="right"/>
    </w:pPr>
    <w:rPr>
      <w:caps/>
      <w:sz w:val="73"/>
      <w:szCs w:val="73"/>
    </w:rPr>
  </w:style>
  <w:style w:type="paragraph" w:customStyle="1" w:styleId="PortadaBorrador">
    <w:name w:val="Portada Borrador"/>
    <w:basedOn w:val="Normal"/>
    <w:link w:val="PortadaBorradorChar"/>
    <w:rsid w:val="00897FEE"/>
    <w:pPr>
      <w:jc w:val="right"/>
    </w:pPr>
    <w:rPr>
      <w:b/>
      <w:color w:val="FFFFFF"/>
      <w:sz w:val="32"/>
      <w:szCs w:val="32"/>
    </w:rPr>
  </w:style>
  <w:style w:type="character" w:customStyle="1" w:styleId="PortadaBorradorChar">
    <w:name w:val="Portada Borrador Char"/>
    <w:link w:val="PortadaBorrador"/>
    <w:rsid w:val="00897FEE"/>
    <w:rPr>
      <w:rFonts w:ascii="Arial" w:hAnsi="Arial"/>
      <w:b/>
      <w:color w:val="FFFFFF"/>
      <w:sz w:val="32"/>
      <w:szCs w:val="32"/>
      <w:lang w:val="es-CR" w:eastAsia="en-US" w:bidi="ar-SA"/>
    </w:rPr>
  </w:style>
  <w:style w:type="paragraph" w:customStyle="1" w:styleId="InfoBlue">
    <w:name w:val="InfoBlue"/>
    <w:basedOn w:val="Normal"/>
    <w:next w:val="BodyText"/>
    <w:autoRedefine/>
    <w:rsid w:val="001705CE"/>
    <w:pPr>
      <w:widowControl w:val="0"/>
      <w:spacing w:after="120" w:line="240" w:lineRule="atLeast"/>
      <w:ind w:left="1699"/>
      <w:jc w:val="both"/>
    </w:pPr>
    <w:rPr>
      <w:rFonts w:ascii="Times New Roman" w:hAnsi="Times New Roman"/>
      <w:i/>
      <w:color w:val="0000FF"/>
      <w:szCs w:val="20"/>
    </w:rPr>
  </w:style>
  <w:style w:type="paragraph" w:styleId="BodyText">
    <w:name w:val="Body Text"/>
    <w:basedOn w:val="Normal"/>
    <w:rsid w:val="004C3D5C"/>
    <w:pPr>
      <w:spacing w:after="120"/>
    </w:pPr>
  </w:style>
  <w:style w:type="paragraph" w:customStyle="1" w:styleId="PrrafoTtulosGua">
    <w:name w:val="Párrafo Títulos Guía"/>
    <w:basedOn w:val="PrrafoTtulos"/>
    <w:link w:val="PrrafoTtulosGuaChar"/>
    <w:rsid w:val="00C44758"/>
    <w:rPr>
      <w:i/>
      <w:color w:val="0000FF"/>
    </w:rPr>
  </w:style>
  <w:style w:type="paragraph" w:customStyle="1" w:styleId="Lista1">
    <w:name w:val="Lista 1"/>
    <w:basedOn w:val="Normal"/>
    <w:link w:val="Lista1Char"/>
    <w:rsid w:val="007E3D0C"/>
    <w:pPr>
      <w:numPr>
        <w:numId w:val="3"/>
      </w:numPr>
      <w:spacing w:before="60" w:after="60"/>
      <w:jc w:val="both"/>
    </w:pPr>
    <w:rPr>
      <w:snapToGrid w:val="0"/>
    </w:rPr>
  </w:style>
  <w:style w:type="character" w:customStyle="1" w:styleId="Lista1Char">
    <w:name w:val="Lista 1 Char"/>
    <w:link w:val="Lista1"/>
    <w:rsid w:val="007E3D0C"/>
    <w:rPr>
      <w:rFonts w:ascii="Arial" w:hAnsi="Arial"/>
      <w:snapToGrid w:val="0"/>
      <w:szCs w:val="24"/>
      <w:lang w:val="es-CR" w:eastAsia="en-US" w:bidi="ar-SA"/>
    </w:rPr>
  </w:style>
  <w:style w:type="paragraph" w:customStyle="1" w:styleId="Lista21">
    <w:name w:val="Lista 21"/>
    <w:basedOn w:val="Normal"/>
    <w:link w:val="Lista2Char"/>
    <w:rsid w:val="00EA7562"/>
    <w:pPr>
      <w:numPr>
        <w:numId w:val="2"/>
      </w:numPr>
      <w:spacing w:before="60" w:after="60"/>
      <w:jc w:val="both"/>
    </w:pPr>
  </w:style>
  <w:style w:type="paragraph" w:customStyle="1" w:styleId="Lista31">
    <w:name w:val="Lista 31"/>
    <w:basedOn w:val="Normal"/>
    <w:rsid w:val="0071414A"/>
    <w:pPr>
      <w:numPr>
        <w:numId w:val="4"/>
      </w:numPr>
      <w:tabs>
        <w:tab w:val="clear" w:pos="2794"/>
        <w:tab w:val="left" w:pos="2491"/>
      </w:tabs>
      <w:spacing w:before="60" w:after="60"/>
      <w:ind w:left="2607" w:hanging="173"/>
      <w:jc w:val="both"/>
    </w:pPr>
  </w:style>
  <w:style w:type="paragraph" w:customStyle="1" w:styleId="PrrafoTtulosSubrayada">
    <w:name w:val="Párrafo Títulos Subrayada"/>
    <w:basedOn w:val="PrrafoTtulos"/>
    <w:link w:val="PrrafoTtulosSubrayadaChar"/>
    <w:rsid w:val="00567720"/>
    <w:rPr>
      <w:u w:val="single"/>
    </w:rPr>
  </w:style>
  <w:style w:type="character" w:customStyle="1" w:styleId="PrrafoTtulosSubrayadaChar">
    <w:name w:val="Párrafo Títulos Subrayada Char"/>
    <w:link w:val="PrrafoTtulosSubrayada"/>
    <w:rsid w:val="00567720"/>
    <w:rPr>
      <w:rFonts w:ascii="Arial" w:hAnsi="Arial"/>
      <w:szCs w:val="24"/>
      <w:u w:val="single"/>
      <w:lang w:val="es-ES" w:eastAsia="en-US" w:bidi="ar-SA"/>
    </w:rPr>
  </w:style>
  <w:style w:type="character" w:styleId="FollowedHyperlink">
    <w:name w:val="FollowedHyperlink"/>
    <w:rsid w:val="00155EB0"/>
    <w:rPr>
      <w:rFonts w:ascii="Times New Roman" w:hAnsi="Times New Roman"/>
      <w:b/>
      <w:dstrike w:val="0"/>
      <w:color w:val="800080"/>
      <w:sz w:val="20"/>
      <w:szCs w:val="20"/>
      <w:u w:val="single"/>
      <w:vertAlign w:val="baseline"/>
    </w:rPr>
  </w:style>
  <w:style w:type="paragraph" w:customStyle="1" w:styleId="Encabezado1">
    <w:name w:val="Encabezado1"/>
    <w:basedOn w:val="Normal"/>
    <w:rsid w:val="00EA4EB5"/>
    <w:pPr>
      <w:jc w:val="both"/>
    </w:pPr>
    <w:rPr>
      <w:b/>
      <w:snapToGrid w:val="0"/>
      <w:color w:val="FFFFFF"/>
      <w:sz w:val="16"/>
      <w:szCs w:val="16"/>
      <w:lang w:val="es-ES_tradnl" w:eastAsia="es-ES"/>
    </w:rPr>
  </w:style>
  <w:style w:type="paragraph" w:customStyle="1" w:styleId="PrrafoListaconLetras">
    <w:name w:val="Párrafo Lista con Letras"/>
    <w:basedOn w:val="PrrafoTtulos"/>
    <w:rsid w:val="003260BE"/>
    <w:pPr>
      <w:ind w:left="1944"/>
    </w:pPr>
  </w:style>
  <w:style w:type="paragraph" w:customStyle="1" w:styleId="TextoJustificadoComprimidoTabla">
    <w:name w:val="Texto Justificado Comprimido Tabla"/>
    <w:basedOn w:val="TextoJustificadoTablaCharCharChar"/>
    <w:rsid w:val="00A550E8"/>
    <w:pPr>
      <w:ind w:left="14" w:right="14" w:firstLine="0"/>
    </w:pPr>
    <w:rPr>
      <w:spacing w:val="-12"/>
    </w:rPr>
  </w:style>
  <w:style w:type="paragraph" w:customStyle="1" w:styleId="TextoCentradoComprimidoTabla">
    <w:name w:val="Texto Centrado Comprimido Tabla"/>
    <w:basedOn w:val="TextoDerechaTabla"/>
    <w:rsid w:val="00A550E8"/>
    <w:pPr>
      <w:ind w:left="14" w:right="14" w:firstLine="0"/>
      <w:jc w:val="center"/>
    </w:pPr>
    <w:rPr>
      <w:spacing w:val="-12"/>
    </w:rPr>
  </w:style>
  <w:style w:type="paragraph" w:customStyle="1" w:styleId="TextoDerechaComprimidoTabla">
    <w:name w:val="Texto Derecha Comprimido Tabla"/>
    <w:basedOn w:val="TextoDerechaTabla"/>
    <w:rsid w:val="00A550E8"/>
    <w:pPr>
      <w:ind w:left="14" w:right="14" w:firstLine="0"/>
    </w:pPr>
    <w:rPr>
      <w:spacing w:val="-12"/>
    </w:rPr>
  </w:style>
  <w:style w:type="character" w:customStyle="1" w:styleId="ContraportadaCdigoChar">
    <w:name w:val="Contraportada Código Char"/>
    <w:link w:val="ContraportadaCdigo"/>
    <w:rsid w:val="00371439"/>
    <w:rPr>
      <w:rFonts w:ascii="Arial" w:hAnsi="Arial"/>
      <w:caps/>
      <w:sz w:val="73"/>
      <w:szCs w:val="73"/>
      <w:lang w:val="es-CR" w:eastAsia="en-US" w:bidi="ar-SA"/>
    </w:rPr>
  </w:style>
  <w:style w:type="character" w:customStyle="1" w:styleId="ContraportadaBorradorChar">
    <w:name w:val="Contraportada Borrador Char"/>
    <w:link w:val="ContraportadaBorrador"/>
    <w:rsid w:val="00E959DE"/>
    <w:rPr>
      <w:rFonts w:ascii="Arial" w:hAnsi="Arial"/>
      <w:b/>
      <w:color w:val="808080"/>
      <w:sz w:val="28"/>
      <w:szCs w:val="28"/>
      <w:lang w:val="es-CR" w:eastAsia="en-US" w:bidi="ar-SA"/>
    </w:rPr>
  </w:style>
  <w:style w:type="character" w:customStyle="1" w:styleId="PortadaCdigoChar">
    <w:name w:val="Portada Código Char"/>
    <w:link w:val="PortadaCdigo"/>
    <w:rsid w:val="00E959DE"/>
    <w:rPr>
      <w:rFonts w:ascii="Arial" w:hAnsi="Arial"/>
      <w:b/>
      <w:caps/>
      <w:sz w:val="73"/>
      <w:szCs w:val="73"/>
      <w:lang w:val="es-CR" w:eastAsia="en-US" w:bidi="ar-SA"/>
    </w:rPr>
  </w:style>
  <w:style w:type="character" w:styleId="Strong">
    <w:name w:val="Strong"/>
    <w:qFormat/>
    <w:rsid w:val="00C44758"/>
    <w:rPr>
      <w:b/>
      <w:bCs/>
    </w:rPr>
  </w:style>
  <w:style w:type="character" w:customStyle="1" w:styleId="infoblue0">
    <w:name w:val="infoblue"/>
    <w:basedOn w:val="DefaultParagraphFont"/>
    <w:rsid w:val="00C44758"/>
  </w:style>
  <w:style w:type="paragraph" w:styleId="Header">
    <w:name w:val="header"/>
    <w:basedOn w:val="Normal"/>
    <w:link w:val="HeaderChar"/>
    <w:uiPriority w:val="99"/>
    <w:rsid w:val="00AC4950"/>
    <w:pPr>
      <w:tabs>
        <w:tab w:val="center" w:pos="4320"/>
        <w:tab w:val="right" w:pos="8640"/>
      </w:tabs>
    </w:pPr>
  </w:style>
  <w:style w:type="paragraph" w:styleId="Footer">
    <w:name w:val="footer"/>
    <w:basedOn w:val="Normal"/>
    <w:rsid w:val="00AC4950"/>
    <w:pPr>
      <w:tabs>
        <w:tab w:val="center" w:pos="4320"/>
        <w:tab w:val="right" w:pos="8640"/>
      </w:tabs>
    </w:pPr>
  </w:style>
  <w:style w:type="paragraph" w:customStyle="1" w:styleId="TextoIntroductorioDerecha">
    <w:name w:val="TextoIntroductorioDerecha"/>
    <w:basedOn w:val="Normal"/>
    <w:rsid w:val="00C532DC"/>
    <w:pPr>
      <w:spacing w:before="80" w:after="80"/>
      <w:jc w:val="right"/>
    </w:pPr>
    <w:rPr>
      <w:b/>
      <w:color w:val="999999"/>
      <w:szCs w:val="20"/>
    </w:rPr>
  </w:style>
  <w:style w:type="table" w:styleId="TableGrid">
    <w:name w:val="Table Grid"/>
    <w:basedOn w:val="TableNormal"/>
    <w:rsid w:val="00C53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troductorio0">
    <w:name w:val="TextoIntroductorio"/>
    <w:basedOn w:val="Normal"/>
    <w:rsid w:val="00C532DC"/>
    <w:pPr>
      <w:spacing w:before="40" w:after="240"/>
    </w:pPr>
    <w:rPr>
      <w:b/>
      <w:color w:val="999999"/>
      <w:szCs w:val="20"/>
    </w:rPr>
  </w:style>
  <w:style w:type="paragraph" w:customStyle="1" w:styleId="infoblue00">
    <w:name w:val="infoblue0"/>
    <w:basedOn w:val="Normal"/>
    <w:autoRedefine/>
    <w:rsid w:val="00573C28"/>
    <w:pPr>
      <w:spacing w:after="120" w:line="240" w:lineRule="atLeast"/>
      <w:ind w:left="720"/>
      <w:jc w:val="both"/>
    </w:pPr>
    <w:rPr>
      <w:rFonts w:ascii="Times New Roman" w:eastAsia="Arial Unicode MS" w:hAnsi="Times New Roman"/>
      <w:i/>
      <w:iCs/>
      <w:color w:val="0000FF"/>
      <w:szCs w:val="20"/>
    </w:rPr>
  </w:style>
  <w:style w:type="paragraph" w:customStyle="1" w:styleId="Subheading">
    <w:name w:val="Subheading"/>
    <w:basedOn w:val="BodyText"/>
    <w:rsid w:val="00EB5F6C"/>
    <w:pPr>
      <w:keepLines/>
      <w:widowControl w:val="0"/>
      <w:spacing w:before="240" w:line="240" w:lineRule="atLeast"/>
      <w:ind w:left="720"/>
    </w:pPr>
    <w:rPr>
      <w:b/>
      <w:bCs/>
      <w:szCs w:val="20"/>
      <w:lang w:val="en-US"/>
    </w:rPr>
  </w:style>
  <w:style w:type="character" w:customStyle="1" w:styleId="PrrafoTtulosGuaChar">
    <w:name w:val="Párrafo Títulos Guía Char"/>
    <w:link w:val="PrrafoTtulosGua"/>
    <w:rsid w:val="00CC5168"/>
    <w:rPr>
      <w:rFonts w:ascii="Arial" w:hAnsi="Arial"/>
      <w:i/>
      <w:color w:val="0000FF"/>
      <w:szCs w:val="24"/>
      <w:lang w:val="es-ES" w:eastAsia="en-US" w:bidi="ar-SA"/>
    </w:rPr>
  </w:style>
  <w:style w:type="character" w:customStyle="1" w:styleId="PrrafoListaconLetras2Char">
    <w:name w:val="Párrafo Lista con Letras 2 Char"/>
    <w:basedOn w:val="PrrafoTtulosChar"/>
    <w:link w:val="PrrafoListaconLetras2"/>
    <w:rsid w:val="00CC5168"/>
    <w:rPr>
      <w:rFonts w:ascii="Arial" w:hAnsi="Arial"/>
      <w:szCs w:val="24"/>
      <w:lang w:val="es-ES" w:eastAsia="en-US" w:bidi="ar-SA"/>
    </w:rPr>
  </w:style>
  <w:style w:type="character" w:customStyle="1" w:styleId="TextoJustificadoTablaCharCharCharChar">
    <w:name w:val="Texto Justificado Tabla Char Char Char Char"/>
    <w:link w:val="TextoJustificadoTablaCharCharChar"/>
    <w:rsid w:val="002C5F64"/>
    <w:rPr>
      <w:rFonts w:ascii="Arial" w:hAnsi="Arial"/>
      <w:snapToGrid w:val="0"/>
      <w:sz w:val="16"/>
      <w:szCs w:val="16"/>
      <w:lang w:val="es-ES_tradnl" w:eastAsia="es-ES" w:bidi="ar-SA"/>
    </w:rPr>
  </w:style>
  <w:style w:type="paragraph" w:styleId="DocumentMap">
    <w:name w:val="Document Map"/>
    <w:basedOn w:val="Normal"/>
    <w:semiHidden/>
    <w:rsid w:val="00E50893"/>
    <w:pPr>
      <w:shd w:val="clear" w:color="auto" w:fill="000080"/>
    </w:pPr>
    <w:rPr>
      <w:rFonts w:ascii="Tahoma" w:hAnsi="Tahoma" w:cs="Tahoma"/>
    </w:rPr>
  </w:style>
  <w:style w:type="character" w:customStyle="1" w:styleId="Lista2Char">
    <w:name w:val="Lista 2 Char"/>
    <w:link w:val="Lista21"/>
    <w:rsid w:val="007B002A"/>
    <w:rPr>
      <w:rFonts w:ascii="Arial" w:hAnsi="Arial"/>
      <w:szCs w:val="24"/>
      <w:lang w:val="es-CR" w:eastAsia="en-US" w:bidi="ar-SA"/>
    </w:rPr>
  </w:style>
  <w:style w:type="paragraph" w:customStyle="1" w:styleId="ListaTabla">
    <w:name w:val="Lista Tabla"/>
    <w:basedOn w:val="TextoJustificadoTablaCharCharChar"/>
    <w:rsid w:val="000011EC"/>
    <w:pPr>
      <w:numPr>
        <w:numId w:val="8"/>
      </w:numPr>
      <w:tabs>
        <w:tab w:val="clear" w:pos="423"/>
        <w:tab w:val="num" w:pos="245"/>
      </w:tabs>
      <w:ind w:left="245" w:hanging="182"/>
    </w:pPr>
  </w:style>
  <w:style w:type="paragraph" w:customStyle="1" w:styleId="ListaNumeradaNivel2">
    <w:name w:val="Lista Numerada Nivel 2"/>
    <w:basedOn w:val="Normal"/>
    <w:rsid w:val="006E2D0A"/>
    <w:pPr>
      <w:tabs>
        <w:tab w:val="num" w:pos="360"/>
        <w:tab w:val="num" w:pos="2059"/>
      </w:tabs>
      <w:spacing w:before="60" w:after="60"/>
    </w:pPr>
  </w:style>
  <w:style w:type="paragraph" w:styleId="ListParagraph">
    <w:name w:val="List Paragraph"/>
    <w:basedOn w:val="Normal"/>
    <w:autoRedefine/>
    <w:uiPriority w:val="34"/>
    <w:qFormat/>
    <w:rsid w:val="000010CC"/>
    <w:pPr>
      <w:numPr>
        <w:numId w:val="39"/>
      </w:numPr>
    </w:pPr>
    <w:rPr>
      <w:lang w:val="es-ES_tradnl" w:eastAsia="es-ES"/>
    </w:rPr>
  </w:style>
  <w:style w:type="paragraph" w:styleId="NormalWeb">
    <w:name w:val="Normal (Web)"/>
    <w:basedOn w:val="Normal"/>
    <w:uiPriority w:val="99"/>
    <w:unhideWhenUsed/>
    <w:rsid w:val="00294D59"/>
    <w:pPr>
      <w:spacing w:before="100" w:beforeAutospacing="1" w:after="100" w:afterAutospacing="1"/>
    </w:pPr>
    <w:rPr>
      <w:rFonts w:ascii="Times New Roman" w:hAnsi="Times New Roman"/>
      <w:sz w:val="24"/>
      <w:lang w:eastAsia="es-CR"/>
    </w:rPr>
  </w:style>
  <w:style w:type="character" w:styleId="Emphasis">
    <w:name w:val="Emphasis"/>
    <w:basedOn w:val="DefaultParagraphFont"/>
    <w:qFormat/>
    <w:rsid w:val="00485440"/>
    <w:rPr>
      <w:i/>
      <w:iCs/>
    </w:rPr>
  </w:style>
  <w:style w:type="paragraph" w:styleId="BalloonText">
    <w:name w:val="Balloon Text"/>
    <w:basedOn w:val="Normal"/>
    <w:link w:val="BalloonTextChar"/>
    <w:rsid w:val="00E739A0"/>
    <w:rPr>
      <w:rFonts w:cs="Segoe UI"/>
      <w:sz w:val="18"/>
      <w:szCs w:val="18"/>
    </w:rPr>
  </w:style>
  <w:style w:type="character" w:customStyle="1" w:styleId="BalloonTextChar">
    <w:name w:val="Balloon Text Char"/>
    <w:basedOn w:val="DefaultParagraphFont"/>
    <w:link w:val="BalloonText"/>
    <w:rsid w:val="00E739A0"/>
    <w:rPr>
      <w:rFonts w:ascii="Segoe UI" w:hAnsi="Segoe UI" w:cs="Segoe UI"/>
      <w:sz w:val="18"/>
      <w:szCs w:val="18"/>
      <w:lang w:eastAsia="en-US"/>
    </w:rPr>
  </w:style>
  <w:style w:type="paragraph" w:styleId="Subtitle">
    <w:name w:val="Subtitle"/>
    <w:basedOn w:val="Normal"/>
    <w:next w:val="Normal"/>
    <w:link w:val="SubtitleChar"/>
    <w:qFormat/>
    <w:rsid w:val="0080752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807528"/>
    <w:rPr>
      <w:rFonts w:asciiTheme="minorHAnsi" w:eastAsiaTheme="minorEastAsia" w:hAnsiTheme="minorHAnsi" w:cstheme="minorBidi"/>
      <w:color w:val="5A5A5A" w:themeColor="text1" w:themeTint="A5"/>
      <w:spacing w:val="15"/>
      <w:sz w:val="22"/>
      <w:szCs w:val="22"/>
      <w:lang w:eastAsia="en-US"/>
    </w:rPr>
  </w:style>
  <w:style w:type="numbering" w:customStyle="1" w:styleId="Style1">
    <w:name w:val="Style1"/>
    <w:uiPriority w:val="99"/>
    <w:rsid w:val="00DB5DC5"/>
    <w:pPr>
      <w:numPr>
        <w:numId w:val="35"/>
      </w:numPr>
    </w:pPr>
  </w:style>
  <w:style w:type="character" w:customStyle="1" w:styleId="HeaderChar">
    <w:name w:val="Header Char"/>
    <w:basedOn w:val="DefaultParagraphFont"/>
    <w:link w:val="Header"/>
    <w:uiPriority w:val="99"/>
    <w:rsid w:val="009A2AA7"/>
    <w:rPr>
      <w:rFonts w:ascii="Segoe UI" w:hAnsi="Segoe U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6345">
      <w:bodyDiv w:val="1"/>
      <w:marLeft w:val="0"/>
      <w:marRight w:val="0"/>
      <w:marTop w:val="0"/>
      <w:marBottom w:val="0"/>
      <w:divBdr>
        <w:top w:val="none" w:sz="0" w:space="0" w:color="auto"/>
        <w:left w:val="none" w:sz="0" w:space="0" w:color="auto"/>
        <w:bottom w:val="none" w:sz="0" w:space="0" w:color="auto"/>
        <w:right w:val="none" w:sz="0" w:space="0" w:color="auto"/>
      </w:divBdr>
    </w:div>
    <w:div w:id="171991458">
      <w:bodyDiv w:val="1"/>
      <w:marLeft w:val="0"/>
      <w:marRight w:val="0"/>
      <w:marTop w:val="0"/>
      <w:marBottom w:val="0"/>
      <w:divBdr>
        <w:top w:val="none" w:sz="0" w:space="0" w:color="auto"/>
        <w:left w:val="none" w:sz="0" w:space="0" w:color="auto"/>
        <w:bottom w:val="none" w:sz="0" w:space="0" w:color="auto"/>
        <w:right w:val="none" w:sz="0" w:space="0" w:color="auto"/>
      </w:divBdr>
    </w:div>
    <w:div w:id="584610557">
      <w:bodyDiv w:val="1"/>
      <w:marLeft w:val="0"/>
      <w:marRight w:val="0"/>
      <w:marTop w:val="0"/>
      <w:marBottom w:val="0"/>
      <w:divBdr>
        <w:top w:val="none" w:sz="0" w:space="0" w:color="auto"/>
        <w:left w:val="none" w:sz="0" w:space="0" w:color="auto"/>
        <w:bottom w:val="none" w:sz="0" w:space="0" w:color="auto"/>
        <w:right w:val="none" w:sz="0" w:space="0" w:color="auto"/>
      </w:divBdr>
    </w:div>
    <w:div w:id="1379210535">
      <w:bodyDiv w:val="1"/>
      <w:marLeft w:val="0"/>
      <w:marRight w:val="0"/>
      <w:marTop w:val="0"/>
      <w:marBottom w:val="0"/>
      <w:divBdr>
        <w:top w:val="none" w:sz="0" w:space="0" w:color="auto"/>
        <w:left w:val="none" w:sz="0" w:space="0" w:color="auto"/>
        <w:bottom w:val="none" w:sz="0" w:space="0" w:color="auto"/>
        <w:right w:val="none" w:sz="0" w:space="0" w:color="auto"/>
      </w:divBdr>
    </w:div>
    <w:div w:id="1502425264">
      <w:bodyDiv w:val="1"/>
      <w:marLeft w:val="0"/>
      <w:marRight w:val="0"/>
      <w:marTop w:val="0"/>
      <w:marBottom w:val="0"/>
      <w:divBdr>
        <w:top w:val="none" w:sz="0" w:space="0" w:color="auto"/>
        <w:left w:val="none" w:sz="0" w:space="0" w:color="auto"/>
        <w:bottom w:val="none" w:sz="0" w:space="0" w:color="auto"/>
        <w:right w:val="none" w:sz="0" w:space="0" w:color="auto"/>
      </w:divBdr>
    </w:div>
    <w:div w:id="1715738782">
      <w:bodyDiv w:val="1"/>
      <w:marLeft w:val="0"/>
      <w:marRight w:val="0"/>
      <w:marTop w:val="0"/>
      <w:marBottom w:val="0"/>
      <w:divBdr>
        <w:top w:val="none" w:sz="0" w:space="0" w:color="auto"/>
        <w:left w:val="none" w:sz="0" w:space="0" w:color="auto"/>
        <w:bottom w:val="none" w:sz="0" w:space="0" w:color="auto"/>
        <w:right w:val="none" w:sz="0" w:space="0" w:color="auto"/>
      </w:divBdr>
    </w:div>
    <w:div w:id="1836914841">
      <w:bodyDiv w:val="1"/>
      <w:marLeft w:val="0"/>
      <w:marRight w:val="0"/>
      <w:marTop w:val="0"/>
      <w:marBottom w:val="0"/>
      <w:divBdr>
        <w:top w:val="none" w:sz="0" w:space="0" w:color="auto"/>
        <w:left w:val="none" w:sz="0" w:space="0" w:color="auto"/>
        <w:bottom w:val="none" w:sz="0" w:space="0" w:color="auto"/>
        <w:right w:val="none" w:sz="0" w:space="0" w:color="auto"/>
      </w:divBdr>
    </w:div>
    <w:div w:id="20080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Dise&#241;o%20Software\Plantilla%20Para%20EstilosDise&#241;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esh">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6E5E-A8CF-44BA-BCAA-4BBC3B41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EstilosDiseño</Template>
  <TotalTime>398</TotalTime>
  <Pages>3</Pages>
  <Words>167</Words>
  <Characters>922</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Visión del Sistema</vt:lpstr>
      <vt:lpstr>Visión del Sistema</vt:lpstr>
    </vt:vector>
  </TitlesOfParts>
  <Company>BCCR</Company>
  <LinksUpToDate>false</LinksUpToDate>
  <CharactersWithSpaces>1087</CharactersWithSpaces>
  <SharedDoc>false</SharedDoc>
  <HLinks>
    <vt:vector size="174" baseType="variant">
      <vt:variant>
        <vt:i4>1245246</vt:i4>
      </vt:variant>
      <vt:variant>
        <vt:i4>170</vt:i4>
      </vt:variant>
      <vt:variant>
        <vt:i4>0</vt:i4>
      </vt:variant>
      <vt:variant>
        <vt:i4>5</vt:i4>
      </vt:variant>
      <vt:variant>
        <vt:lpwstr/>
      </vt:variant>
      <vt:variant>
        <vt:lpwstr>_Toc155692354</vt:lpwstr>
      </vt:variant>
      <vt:variant>
        <vt:i4>1245246</vt:i4>
      </vt:variant>
      <vt:variant>
        <vt:i4>164</vt:i4>
      </vt:variant>
      <vt:variant>
        <vt:i4>0</vt:i4>
      </vt:variant>
      <vt:variant>
        <vt:i4>5</vt:i4>
      </vt:variant>
      <vt:variant>
        <vt:lpwstr/>
      </vt:variant>
      <vt:variant>
        <vt:lpwstr>_Toc155692353</vt:lpwstr>
      </vt:variant>
      <vt:variant>
        <vt:i4>1245246</vt:i4>
      </vt:variant>
      <vt:variant>
        <vt:i4>158</vt:i4>
      </vt:variant>
      <vt:variant>
        <vt:i4>0</vt:i4>
      </vt:variant>
      <vt:variant>
        <vt:i4>5</vt:i4>
      </vt:variant>
      <vt:variant>
        <vt:lpwstr/>
      </vt:variant>
      <vt:variant>
        <vt:lpwstr>_Toc155692352</vt:lpwstr>
      </vt:variant>
      <vt:variant>
        <vt:i4>1245246</vt:i4>
      </vt:variant>
      <vt:variant>
        <vt:i4>152</vt:i4>
      </vt:variant>
      <vt:variant>
        <vt:i4>0</vt:i4>
      </vt:variant>
      <vt:variant>
        <vt:i4>5</vt:i4>
      </vt:variant>
      <vt:variant>
        <vt:lpwstr/>
      </vt:variant>
      <vt:variant>
        <vt:lpwstr>_Toc155692351</vt:lpwstr>
      </vt:variant>
      <vt:variant>
        <vt:i4>1245246</vt:i4>
      </vt:variant>
      <vt:variant>
        <vt:i4>146</vt:i4>
      </vt:variant>
      <vt:variant>
        <vt:i4>0</vt:i4>
      </vt:variant>
      <vt:variant>
        <vt:i4>5</vt:i4>
      </vt:variant>
      <vt:variant>
        <vt:lpwstr/>
      </vt:variant>
      <vt:variant>
        <vt:lpwstr>_Toc155692350</vt:lpwstr>
      </vt:variant>
      <vt:variant>
        <vt:i4>1179710</vt:i4>
      </vt:variant>
      <vt:variant>
        <vt:i4>140</vt:i4>
      </vt:variant>
      <vt:variant>
        <vt:i4>0</vt:i4>
      </vt:variant>
      <vt:variant>
        <vt:i4>5</vt:i4>
      </vt:variant>
      <vt:variant>
        <vt:lpwstr/>
      </vt:variant>
      <vt:variant>
        <vt:lpwstr>_Toc155692349</vt:lpwstr>
      </vt:variant>
      <vt:variant>
        <vt:i4>1179710</vt:i4>
      </vt:variant>
      <vt:variant>
        <vt:i4>134</vt:i4>
      </vt:variant>
      <vt:variant>
        <vt:i4>0</vt:i4>
      </vt:variant>
      <vt:variant>
        <vt:i4>5</vt:i4>
      </vt:variant>
      <vt:variant>
        <vt:lpwstr/>
      </vt:variant>
      <vt:variant>
        <vt:lpwstr>_Toc155692348</vt:lpwstr>
      </vt:variant>
      <vt:variant>
        <vt:i4>1179710</vt:i4>
      </vt:variant>
      <vt:variant>
        <vt:i4>128</vt:i4>
      </vt:variant>
      <vt:variant>
        <vt:i4>0</vt:i4>
      </vt:variant>
      <vt:variant>
        <vt:i4>5</vt:i4>
      </vt:variant>
      <vt:variant>
        <vt:lpwstr/>
      </vt:variant>
      <vt:variant>
        <vt:lpwstr>_Toc155692347</vt:lpwstr>
      </vt:variant>
      <vt:variant>
        <vt:i4>1179710</vt:i4>
      </vt:variant>
      <vt:variant>
        <vt:i4>122</vt:i4>
      </vt:variant>
      <vt:variant>
        <vt:i4>0</vt:i4>
      </vt:variant>
      <vt:variant>
        <vt:i4>5</vt:i4>
      </vt:variant>
      <vt:variant>
        <vt:lpwstr/>
      </vt:variant>
      <vt:variant>
        <vt:lpwstr>_Toc155692346</vt:lpwstr>
      </vt:variant>
      <vt:variant>
        <vt:i4>1179710</vt:i4>
      </vt:variant>
      <vt:variant>
        <vt:i4>116</vt:i4>
      </vt:variant>
      <vt:variant>
        <vt:i4>0</vt:i4>
      </vt:variant>
      <vt:variant>
        <vt:i4>5</vt:i4>
      </vt:variant>
      <vt:variant>
        <vt:lpwstr/>
      </vt:variant>
      <vt:variant>
        <vt:lpwstr>_Toc155692345</vt:lpwstr>
      </vt:variant>
      <vt:variant>
        <vt:i4>1179710</vt:i4>
      </vt:variant>
      <vt:variant>
        <vt:i4>110</vt:i4>
      </vt:variant>
      <vt:variant>
        <vt:i4>0</vt:i4>
      </vt:variant>
      <vt:variant>
        <vt:i4>5</vt:i4>
      </vt:variant>
      <vt:variant>
        <vt:lpwstr/>
      </vt:variant>
      <vt:variant>
        <vt:lpwstr>_Toc155692344</vt:lpwstr>
      </vt:variant>
      <vt:variant>
        <vt:i4>1179710</vt:i4>
      </vt:variant>
      <vt:variant>
        <vt:i4>104</vt:i4>
      </vt:variant>
      <vt:variant>
        <vt:i4>0</vt:i4>
      </vt:variant>
      <vt:variant>
        <vt:i4>5</vt:i4>
      </vt:variant>
      <vt:variant>
        <vt:lpwstr/>
      </vt:variant>
      <vt:variant>
        <vt:lpwstr>_Toc155692343</vt:lpwstr>
      </vt:variant>
      <vt:variant>
        <vt:i4>1179710</vt:i4>
      </vt:variant>
      <vt:variant>
        <vt:i4>98</vt:i4>
      </vt:variant>
      <vt:variant>
        <vt:i4>0</vt:i4>
      </vt:variant>
      <vt:variant>
        <vt:i4>5</vt:i4>
      </vt:variant>
      <vt:variant>
        <vt:lpwstr/>
      </vt:variant>
      <vt:variant>
        <vt:lpwstr>_Toc155692342</vt:lpwstr>
      </vt:variant>
      <vt:variant>
        <vt:i4>1179710</vt:i4>
      </vt:variant>
      <vt:variant>
        <vt:i4>92</vt:i4>
      </vt:variant>
      <vt:variant>
        <vt:i4>0</vt:i4>
      </vt:variant>
      <vt:variant>
        <vt:i4>5</vt:i4>
      </vt:variant>
      <vt:variant>
        <vt:lpwstr/>
      </vt:variant>
      <vt:variant>
        <vt:lpwstr>_Toc155692341</vt:lpwstr>
      </vt:variant>
      <vt:variant>
        <vt:i4>1179710</vt:i4>
      </vt:variant>
      <vt:variant>
        <vt:i4>86</vt:i4>
      </vt:variant>
      <vt:variant>
        <vt:i4>0</vt:i4>
      </vt:variant>
      <vt:variant>
        <vt:i4>5</vt:i4>
      </vt:variant>
      <vt:variant>
        <vt:lpwstr/>
      </vt:variant>
      <vt:variant>
        <vt:lpwstr>_Toc155692340</vt:lpwstr>
      </vt:variant>
      <vt:variant>
        <vt:i4>1376318</vt:i4>
      </vt:variant>
      <vt:variant>
        <vt:i4>80</vt:i4>
      </vt:variant>
      <vt:variant>
        <vt:i4>0</vt:i4>
      </vt:variant>
      <vt:variant>
        <vt:i4>5</vt:i4>
      </vt:variant>
      <vt:variant>
        <vt:lpwstr/>
      </vt:variant>
      <vt:variant>
        <vt:lpwstr>_Toc155692339</vt:lpwstr>
      </vt:variant>
      <vt:variant>
        <vt:i4>1376318</vt:i4>
      </vt:variant>
      <vt:variant>
        <vt:i4>74</vt:i4>
      </vt:variant>
      <vt:variant>
        <vt:i4>0</vt:i4>
      </vt:variant>
      <vt:variant>
        <vt:i4>5</vt:i4>
      </vt:variant>
      <vt:variant>
        <vt:lpwstr/>
      </vt:variant>
      <vt:variant>
        <vt:lpwstr>_Toc155692338</vt:lpwstr>
      </vt:variant>
      <vt:variant>
        <vt:i4>1376318</vt:i4>
      </vt:variant>
      <vt:variant>
        <vt:i4>68</vt:i4>
      </vt:variant>
      <vt:variant>
        <vt:i4>0</vt:i4>
      </vt:variant>
      <vt:variant>
        <vt:i4>5</vt:i4>
      </vt:variant>
      <vt:variant>
        <vt:lpwstr/>
      </vt:variant>
      <vt:variant>
        <vt:lpwstr>_Toc155692337</vt:lpwstr>
      </vt:variant>
      <vt:variant>
        <vt:i4>1376318</vt:i4>
      </vt:variant>
      <vt:variant>
        <vt:i4>62</vt:i4>
      </vt:variant>
      <vt:variant>
        <vt:i4>0</vt:i4>
      </vt:variant>
      <vt:variant>
        <vt:i4>5</vt:i4>
      </vt:variant>
      <vt:variant>
        <vt:lpwstr/>
      </vt:variant>
      <vt:variant>
        <vt:lpwstr>_Toc155692336</vt:lpwstr>
      </vt:variant>
      <vt:variant>
        <vt:i4>1376318</vt:i4>
      </vt:variant>
      <vt:variant>
        <vt:i4>56</vt:i4>
      </vt:variant>
      <vt:variant>
        <vt:i4>0</vt:i4>
      </vt:variant>
      <vt:variant>
        <vt:i4>5</vt:i4>
      </vt:variant>
      <vt:variant>
        <vt:lpwstr/>
      </vt:variant>
      <vt:variant>
        <vt:lpwstr>_Toc155692335</vt:lpwstr>
      </vt:variant>
      <vt:variant>
        <vt:i4>1376318</vt:i4>
      </vt:variant>
      <vt:variant>
        <vt:i4>50</vt:i4>
      </vt:variant>
      <vt:variant>
        <vt:i4>0</vt:i4>
      </vt:variant>
      <vt:variant>
        <vt:i4>5</vt:i4>
      </vt:variant>
      <vt:variant>
        <vt:lpwstr/>
      </vt:variant>
      <vt:variant>
        <vt:lpwstr>_Toc155692334</vt:lpwstr>
      </vt:variant>
      <vt:variant>
        <vt:i4>1376318</vt:i4>
      </vt:variant>
      <vt:variant>
        <vt:i4>44</vt:i4>
      </vt:variant>
      <vt:variant>
        <vt:i4>0</vt:i4>
      </vt:variant>
      <vt:variant>
        <vt:i4>5</vt:i4>
      </vt:variant>
      <vt:variant>
        <vt:lpwstr/>
      </vt:variant>
      <vt:variant>
        <vt:lpwstr>_Toc155692333</vt:lpwstr>
      </vt:variant>
      <vt:variant>
        <vt:i4>1376318</vt:i4>
      </vt:variant>
      <vt:variant>
        <vt:i4>38</vt:i4>
      </vt:variant>
      <vt:variant>
        <vt:i4>0</vt:i4>
      </vt:variant>
      <vt:variant>
        <vt:i4>5</vt:i4>
      </vt:variant>
      <vt:variant>
        <vt:lpwstr/>
      </vt:variant>
      <vt:variant>
        <vt:lpwstr>_Toc155692332</vt:lpwstr>
      </vt:variant>
      <vt:variant>
        <vt:i4>1376318</vt:i4>
      </vt:variant>
      <vt:variant>
        <vt:i4>32</vt:i4>
      </vt:variant>
      <vt:variant>
        <vt:i4>0</vt:i4>
      </vt:variant>
      <vt:variant>
        <vt:i4>5</vt:i4>
      </vt:variant>
      <vt:variant>
        <vt:lpwstr/>
      </vt:variant>
      <vt:variant>
        <vt:lpwstr>_Toc155692331</vt:lpwstr>
      </vt:variant>
      <vt:variant>
        <vt:i4>1376318</vt:i4>
      </vt:variant>
      <vt:variant>
        <vt:i4>26</vt:i4>
      </vt:variant>
      <vt:variant>
        <vt:i4>0</vt:i4>
      </vt:variant>
      <vt:variant>
        <vt:i4>5</vt:i4>
      </vt:variant>
      <vt:variant>
        <vt:lpwstr/>
      </vt:variant>
      <vt:variant>
        <vt:lpwstr>_Toc155692330</vt:lpwstr>
      </vt:variant>
      <vt:variant>
        <vt:i4>1310782</vt:i4>
      </vt:variant>
      <vt:variant>
        <vt:i4>20</vt:i4>
      </vt:variant>
      <vt:variant>
        <vt:i4>0</vt:i4>
      </vt:variant>
      <vt:variant>
        <vt:i4>5</vt:i4>
      </vt:variant>
      <vt:variant>
        <vt:lpwstr/>
      </vt:variant>
      <vt:variant>
        <vt:lpwstr>_Toc155692329</vt:lpwstr>
      </vt:variant>
      <vt:variant>
        <vt:i4>1310782</vt:i4>
      </vt:variant>
      <vt:variant>
        <vt:i4>14</vt:i4>
      </vt:variant>
      <vt:variant>
        <vt:i4>0</vt:i4>
      </vt:variant>
      <vt:variant>
        <vt:i4>5</vt:i4>
      </vt:variant>
      <vt:variant>
        <vt:lpwstr/>
      </vt:variant>
      <vt:variant>
        <vt:lpwstr>_Toc155692328</vt:lpwstr>
      </vt:variant>
      <vt:variant>
        <vt:i4>1310782</vt:i4>
      </vt:variant>
      <vt:variant>
        <vt:i4>8</vt:i4>
      </vt:variant>
      <vt:variant>
        <vt:i4>0</vt:i4>
      </vt:variant>
      <vt:variant>
        <vt:i4>5</vt:i4>
      </vt:variant>
      <vt:variant>
        <vt:lpwstr/>
      </vt:variant>
      <vt:variant>
        <vt:lpwstr>_Toc155692327</vt:lpwstr>
      </vt:variant>
      <vt:variant>
        <vt:i4>1310782</vt:i4>
      </vt:variant>
      <vt:variant>
        <vt:i4>2</vt:i4>
      </vt:variant>
      <vt:variant>
        <vt:i4>0</vt:i4>
      </vt:variant>
      <vt:variant>
        <vt:i4>5</vt:i4>
      </vt:variant>
      <vt:variant>
        <vt:lpwstr/>
      </vt:variant>
      <vt:variant>
        <vt:lpwstr>_Toc155692326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del Sistema</dc:title>
  <dc:creator>Esteban Aguilar Valverde</dc:creator>
  <dc:description>Plantilla para los libros de la Serie de Normas y Procedimientos</dc:description>
  <cp:lastModifiedBy>Silvia Segura</cp:lastModifiedBy>
  <cp:revision>4</cp:revision>
  <cp:lastPrinted>2003-11-12T15:00:00Z</cp:lastPrinted>
  <dcterms:created xsi:type="dcterms:W3CDTF">2014-05-26T21:42:00Z</dcterms:created>
  <dcterms:modified xsi:type="dcterms:W3CDTF">2014-05-27T05:05:00Z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ódigo de Libro">
    <vt:lpwstr>72-AR1</vt:lpwstr>
  </property>
  <property fmtid="{D5CDD505-2E9C-101B-9397-08002B2CF9AE}" pid="3" name="Proyecto">
    <vt:lpwstr>Custodias Auxiliares</vt:lpwstr>
  </property>
  <property fmtid="{D5CDD505-2E9C-101B-9397-08002B2CF9AE}" pid="4" name="Versión">
    <vt:lpwstr>1.0</vt:lpwstr>
  </property>
  <property fmtid="{D5CDD505-2E9C-101B-9397-08002B2CF9AE}" pid="5" name="ReqProMenus">
    <vt:bool>false</vt:bool>
  </property>
</Properties>
</file>